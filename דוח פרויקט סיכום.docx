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32818" w14:textId="20BF2AD8" w:rsidR="00E81978" w:rsidRPr="001B2A92" w:rsidRDefault="0024553A" w:rsidP="001329AF">
      <w:pPr>
        <w:pStyle w:val="Title"/>
        <w:bidi/>
        <w:spacing w:before="0" w:line="360" w:lineRule="auto"/>
        <w:rPr>
          <w:rFonts w:ascii="Arial" w:hAnsi="Arial" w:cs="Arial"/>
          <w:sz w:val="32"/>
          <w:szCs w:val="32"/>
        </w:rPr>
      </w:pPr>
      <w:sdt>
        <w:sdtPr>
          <w:rPr>
            <w:rFonts w:ascii="Arial" w:hAnsi="Arial" w:cs="Arial"/>
            <w:sz w:val="32"/>
            <w:szCs w:val="32"/>
            <w:rtl/>
          </w:rPr>
          <w:alias w:val="Title:"/>
          <w:tag w:val="Title:"/>
          <w:id w:val="726351117"/>
          <w:placeholder>
            <w:docPart w:val="C99D1DA6DCC14516971D3D66E39037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565BE" w:rsidRPr="001B2A92">
            <w:rPr>
              <w:rFonts w:ascii="Arial" w:hAnsi="Arial" w:cs="Arial"/>
              <w:sz w:val="32"/>
              <w:szCs w:val="32"/>
              <w:rtl/>
              <w:lang w:bidi="he-IL"/>
            </w:rPr>
            <w:t xml:space="preserve">פרויקט סיכום בקורס מבוא לאופטימיזציה – פתרון בעיית שיבוץ </w:t>
          </w:r>
          <w:r w:rsidR="001765D5" w:rsidRPr="001B2A92">
            <w:rPr>
              <w:rFonts w:ascii="Arial" w:hAnsi="Arial" w:cs="Arial"/>
              <w:sz w:val="32"/>
              <w:szCs w:val="32"/>
              <w:rtl/>
              <w:lang w:bidi="he-IL"/>
            </w:rPr>
            <w:t>מערכת שעות</w:t>
          </w:r>
        </w:sdtContent>
      </w:sdt>
    </w:p>
    <w:p w14:paraId="0DA60E7E" w14:textId="1AD5CD63" w:rsidR="00B823AA" w:rsidRPr="001B2A92" w:rsidRDefault="000E5B7B" w:rsidP="001329AF">
      <w:pPr>
        <w:pStyle w:val="Title2"/>
        <w:bidi/>
        <w:spacing w:line="360" w:lineRule="auto"/>
        <w:rPr>
          <w:rFonts w:ascii="Arial" w:hAnsi="Arial" w:cs="Arial"/>
          <w:sz w:val="32"/>
          <w:szCs w:val="32"/>
        </w:rPr>
      </w:pPr>
      <w:r w:rsidRPr="001B2A92">
        <w:rPr>
          <w:rFonts w:ascii="Arial" w:hAnsi="Arial" w:cs="Arial"/>
          <w:sz w:val="32"/>
          <w:szCs w:val="32"/>
          <w:rtl/>
          <w:lang w:bidi="he-IL"/>
        </w:rPr>
        <w:t>אלן ברונשטיין, נעה עבו</w:t>
      </w:r>
    </w:p>
    <w:p w14:paraId="3686AF39" w14:textId="3A276C98" w:rsidR="00E81978" w:rsidRPr="001B2A92" w:rsidRDefault="00F17F47" w:rsidP="001329AF">
      <w:pPr>
        <w:pStyle w:val="Title2"/>
        <w:bidi/>
        <w:spacing w:line="360" w:lineRule="auto"/>
        <w:rPr>
          <w:rFonts w:ascii="Arial" w:hAnsi="Arial" w:cs="Arial"/>
          <w:sz w:val="32"/>
          <w:szCs w:val="32"/>
        </w:rPr>
      </w:pPr>
      <w:r w:rsidRPr="001B2A92">
        <w:rPr>
          <w:rFonts w:ascii="Arial" w:hAnsi="Arial" w:cs="Arial"/>
          <w:sz w:val="32"/>
          <w:szCs w:val="32"/>
          <w:rtl/>
          <w:lang w:bidi="he-IL"/>
        </w:rPr>
        <w:t>המחלקה למדעי המחשב, אוניברסיטת בר אילן</w:t>
      </w:r>
    </w:p>
    <w:p w14:paraId="607A393D" w14:textId="37392868" w:rsidR="00E81978" w:rsidRPr="001B2A92" w:rsidRDefault="00E81978" w:rsidP="001329AF">
      <w:pPr>
        <w:bidi/>
        <w:spacing w:line="360" w:lineRule="auto"/>
        <w:rPr>
          <w:rFonts w:ascii="Arial" w:hAnsi="Arial" w:cs="Arial"/>
        </w:rPr>
      </w:pPr>
    </w:p>
    <w:p w14:paraId="631E5FB8" w14:textId="77777777" w:rsidR="00530F50" w:rsidRPr="001B2A92" w:rsidRDefault="00530F50" w:rsidP="001329AF">
      <w:pPr>
        <w:bidi/>
        <w:spacing w:line="360" w:lineRule="auto"/>
        <w:rPr>
          <w:rFonts w:ascii="Arial" w:hAnsi="Arial" w:cs="Arial"/>
          <w:rtl/>
          <w:lang w:bidi="he-IL"/>
        </w:rPr>
      </w:pPr>
      <w:r w:rsidRPr="001B2A92">
        <w:rPr>
          <w:rFonts w:ascii="Arial" w:hAnsi="Arial" w:cs="Arial"/>
          <w:rtl/>
          <w:lang w:bidi="he-IL"/>
        </w:rPr>
        <w:br w:type="page"/>
      </w:r>
    </w:p>
    <w:p w14:paraId="07550E09" w14:textId="7EC9959C" w:rsidR="00E7019C" w:rsidRPr="001B2A92" w:rsidRDefault="00E7019C" w:rsidP="001329AF">
      <w:pPr>
        <w:pStyle w:val="Heading1"/>
        <w:bidi/>
        <w:spacing w:line="360" w:lineRule="auto"/>
        <w:rPr>
          <w:rFonts w:ascii="Arial" w:hAnsi="Arial" w:cs="Arial"/>
          <w:sz w:val="28"/>
          <w:szCs w:val="28"/>
        </w:rPr>
      </w:pPr>
      <w:r w:rsidRPr="001B2A92">
        <w:rPr>
          <w:rFonts w:ascii="Arial" w:hAnsi="Arial" w:cs="Arial"/>
          <w:sz w:val="28"/>
          <w:szCs w:val="28"/>
          <w:rtl/>
          <w:lang w:bidi="he-IL"/>
        </w:rPr>
        <w:lastRenderedPageBreak/>
        <w:t>הקדמה</w:t>
      </w:r>
    </w:p>
    <w:p w14:paraId="75369672" w14:textId="5B2A25D3" w:rsidR="00FB6A54" w:rsidRPr="001B2A92" w:rsidRDefault="00FB6A54" w:rsidP="001329AF">
      <w:pPr>
        <w:bidi/>
        <w:spacing w:line="360" w:lineRule="auto"/>
        <w:rPr>
          <w:rFonts w:ascii="Arial" w:hAnsi="Arial" w:cs="Arial"/>
          <w:rtl/>
        </w:rPr>
      </w:pPr>
      <w:r w:rsidRPr="001B2A92">
        <w:rPr>
          <w:rFonts w:ascii="Arial" w:hAnsi="Arial" w:cs="Arial"/>
          <w:rtl/>
          <w:lang w:bidi="he-IL"/>
        </w:rPr>
        <w:t xml:space="preserve">סטודנטים רבים מדי שנה נתקלים בצורך לשבץ את הקורסים שהם מחויבים לקחת וקורסים לבחירתם במערכת שעות סופית ומוגבלת בכמות השעות הקיימות ביום לימודים. בפרויקט זה בחרנו לבחון </w:t>
      </w:r>
      <w:r w:rsidR="006C3743" w:rsidRPr="001B2A92">
        <w:rPr>
          <w:rFonts w:ascii="Arial" w:hAnsi="Arial" w:cs="Arial"/>
          <w:rtl/>
          <w:lang w:bidi="he-IL"/>
        </w:rPr>
        <w:t xml:space="preserve">ולפתור </w:t>
      </w:r>
      <w:r w:rsidRPr="001B2A92">
        <w:rPr>
          <w:rFonts w:ascii="Arial" w:hAnsi="Arial" w:cs="Arial"/>
          <w:rtl/>
          <w:lang w:bidi="he-IL"/>
        </w:rPr>
        <w:t xml:space="preserve">את בעיית שיבוץ הקורסים – תהליך שיבוץ </w:t>
      </w:r>
      <w:r w:rsidR="006C3743" w:rsidRPr="001B2A92">
        <w:rPr>
          <w:rFonts w:ascii="Arial" w:hAnsi="Arial" w:cs="Arial"/>
          <w:rtl/>
          <w:lang w:bidi="he-IL"/>
        </w:rPr>
        <w:t xml:space="preserve">כלל </w:t>
      </w:r>
      <w:r w:rsidRPr="001B2A92">
        <w:rPr>
          <w:rFonts w:ascii="Arial" w:hAnsi="Arial" w:cs="Arial"/>
          <w:rtl/>
          <w:lang w:bidi="he-IL"/>
        </w:rPr>
        <w:t xml:space="preserve">הקורסים </w:t>
      </w:r>
      <w:r w:rsidR="00506B3F" w:rsidRPr="001B2A92">
        <w:rPr>
          <w:rFonts w:ascii="Arial" w:hAnsi="Arial" w:cs="Arial"/>
          <w:rtl/>
          <w:lang w:bidi="he-IL"/>
        </w:rPr>
        <w:t xml:space="preserve">שנלקחים באותה השנה ע"י סטודנט כלשהו </w:t>
      </w:r>
      <w:r w:rsidRPr="001B2A92">
        <w:rPr>
          <w:rFonts w:ascii="Arial" w:hAnsi="Arial" w:cs="Arial"/>
          <w:rtl/>
          <w:lang w:bidi="he-IL"/>
        </w:rPr>
        <w:t>למערכת שעות שנתית אופטימלית</w:t>
      </w:r>
      <w:r w:rsidR="00506B3F" w:rsidRPr="001B2A92">
        <w:rPr>
          <w:rFonts w:ascii="Arial" w:hAnsi="Arial" w:cs="Arial"/>
          <w:rtl/>
          <w:lang w:bidi="he-IL"/>
        </w:rPr>
        <w:t xml:space="preserve"> הן מבחינת שעות והן מבחינת איכות הקורסים.</w:t>
      </w:r>
    </w:p>
    <w:p w14:paraId="0AD66267" w14:textId="27BEE91F" w:rsidR="00E81978" w:rsidRPr="001B2A92" w:rsidRDefault="00D77B4F" w:rsidP="001329AF">
      <w:pPr>
        <w:bidi/>
        <w:spacing w:line="360" w:lineRule="auto"/>
        <w:ind w:firstLine="0"/>
        <w:rPr>
          <w:rFonts w:ascii="Arial" w:hAnsi="Arial" w:cs="Arial"/>
          <w:lang w:bidi="he-IL"/>
        </w:rPr>
      </w:pPr>
      <w:r w:rsidRPr="001B2A92">
        <w:rPr>
          <w:rFonts w:ascii="Arial" w:hAnsi="Arial" w:cs="Arial"/>
          <w:rtl/>
          <w:lang w:bidi="he-IL"/>
        </w:rPr>
        <w:t xml:space="preserve">כדי למצוא פתרון אופטימלי לבעיה יש </w:t>
      </w:r>
      <w:r w:rsidR="00B46CA5" w:rsidRPr="001B2A92">
        <w:rPr>
          <w:rFonts w:ascii="Arial" w:hAnsi="Arial" w:cs="Arial"/>
          <w:rtl/>
          <w:lang w:bidi="he-IL"/>
        </w:rPr>
        <w:t xml:space="preserve">ראשית </w:t>
      </w:r>
      <w:r w:rsidRPr="001B2A92">
        <w:rPr>
          <w:rFonts w:ascii="Arial" w:hAnsi="Arial" w:cs="Arial"/>
          <w:rtl/>
          <w:lang w:bidi="he-IL"/>
        </w:rPr>
        <w:t>להגדיר</w:t>
      </w:r>
      <w:r w:rsidR="00B46CA5" w:rsidRPr="001B2A92">
        <w:rPr>
          <w:rFonts w:ascii="Arial" w:hAnsi="Arial" w:cs="Arial"/>
          <w:rtl/>
          <w:lang w:bidi="he-IL"/>
        </w:rPr>
        <w:t>ה</w:t>
      </w:r>
      <w:r w:rsidRPr="001B2A92">
        <w:rPr>
          <w:rFonts w:ascii="Arial" w:hAnsi="Arial" w:cs="Arial"/>
          <w:rtl/>
          <w:lang w:bidi="he-IL"/>
        </w:rPr>
        <w:t xml:space="preserve"> </w:t>
      </w:r>
      <w:r w:rsidR="00B46CA5" w:rsidRPr="001B2A92">
        <w:rPr>
          <w:rFonts w:ascii="Arial" w:hAnsi="Arial" w:cs="Arial"/>
          <w:rtl/>
          <w:lang w:bidi="he-IL"/>
        </w:rPr>
        <w:t>ה</w:t>
      </w:r>
      <w:r w:rsidRPr="001B2A92">
        <w:rPr>
          <w:rFonts w:ascii="Arial" w:hAnsi="Arial" w:cs="Arial"/>
          <w:rtl/>
          <w:lang w:bidi="he-IL"/>
        </w:rPr>
        <w:t>יטב</w:t>
      </w:r>
      <w:r w:rsidR="00B46CA5" w:rsidRPr="001B2A92">
        <w:rPr>
          <w:rFonts w:ascii="Arial" w:hAnsi="Arial" w:cs="Arial"/>
          <w:rtl/>
          <w:lang w:bidi="he-IL"/>
        </w:rPr>
        <w:t>.</w:t>
      </w:r>
    </w:p>
    <w:p w14:paraId="5D89B879" w14:textId="1DAA6408" w:rsidR="00E81978" w:rsidRPr="001B2A92" w:rsidRDefault="00C3197A" w:rsidP="001329AF">
      <w:pPr>
        <w:pStyle w:val="Heading2"/>
        <w:bidi/>
        <w:spacing w:line="360" w:lineRule="auto"/>
        <w:jc w:val="center"/>
        <w:rPr>
          <w:rFonts w:ascii="Arial" w:hAnsi="Arial" w:cs="Arial"/>
          <w:sz w:val="28"/>
          <w:szCs w:val="28"/>
          <w:lang w:bidi="he-IL"/>
        </w:rPr>
      </w:pPr>
      <w:r w:rsidRPr="001B2A92">
        <w:rPr>
          <w:rFonts w:ascii="Arial" w:hAnsi="Arial" w:cs="Arial"/>
          <w:sz w:val="28"/>
          <w:szCs w:val="28"/>
          <w:rtl/>
          <w:lang w:bidi="he-IL"/>
        </w:rPr>
        <w:t>הגדרת</w:t>
      </w:r>
      <w:r w:rsidR="00C555EB" w:rsidRPr="001B2A92">
        <w:rPr>
          <w:rFonts w:ascii="Arial" w:hAnsi="Arial" w:cs="Arial"/>
          <w:sz w:val="28"/>
          <w:szCs w:val="28"/>
          <w:rtl/>
          <w:lang w:bidi="he-IL"/>
        </w:rPr>
        <w:t xml:space="preserve"> הבעיה</w:t>
      </w:r>
    </w:p>
    <w:p w14:paraId="0776D67F" w14:textId="1DA7C269" w:rsidR="00E81978" w:rsidRPr="001B2A92" w:rsidRDefault="00811F87" w:rsidP="001329AF">
      <w:pPr>
        <w:pStyle w:val="NoSpacing"/>
        <w:bidi/>
        <w:spacing w:line="360" w:lineRule="auto"/>
        <w:rPr>
          <w:rFonts w:ascii="Arial" w:hAnsi="Arial" w:cs="Arial"/>
        </w:rPr>
      </w:pPr>
      <w:r w:rsidRPr="001B2A92">
        <w:rPr>
          <w:rFonts w:ascii="Arial" w:hAnsi="Arial" w:cs="Arial"/>
          <w:rtl/>
          <w:lang w:bidi="he-IL"/>
        </w:rPr>
        <w:t xml:space="preserve">כדי </w:t>
      </w:r>
      <w:r w:rsidR="00C3197A" w:rsidRPr="001B2A92">
        <w:rPr>
          <w:rFonts w:ascii="Arial" w:hAnsi="Arial" w:cs="Arial"/>
          <w:rtl/>
          <w:lang w:bidi="he-IL"/>
        </w:rPr>
        <w:t>להגדיר את הבעיה היטב נחלק את תיאורה לשלושה חלקים:</w:t>
      </w:r>
    </w:p>
    <w:p w14:paraId="75AF7579" w14:textId="3F15F0FA" w:rsidR="00E81978" w:rsidRPr="001B2A92" w:rsidRDefault="00094103" w:rsidP="001329AF">
      <w:pPr>
        <w:pStyle w:val="Heading4"/>
        <w:bidi/>
        <w:spacing w:line="360" w:lineRule="auto"/>
        <w:rPr>
          <w:rFonts w:ascii="Arial" w:hAnsi="Arial" w:cs="Arial"/>
          <w:rtl/>
          <w:lang w:bidi="he-IL"/>
        </w:rPr>
      </w:pPr>
      <w:r w:rsidRPr="001B2A92">
        <w:rPr>
          <w:rFonts w:ascii="Arial" w:hAnsi="Arial" w:cs="Arial"/>
          <w:rtl/>
          <w:lang w:bidi="he-IL"/>
        </w:rPr>
        <w:t>הנחות והגדרות</w:t>
      </w:r>
    </w:p>
    <w:p w14:paraId="294F9FA4" w14:textId="2A40CD92" w:rsidR="00495FB4" w:rsidRPr="001B2A92" w:rsidRDefault="00495FB4" w:rsidP="001329AF">
      <w:pPr>
        <w:pStyle w:val="ListParagraph"/>
        <w:numPr>
          <w:ilvl w:val="0"/>
          <w:numId w:val="16"/>
        </w:numPr>
        <w:bidi/>
        <w:spacing w:line="360" w:lineRule="auto"/>
        <w:rPr>
          <w:rFonts w:ascii="Arial" w:hAnsi="Arial" w:cs="Arial"/>
          <w:u w:val="single"/>
          <w:lang w:bidi="he-IL"/>
        </w:rPr>
      </w:pPr>
      <w:r w:rsidRPr="001B2A92">
        <w:rPr>
          <w:rFonts w:ascii="Arial" w:hAnsi="Arial" w:cs="Arial"/>
          <w:u w:val="single"/>
          <w:rtl/>
          <w:lang w:bidi="he-IL"/>
        </w:rPr>
        <w:t>ראשית נגדיר הנחות כלליות ובסיסיות:</w:t>
      </w:r>
    </w:p>
    <w:p w14:paraId="22DD026C" w14:textId="2E26AE45" w:rsidR="00CB5FDB" w:rsidRPr="001B2A92" w:rsidRDefault="00CB5FDB"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לכל קורס קיימים </w:t>
      </w:r>
      <w:r w:rsidR="003D594F" w:rsidRPr="001B2A92">
        <w:rPr>
          <w:rFonts w:ascii="Arial" w:hAnsi="Arial" w:cs="Arial"/>
          <w:rtl/>
          <w:lang w:bidi="he-IL"/>
        </w:rPr>
        <w:t xml:space="preserve">לפחות סט אחד של </w:t>
      </w:r>
      <w:r w:rsidR="00067DD3" w:rsidRPr="001B2A92">
        <w:rPr>
          <w:rFonts w:ascii="Arial" w:hAnsi="Arial" w:cs="Arial"/>
          <w:rtl/>
          <w:lang w:bidi="he-IL"/>
        </w:rPr>
        <w:t xml:space="preserve">קבוצות (כלומר לקורס קיימת רק הרצאה) </w:t>
      </w:r>
      <w:r w:rsidR="003D594F" w:rsidRPr="001B2A92">
        <w:rPr>
          <w:rFonts w:ascii="Arial" w:hAnsi="Arial" w:cs="Arial"/>
          <w:rtl/>
          <w:lang w:bidi="he-IL"/>
        </w:rPr>
        <w:t>ו</w:t>
      </w:r>
      <w:r w:rsidRPr="001B2A92">
        <w:rPr>
          <w:rFonts w:ascii="Arial" w:hAnsi="Arial" w:cs="Arial"/>
          <w:rtl/>
          <w:lang w:bidi="he-IL"/>
        </w:rPr>
        <w:t>לכל היותר שני סטים</w:t>
      </w:r>
      <w:r w:rsidR="00067DD3" w:rsidRPr="001B2A92">
        <w:rPr>
          <w:rFonts w:ascii="Arial" w:hAnsi="Arial" w:cs="Arial"/>
          <w:rtl/>
          <w:lang w:bidi="he-IL"/>
        </w:rPr>
        <w:t xml:space="preserve"> (הקורס מכיל הרצאה ותרגול), ובכל סט ישמר מספר הקבוצה.</w:t>
      </w:r>
    </w:p>
    <w:p w14:paraId="131B1490" w14:textId="1EFB1EE5" w:rsidR="00495FB4" w:rsidRPr="001B2A92" w:rsidRDefault="00B8065F"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משך </w:t>
      </w:r>
      <w:r w:rsidR="00850675" w:rsidRPr="001B2A92">
        <w:rPr>
          <w:rFonts w:ascii="Arial" w:hAnsi="Arial" w:cs="Arial"/>
          <w:rtl/>
          <w:lang w:bidi="he-IL"/>
        </w:rPr>
        <w:t xml:space="preserve">כל קורס </w:t>
      </w:r>
      <w:r w:rsidRPr="001B2A92">
        <w:rPr>
          <w:rFonts w:ascii="Arial" w:hAnsi="Arial" w:cs="Arial"/>
          <w:rtl/>
          <w:lang w:bidi="he-IL"/>
        </w:rPr>
        <w:t xml:space="preserve">יהיה </w:t>
      </w:r>
      <w:r w:rsidR="00850675" w:rsidRPr="001B2A92">
        <w:rPr>
          <w:rFonts w:ascii="Arial" w:hAnsi="Arial" w:cs="Arial"/>
          <w:rtl/>
          <w:lang w:bidi="he-IL"/>
        </w:rPr>
        <w:t>מינימום שעה</w:t>
      </w:r>
      <w:r w:rsidR="000A30A6" w:rsidRPr="001B2A92">
        <w:rPr>
          <w:rFonts w:ascii="Arial" w:hAnsi="Arial" w:cs="Arial"/>
          <w:rtl/>
          <w:lang w:bidi="he-IL"/>
        </w:rPr>
        <w:t xml:space="preserve"> ו</w:t>
      </w:r>
      <w:r w:rsidR="00F76099" w:rsidRPr="001B2A92">
        <w:rPr>
          <w:rFonts w:ascii="Arial" w:hAnsi="Arial" w:cs="Arial"/>
          <w:rtl/>
          <w:lang w:bidi="he-IL"/>
        </w:rPr>
        <w:t>מספר שלם.</w:t>
      </w:r>
    </w:p>
    <w:p w14:paraId="6EC90501" w14:textId="732FB05C" w:rsidR="00F76099" w:rsidRPr="001B2A92" w:rsidRDefault="00F76099"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יום למידה מ</w:t>
      </w:r>
      <w:r w:rsidR="00C30DB9" w:rsidRPr="001B2A92">
        <w:rPr>
          <w:rFonts w:ascii="Arial" w:hAnsi="Arial" w:cs="Arial"/>
          <w:rtl/>
          <w:lang w:bidi="he-IL"/>
        </w:rPr>
        <w:t>וגדר כך:</w:t>
      </w:r>
    </w:p>
    <w:p w14:paraId="078DC04C" w14:textId="180ECC5B" w:rsidR="00C30DB9" w:rsidRPr="001B2A92" w:rsidRDefault="00C30DB9"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בימים א'-ה' בין השעות 08:00-21:00</w:t>
      </w:r>
    </w:p>
    <w:p w14:paraId="5BD3D70E" w14:textId="11582C96" w:rsidR="00C30DB9" w:rsidRPr="001B2A92" w:rsidRDefault="00C30DB9"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ביום ו' בין השעות 08:00-16:00</w:t>
      </w:r>
    </w:p>
    <w:p w14:paraId="7EB335CE" w14:textId="0F52F6C1" w:rsidR="008A3C40" w:rsidRPr="001B2A92" w:rsidRDefault="008A3C40"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ביום שבת אין קורסים</w:t>
      </w:r>
    </w:p>
    <w:p w14:paraId="1C834C88" w14:textId="6774342A" w:rsidR="00C30DB9" w:rsidRPr="001B2A92" w:rsidRDefault="00C30DB9" w:rsidP="001329AF">
      <w:pPr>
        <w:pStyle w:val="ListParagraph"/>
        <w:bidi/>
        <w:spacing w:line="360" w:lineRule="auto"/>
        <w:ind w:left="2160"/>
        <w:rPr>
          <w:rFonts w:ascii="Arial" w:hAnsi="Arial" w:cs="Arial"/>
          <w:lang w:bidi="he-IL"/>
        </w:rPr>
      </w:pPr>
      <w:r w:rsidRPr="001B2A92">
        <w:rPr>
          <w:rFonts w:ascii="Arial" w:hAnsi="Arial" w:cs="Arial"/>
          <w:rtl/>
          <w:lang w:bidi="he-IL"/>
        </w:rPr>
        <w:t>כלומר סה"כ ישנן 73 שעות למידה שבועיות.</w:t>
      </w:r>
    </w:p>
    <w:p w14:paraId="2F23F26E" w14:textId="43DE6729" w:rsidR="0091282D" w:rsidRPr="001B2A92" w:rsidRDefault="0088331F"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שעות הבוקר יוגדרו בין השעות 08:00-14:00.</w:t>
      </w:r>
    </w:p>
    <w:p w14:paraId="4628586D" w14:textId="594F8F6C" w:rsidR="0088331F" w:rsidRPr="001B2A92" w:rsidRDefault="0088331F"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שעות הערב יוגדרו בין השעות 14:00-21:00.</w:t>
      </w:r>
    </w:p>
    <w:p w14:paraId="5C3DF687" w14:textId="7A72B15B" w:rsidR="000A30A6" w:rsidRPr="001B2A92" w:rsidRDefault="000A30A6"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במקרה של התנגשויות (חפיפת זמנים בין קורסים) </w:t>
      </w:r>
      <w:r w:rsidR="00EA3CAC" w:rsidRPr="001B2A92">
        <w:rPr>
          <w:rFonts w:ascii="Arial" w:hAnsi="Arial" w:cs="Arial"/>
          <w:rtl/>
          <w:lang w:bidi="he-IL"/>
        </w:rPr>
        <w:t>נניח את הדברים הבאים:</w:t>
      </w:r>
    </w:p>
    <w:p w14:paraId="1D0AFA01" w14:textId="43EBFF67" w:rsidR="00EA3CAC" w:rsidRPr="001B2A92" w:rsidRDefault="00EA3CAC"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 xml:space="preserve">לעולם לא תהיה התנגשות בין שני קורסי חובה – </w:t>
      </w:r>
    </w:p>
    <w:p w14:paraId="73350E52" w14:textId="3F4BE176" w:rsidR="00EA3CAC" w:rsidRPr="001B2A92" w:rsidRDefault="00EA3CAC"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 xml:space="preserve">במצב של התנגשות בין קורס חובה לקורס בחירה, העדיפות תמיד תהיה </w:t>
      </w:r>
      <w:r w:rsidR="00D31695" w:rsidRPr="001B2A92">
        <w:rPr>
          <w:rFonts w:ascii="Arial" w:hAnsi="Arial" w:cs="Arial"/>
          <w:rtl/>
          <w:lang w:bidi="he-IL"/>
        </w:rPr>
        <w:t>לקורס החובה.</w:t>
      </w:r>
    </w:p>
    <w:p w14:paraId="5D15385E" w14:textId="3E4CAB7C" w:rsidR="00D31695" w:rsidRPr="001B2A92" w:rsidRDefault="00D31695" w:rsidP="001329AF">
      <w:pPr>
        <w:pStyle w:val="ListParagraph"/>
        <w:numPr>
          <w:ilvl w:val="2"/>
          <w:numId w:val="16"/>
        </w:numPr>
        <w:bidi/>
        <w:spacing w:line="360" w:lineRule="auto"/>
        <w:rPr>
          <w:rFonts w:ascii="Arial" w:hAnsi="Arial" w:cs="Arial"/>
          <w:lang w:bidi="he-IL"/>
        </w:rPr>
      </w:pPr>
      <w:r w:rsidRPr="001B2A92">
        <w:rPr>
          <w:rFonts w:ascii="Arial" w:hAnsi="Arial" w:cs="Arial"/>
          <w:rtl/>
          <w:lang w:bidi="he-IL"/>
        </w:rPr>
        <w:t xml:space="preserve">במצב של התנגשות בין שני קורסי בחירה, הקורס </w:t>
      </w:r>
      <w:r w:rsidR="00FE5F60" w:rsidRPr="001B2A92">
        <w:rPr>
          <w:rFonts w:ascii="Arial" w:hAnsi="Arial" w:cs="Arial"/>
          <w:rtl/>
          <w:lang w:bidi="he-IL"/>
        </w:rPr>
        <w:t>המומלץ יותר (המספר המייצג את ההמלצה עליו יהיה גבוה יותר)</w:t>
      </w:r>
      <w:r w:rsidR="003F0BE7" w:rsidRPr="001B2A92">
        <w:rPr>
          <w:rFonts w:ascii="Arial" w:hAnsi="Arial" w:cs="Arial"/>
          <w:rtl/>
          <w:lang w:bidi="he-IL"/>
        </w:rPr>
        <w:t xml:space="preserve"> יבחר.</w:t>
      </w:r>
      <w:r w:rsidR="003F0BE7" w:rsidRPr="001B2A92">
        <w:rPr>
          <w:rFonts w:ascii="Arial" w:hAnsi="Arial" w:cs="Arial"/>
          <w:rtl/>
          <w:lang w:bidi="he-IL"/>
        </w:rPr>
        <w:br/>
      </w:r>
      <w:r w:rsidR="00C74796" w:rsidRPr="001B2A92">
        <w:rPr>
          <w:rFonts w:ascii="Arial" w:hAnsi="Arial" w:cs="Arial"/>
          <w:rtl/>
          <w:lang w:bidi="he-IL"/>
        </w:rPr>
        <w:t xml:space="preserve">אם שני הקורסים מומלצים במידה שווה אז הקורס בעל </w:t>
      </w:r>
      <w:r w:rsidR="0024553A">
        <w:rPr>
          <w:rFonts w:ascii="Arial" w:hAnsi="Arial" w:cs="Arial" w:hint="cs"/>
          <w:rtl/>
          <w:lang w:bidi="he-IL"/>
        </w:rPr>
        <w:t>מספר השעות</w:t>
      </w:r>
      <w:bookmarkStart w:id="0" w:name="_GoBack"/>
      <w:bookmarkEnd w:id="0"/>
      <w:r w:rsidR="00C74796" w:rsidRPr="001B2A92">
        <w:rPr>
          <w:rFonts w:ascii="Arial" w:hAnsi="Arial" w:cs="Arial"/>
          <w:rtl/>
          <w:lang w:bidi="he-IL"/>
        </w:rPr>
        <w:t xml:space="preserve"> הגדול יותר יבחר</w:t>
      </w:r>
      <w:r w:rsidR="009956F3" w:rsidRPr="001B2A92">
        <w:rPr>
          <w:rFonts w:ascii="Arial" w:hAnsi="Arial" w:cs="Arial"/>
          <w:rtl/>
          <w:lang w:bidi="he-IL"/>
        </w:rPr>
        <w:t>, ואם</w:t>
      </w:r>
      <w:r w:rsidR="003F0BE7" w:rsidRPr="001B2A92">
        <w:rPr>
          <w:rFonts w:ascii="Arial" w:hAnsi="Arial" w:cs="Arial"/>
          <w:rtl/>
          <w:lang w:bidi="he-IL"/>
        </w:rPr>
        <w:t xml:space="preserve"> שני הקורסים מומלצים במידה שווה</w:t>
      </w:r>
      <w:r w:rsidR="009956F3" w:rsidRPr="001B2A92">
        <w:rPr>
          <w:rFonts w:ascii="Arial" w:hAnsi="Arial" w:cs="Arial"/>
          <w:rtl/>
          <w:lang w:bidi="he-IL"/>
        </w:rPr>
        <w:t xml:space="preserve"> ובעלי משקל שווה</w:t>
      </w:r>
      <w:r w:rsidR="003F0BE7" w:rsidRPr="001B2A92">
        <w:rPr>
          <w:rFonts w:ascii="Arial" w:hAnsi="Arial" w:cs="Arial"/>
          <w:rtl/>
          <w:lang w:bidi="he-IL"/>
        </w:rPr>
        <w:t xml:space="preserve">, אחד מהם יבחר </w:t>
      </w:r>
      <w:r w:rsidR="00C74796" w:rsidRPr="001B2A92">
        <w:rPr>
          <w:rFonts w:ascii="Arial" w:hAnsi="Arial" w:cs="Arial"/>
          <w:rtl/>
          <w:lang w:bidi="he-IL"/>
        </w:rPr>
        <w:t>רנדומלית.</w:t>
      </w:r>
    </w:p>
    <w:p w14:paraId="73987FE5" w14:textId="1FC7B9ED" w:rsidR="00121A21" w:rsidRPr="001B2A92" w:rsidRDefault="00121A21"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קורסי בחירה לעולם לא יהיו קורסי קדם לקורסים אחרים.</w:t>
      </w:r>
    </w:p>
    <w:p w14:paraId="47CA73FF" w14:textId="5BD584AC" w:rsidR="00CA589C" w:rsidRPr="001B2A92" w:rsidRDefault="00495FB4" w:rsidP="001329AF">
      <w:pPr>
        <w:pStyle w:val="ListParagraph"/>
        <w:numPr>
          <w:ilvl w:val="0"/>
          <w:numId w:val="16"/>
        </w:numPr>
        <w:bidi/>
        <w:spacing w:line="360" w:lineRule="auto"/>
        <w:rPr>
          <w:rFonts w:ascii="Arial" w:hAnsi="Arial" w:cs="Arial"/>
          <w:u w:val="single"/>
          <w:lang w:bidi="he-IL"/>
        </w:rPr>
      </w:pPr>
      <w:r w:rsidRPr="001B2A92">
        <w:rPr>
          <w:rFonts w:ascii="Arial" w:hAnsi="Arial" w:cs="Arial"/>
          <w:u w:val="single"/>
          <w:rtl/>
          <w:lang w:bidi="he-IL"/>
        </w:rPr>
        <w:lastRenderedPageBreak/>
        <w:t>שנית</w:t>
      </w:r>
      <w:r w:rsidR="00CA589C" w:rsidRPr="001B2A92">
        <w:rPr>
          <w:rFonts w:ascii="Arial" w:hAnsi="Arial" w:cs="Arial"/>
          <w:u w:val="single"/>
          <w:rtl/>
          <w:lang w:bidi="he-IL"/>
        </w:rPr>
        <w:t xml:space="preserve"> נגדיר את מבנה כל קורס:</w:t>
      </w:r>
    </w:p>
    <w:p w14:paraId="585A31B5" w14:textId="69F0873F" w:rsidR="00C067BC" w:rsidRPr="001B2A92" w:rsidRDefault="00C067B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מספר הקורס – </w:t>
      </w:r>
      <w:r w:rsidR="007D3963" w:rsidRPr="001B2A92">
        <w:rPr>
          <w:rFonts w:ascii="Arial" w:hAnsi="Arial" w:cs="Arial"/>
          <w:rtl/>
          <w:lang w:bidi="he-IL"/>
        </w:rPr>
        <w:t>מספר שלם, חיובי</w:t>
      </w:r>
      <w:r w:rsidR="005649BE" w:rsidRPr="001B2A92">
        <w:rPr>
          <w:rFonts w:ascii="Arial" w:hAnsi="Arial" w:cs="Arial"/>
          <w:rtl/>
          <w:lang w:bidi="he-IL"/>
        </w:rPr>
        <w:t xml:space="preserve"> </w:t>
      </w:r>
      <w:r w:rsidR="007D3963" w:rsidRPr="001B2A92">
        <w:rPr>
          <w:rFonts w:ascii="Arial" w:hAnsi="Arial" w:cs="Arial"/>
          <w:rtl/>
          <w:lang w:bidi="he-IL"/>
        </w:rPr>
        <w:t>וייח</w:t>
      </w:r>
      <w:r w:rsidR="00A94338" w:rsidRPr="001B2A92">
        <w:rPr>
          <w:rFonts w:ascii="Arial" w:hAnsi="Arial" w:cs="Arial"/>
          <w:rtl/>
          <w:lang w:bidi="he-IL"/>
        </w:rPr>
        <w:t>ודי לכל קורס.</w:t>
      </w:r>
    </w:p>
    <w:p w14:paraId="2142B8DB" w14:textId="37E3217C" w:rsidR="00C067BC" w:rsidRPr="001B2A92" w:rsidRDefault="00C067B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שם הקורס – ישמש לתצוגה בלבד במערכת השעות הסופית.</w:t>
      </w:r>
    </w:p>
    <w:p w14:paraId="1F88520A" w14:textId="4081A5B0" w:rsidR="00C067BC" w:rsidRPr="001B2A92" w:rsidRDefault="008F37A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האם הקורס סמסטריאלי או שנתי.</w:t>
      </w:r>
    </w:p>
    <w:p w14:paraId="48BE2B00" w14:textId="61FBD87D" w:rsidR="008F37AC" w:rsidRPr="001B2A92" w:rsidRDefault="008F37AC"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האם מדובר בקורס חובה או בחירה</w:t>
      </w:r>
      <w:r w:rsidR="00A94338" w:rsidRPr="001B2A92">
        <w:rPr>
          <w:rFonts w:ascii="Arial" w:hAnsi="Arial" w:cs="Arial"/>
          <w:rtl/>
          <w:lang w:bidi="he-IL"/>
        </w:rPr>
        <w:t xml:space="preserve"> – </w:t>
      </w:r>
      <w:r w:rsidR="00BC7F99" w:rsidRPr="001B2A92">
        <w:rPr>
          <w:rFonts w:ascii="Arial" w:hAnsi="Arial" w:cs="Arial"/>
          <w:rtl/>
          <w:lang w:bidi="he-IL"/>
        </w:rPr>
        <w:t xml:space="preserve">משמש כדי ליצור עדיפות </w:t>
      </w:r>
      <w:r w:rsidR="00754E3D" w:rsidRPr="001B2A92">
        <w:rPr>
          <w:rFonts w:ascii="Arial" w:hAnsi="Arial" w:cs="Arial"/>
          <w:rtl/>
          <w:lang w:bidi="he-IL"/>
        </w:rPr>
        <w:t xml:space="preserve">לקורסי החובה על הבחירה. קורסי החובה יהיו מיוצגים על ידי השנה </w:t>
      </w:r>
      <w:r w:rsidR="00E96153" w:rsidRPr="001B2A92">
        <w:rPr>
          <w:rFonts w:ascii="Arial" w:hAnsi="Arial" w:cs="Arial"/>
          <w:rtl/>
          <w:lang w:bidi="he-IL"/>
        </w:rPr>
        <w:t>בה לוקחים אותם (א', ב', ג' או ד') וקורסי בחירה יהיו מיוצגים על ידי המחרוזת "בחירה".</w:t>
      </w:r>
    </w:p>
    <w:p w14:paraId="0E115BA8" w14:textId="0CCD2E49" w:rsidR="00A94338" w:rsidRPr="001B2A92" w:rsidRDefault="00A94338"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מספר </w:t>
      </w:r>
      <w:r w:rsidR="00944AEC">
        <w:rPr>
          <w:rFonts w:ascii="Arial" w:hAnsi="Arial" w:cs="Arial" w:hint="cs"/>
          <w:rtl/>
          <w:lang w:bidi="he-IL"/>
        </w:rPr>
        <w:t>השעות</w:t>
      </w:r>
      <w:r w:rsidRPr="001B2A92">
        <w:rPr>
          <w:rFonts w:ascii="Arial" w:hAnsi="Arial" w:cs="Arial"/>
          <w:rtl/>
          <w:lang w:bidi="he-IL"/>
        </w:rPr>
        <w:t xml:space="preserve"> של אותו הקורס – מספר </w:t>
      </w:r>
      <w:r w:rsidR="00D32251" w:rsidRPr="001B2A92">
        <w:rPr>
          <w:rFonts w:ascii="Arial" w:hAnsi="Arial" w:cs="Arial"/>
          <w:rtl/>
          <w:lang w:bidi="he-IL"/>
        </w:rPr>
        <w:t xml:space="preserve">שלם </w:t>
      </w:r>
      <w:r w:rsidR="00940AB9" w:rsidRPr="001B2A92">
        <w:rPr>
          <w:rFonts w:ascii="Arial" w:hAnsi="Arial" w:cs="Arial"/>
          <w:rtl/>
          <w:lang w:bidi="he-IL"/>
        </w:rPr>
        <w:t>ו</w:t>
      </w:r>
      <w:r w:rsidRPr="001B2A92">
        <w:rPr>
          <w:rFonts w:ascii="Arial" w:hAnsi="Arial" w:cs="Arial"/>
          <w:rtl/>
          <w:lang w:bidi="he-IL"/>
        </w:rPr>
        <w:t>חיובי</w:t>
      </w:r>
      <w:r w:rsidR="0019291F" w:rsidRPr="001B2A92">
        <w:rPr>
          <w:rFonts w:ascii="Arial" w:hAnsi="Arial" w:cs="Arial"/>
          <w:rtl/>
          <w:lang w:bidi="he-IL"/>
        </w:rPr>
        <w:t xml:space="preserve"> </w:t>
      </w:r>
      <w:r w:rsidR="00FC5F6B" w:rsidRPr="001B2A92">
        <w:rPr>
          <w:rFonts w:ascii="Arial" w:hAnsi="Arial" w:cs="Arial"/>
          <w:rtl/>
          <w:lang w:bidi="he-IL"/>
        </w:rPr>
        <w:t>בטווח</w:t>
      </w:r>
      <w:r w:rsidR="00FC10B9" w:rsidRPr="001B2A92">
        <w:rPr>
          <w:rFonts w:ascii="Arial" w:hAnsi="Arial" w:cs="Arial"/>
          <w:rtl/>
          <w:lang w:bidi="he-IL"/>
        </w:rPr>
        <w:t xml:space="preserve"> [1,73]</w:t>
      </w:r>
      <w:r w:rsidR="005649BE" w:rsidRPr="001B2A92">
        <w:rPr>
          <w:rFonts w:ascii="Arial" w:hAnsi="Arial" w:cs="Arial"/>
          <w:rtl/>
          <w:lang w:bidi="he-IL"/>
        </w:rPr>
        <w:t xml:space="preserve"> </w:t>
      </w:r>
      <w:r w:rsidR="008A3C40" w:rsidRPr="001B2A92">
        <w:rPr>
          <w:rFonts w:ascii="Arial" w:hAnsi="Arial" w:cs="Arial"/>
          <w:rtl/>
          <w:lang w:bidi="he-IL"/>
        </w:rPr>
        <w:t>(</w:t>
      </w:r>
      <w:r w:rsidR="00FC5F6B" w:rsidRPr="001B2A92">
        <w:rPr>
          <w:rFonts w:ascii="Arial" w:hAnsi="Arial" w:cs="Arial"/>
          <w:rtl/>
          <w:lang w:bidi="he-IL"/>
        </w:rPr>
        <w:t xml:space="preserve">הטווח המגביל את </w:t>
      </w:r>
      <w:r w:rsidR="00944AEC">
        <w:rPr>
          <w:rFonts w:ascii="Arial" w:hAnsi="Arial" w:cs="Arial" w:hint="cs"/>
          <w:rtl/>
          <w:lang w:bidi="he-IL"/>
        </w:rPr>
        <w:t>כמות השעות</w:t>
      </w:r>
      <w:r w:rsidR="00FC5F6B" w:rsidRPr="001B2A92">
        <w:rPr>
          <w:rFonts w:ascii="Arial" w:hAnsi="Arial" w:cs="Arial"/>
          <w:rtl/>
          <w:lang w:bidi="he-IL"/>
        </w:rPr>
        <w:t xml:space="preserve"> של כל קורס מוסבר בהנחות הבסיסיות לעיל</w:t>
      </w:r>
      <w:r w:rsidR="008A3C40" w:rsidRPr="001B2A92">
        <w:rPr>
          <w:rFonts w:ascii="Arial" w:hAnsi="Arial" w:cs="Arial"/>
          <w:rtl/>
          <w:lang w:bidi="he-IL"/>
        </w:rPr>
        <w:t>)</w:t>
      </w:r>
      <w:r w:rsidR="00FC5F6B" w:rsidRPr="001B2A92">
        <w:rPr>
          <w:rFonts w:ascii="Arial" w:hAnsi="Arial" w:cs="Arial"/>
          <w:rtl/>
          <w:lang w:bidi="he-IL"/>
        </w:rPr>
        <w:t>.</w:t>
      </w:r>
    </w:p>
    <w:p w14:paraId="48584801" w14:textId="4A308CEA" w:rsidR="00432042" w:rsidRPr="001B2A92" w:rsidRDefault="00897890"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מספר הקבוצות – רשימה </w:t>
      </w:r>
      <w:r w:rsidR="001075E9" w:rsidRPr="001B2A92">
        <w:rPr>
          <w:rFonts w:ascii="Arial" w:hAnsi="Arial" w:cs="Arial"/>
          <w:rtl/>
          <w:lang w:bidi="he-IL"/>
        </w:rPr>
        <w:t>הבנויה</w:t>
      </w:r>
      <w:r w:rsidRPr="001B2A92">
        <w:rPr>
          <w:rFonts w:ascii="Arial" w:hAnsi="Arial" w:cs="Arial"/>
          <w:rtl/>
          <w:lang w:bidi="he-IL"/>
        </w:rPr>
        <w:t xml:space="preserve"> </w:t>
      </w:r>
      <w:r w:rsidR="001075E9" w:rsidRPr="001B2A92">
        <w:rPr>
          <w:rFonts w:ascii="Arial" w:hAnsi="Arial" w:cs="Arial"/>
          <w:rtl/>
          <w:lang w:bidi="he-IL"/>
        </w:rPr>
        <w:t>מ</w:t>
      </w:r>
      <w:r w:rsidRPr="001B2A92">
        <w:rPr>
          <w:rFonts w:ascii="Arial" w:hAnsi="Arial" w:cs="Arial"/>
          <w:rtl/>
          <w:lang w:bidi="he-IL"/>
        </w:rPr>
        <w:t>מספרים עוקבים</w:t>
      </w:r>
      <w:r w:rsidR="001075E9" w:rsidRPr="001B2A92">
        <w:rPr>
          <w:rFonts w:ascii="Arial" w:hAnsi="Arial" w:cs="Arial"/>
          <w:rtl/>
          <w:lang w:bidi="he-IL"/>
        </w:rPr>
        <w:t xml:space="preserve"> כך שכל מספר מסמל קבוצת קורס,</w:t>
      </w:r>
      <w:r w:rsidRPr="001B2A92">
        <w:rPr>
          <w:rFonts w:ascii="Arial" w:hAnsi="Arial" w:cs="Arial"/>
          <w:rtl/>
          <w:lang w:bidi="he-IL"/>
        </w:rPr>
        <w:t xml:space="preserve"> </w:t>
      </w:r>
      <w:r w:rsidR="001075E9" w:rsidRPr="001B2A92">
        <w:rPr>
          <w:rFonts w:ascii="Arial" w:hAnsi="Arial" w:cs="Arial"/>
          <w:rtl/>
          <w:lang w:bidi="he-IL"/>
        </w:rPr>
        <w:t>המכילה לפחות מספר אחד.</w:t>
      </w:r>
    </w:p>
    <w:p w14:paraId="439AD263" w14:textId="20BDEC74" w:rsidR="0083072E" w:rsidRPr="001B2A92" w:rsidRDefault="0083072E"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זמני הקורס – רשימה של זמני ה</w:t>
      </w:r>
      <w:r w:rsidR="004E49AF" w:rsidRPr="001B2A92">
        <w:rPr>
          <w:rFonts w:ascii="Arial" w:hAnsi="Arial" w:cs="Arial"/>
          <w:rtl/>
          <w:lang w:bidi="he-IL"/>
        </w:rPr>
        <w:t>קבוצות השונות של הקורס. כל תיאור זמן כולל את היום שבו מתרחש הקורס, את שעת ההתחלה ואת שעת הסיום.</w:t>
      </w:r>
    </w:p>
    <w:p w14:paraId="57A822ED" w14:textId="359DDEA0" w:rsidR="00395A25" w:rsidRPr="001B2A92" w:rsidRDefault="00395A25"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המלצה – מספר</w:t>
      </w:r>
      <w:r w:rsidR="00D32251" w:rsidRPr="001B2A92">
        <w:rPr>
          <w:rFonts w:ascii="Arial" w:hAnsi="Arial" w:cs="Arial"/>
          <w:rtl/>
          <w:lang w:bidi="he-IL"/>
        </w:rPr>
        <w:t xml:space="preserve"> שלם </w:t>
      </w:r>
      <w:r w:rsidR="00940AB9" w:rsidRPr="001B2A92">
        <w:rPr>
          <w:rFonts w:ascii="Arial" w:hAnsi="Arial" w:cs="Arial"/>
          <w:rtl/>
          <w:lang w:bidi="he-IL"/>
        </w:rPr>
        <w:t>ו</w:t>
      </w:r>
      <w:r w:rsidR="00D32251" w:rsidRPr="001B2A92">
        <w:rPr>
          <w:rFonts w:ascii="Arial" w:hAnsi="Arial" w:cs="Arial"/>
          <w:rtl/>
          <w:lang w:bidi="he-IL"/>
        </w:rPr>
        <w:t>חיובי</w:t>
      </w:r>
      <w:r w:rsidRPr="001B2A92">
        <w:rPr>
          <w:rFonts w:ascii="Arial" w:hAnsi="Arial" w:cs="Arial"/>
          <w:rtl/>
          <w:lang w:bidi="he-IL"/>
        </w:rPr>
        <w:t xml:space="preserve"> </w:t>
      </w:r>
      <w:r w:rsidR="00FC5F6B" w:rsidRPr="001B2A92">
        <w:rPr>
          <w:rFonts w:ascii="Arial" w:hAnsi="Arial" w:cs="Arial"/>
          <w:rtl/>
          <w:lang w:bidi="he-IL"/>
        </w:rPr>
        <w:t>בטווח</w:t>
      </w:r>
      <w:r w:rsidRPr="001B2A92">
        <w:rPr>
          <w:rFonts w:ascii="Arial" w:hAnsi="Arial" w:cs="Arial"/>
          <w:rtl/>
          <w:lang w:bidi="he-IL"/>
        </w:rPr>
        <w:t xml:space="preserve"> [1,10]</w:t>
      </w:r>
      <w:r w:rsidR="00A150E1" w:rsidRPr="001B2A92">
        <w:rPr>
          <w:rFonts w:ascii="Arial" w:hAnsi="Arial" w:cs="Arial"/>
          <w:rtl/>
          <w:lang w:bidi="he-IL"/>
        </w:rPr>
        <w:t xml:space="preserve"> כך שציון 1 הוא הנמוך ביותר בעוד שציון 10 הוא הגבוה ביותר.</w:t>
      </w:r>
    </w:p>
    <w:p w14:paraId="04727FF6" w14:textId="52BF784F" w:rsidR="00A150E1" w:rsidRPr="001B2A92" w:rsidRDefault="00A150E1" w:rsidP="001329AF">
      <w:pPr>
        <w:pStyle w:val="ListParagraph"/>
        <w:numPr>
          <w:ilvl w:val="1"/>
          <w:numId w:val="16"/>
        </w:numPr>
        <w:bidi/>
        <w:spacing w:line="360" w:lineRule="auto"/>
        <w:rPr>
          <w:rFonts w:ascii="Arial" w:hAnsi="Arial" w:cs="Arial"/>
          <w:lang w:bidi="he-IL"/>
        </w:rPr>
      </w:pPr>
      <w:r w:rsidRPr="001B2A92">
        <w:rPr>
          <w:rFonts w:ascii="Arial" w:hAnsi="Arial" w:cs="Arial"/>
          <w:rtl/>
          <w:lang w:bidi="he-IL"/>
        </w:rPr>
        <w:t xml:space="preserve">רשימת קורסי קדם </w:t>
      </w:r>
      <w:r w:rsidR="00CA582A" w:rsidRPr="001B2A92">
        <w:rPr>
          <w:rFonts w:ascii="Arial" w:hAnsi="Arial" w:cs="Arial"/>
          <w:rtl/>
          <w:lang w:bidi="he-IL"/>
        </w:rPr>
        <w:t>–</w:t>
      </w:r>
      <w:r w:rsidRPr="001B2A92">
        <w:rPr>
          <w:rFonts w:ascii="Arial" w:hAnsi="Arial" w:cs="Arial"/>
          <w:rtl/>
          <w:lang w:bidi="he-IL"/>
        </w:rPr>
        <w:t xml:space="preserve"> </w:t>
      </w:r>
      <w:r w:rsidR="00CA582A" w:rsidRPr="001B2A92">
        <w:rPr>
          <w:rFonts w:ascii="Arial" w:hAnsi="Arial" w:cs="Arial"/>
          <w:rtl/>
          <w:lang w:bidi="he-IL"/>
        </w:rPr>
        <w:t>רשימה של מספרי קורסים אותם המשתמש היה צריך לסיים בהצלחה ל</w:t>
      </w:r>
      <w:r w:rsidR="008071F8" w:rsidRPr="001B2A92">
        <w:rPr>
          <w:rFonts w:ascii="Arial" w:hAnsi="Arial" w:cs="Arial"/>
          <w:rtl/>
          <w:lang w:bidi="he-IL"/>
        </w:rPr>
        <w:t>פני שיבוץ קורס זה.</w:t>
      </w:r>
    </w:p>
    <w:p w14:paraId="1677597A" w14:textId="1A20A873" w:rsidR="00823419" w:rsidRPr="001B2A92" w:rsidRDefault="00823419" w:rsidP="001329AF">
      <w:pPr>
        <w:pStyle w:val="ListParagraph"/>
        <w:numPr>
          <w:ilvl w:val="0"/>
          <w:numId w:val="16"/>
        </w:numPr>
        <w:bidi/>
        <w:spacing w:line="360" w:lineRule="auto"/>
        <w:rPr>
          <w:rFonts w:ascii="Arial" w:hAnsi="Arial" w:cs="Arial"/>
          <w:u w:val="single"/>
          <w:lang w:bidi="he-IL"/>
        </w:rPr>
      </w:pPr>
      <w:r w:rsidRPr="001B2A92">
        <w:rPr>
          <w:rFonts w:ascii="Arial" w:hAnsi="Arial" w:cs="Arial"/>
          <w:u w:val="single"/>
          <w:rtl/>
          <w:lang w:bidi="he-IL"/>
        </w:rPr>
        <w:t>לבסוף נגדיר</w:t>
      </w:r>
      <w:r w:rsidR="000A7A4E" w:rsidRPr="001B2A92">
        <w:rPr>
          <w:rFonts w:ascii="Arial" w:hAnsi="Arial" w:cs="Arial"/>
          <w:u w:val="single"/>
          <w:rtl/>
          <w:lang w:bidi="he-IL"/>
        </w:rPr>
        <w:t xml:space="preserve"> את המערכות</w:t>
      </w:r>
      <w:r w:rsidRPr="001B2A92">
        <w:rPr>
          <w:rFonts w:ascii="Arial" w:hAnsi="Arial" w:cs="Arial"/>
          <w:u w:val="single"/>
          <w:rtl/>
          <w:lang w:bidi="he-IL"/>
        </w:rPr>
        <w:t xml:space="preserve"> </w:t>
      </w:r>
      <w:r w:rsidR="000A7A4E" w:rsidRPr="001B2A92">
        <w:rPr>
          <w:rFonts w:ascii="Arial" w:hAnsi="Arial" w:cs="Arial"/>
          <w:u w:val="single"/>
          <w:rtl/>
          <w:lang w:bidi="he-IL"/>
        </w:rPr>
        <w:t>וקידוד הקורסים:</w:t>
      </w:r>
    </w:p>
    <w:p w14:paraId="61BCC083" w14:textId="77777777" w:rsidR="000A7A4E" w:rsidRPr="001B2A92" w:rsidRDefault="000A7A4E" w:rsidP="001329AF">
      <w:pPr>
        <w:pStyle w:val="ListParagraph"/>
        <w:numPr>
          <w:ilvl w:val="1"/>
          <w:numId w:val="16"/>
        </w:numPr>
        <w:bidi/>
        <w:spacing w:line="360" w:lineRule="auto"/>
        <w:rPr>
          <w:rFonts w:ascii="Arial" w:hAnsi="Arial" w:cs="Arial"/>
          <w:u w:val="single"/>
          <w:rtl/>
        </w:rPr>
      </w:pPr>
      <w:r w:rsidRPr="001B2A92">
        <w:rPr>
          <w:rFonts w:ascii="Arial" w:hAnsi="Arial" w:cs="Arial"/>
          <w:u w:val="single"/>
          <w:rtl/>
          <w:lang w:bidi="he-IL"/>
        </w:rPr>
        <w:t xml:space="preserve">נגדיר קורס כמחרוזת בינארית באורך </w:t>
      </w:r>
      <w:r w:rsidRPr="001B2A92">
        <w:rPr>
          <w:rFonts w:ascii="Arial" w:hAnsi="Arial" w:cs="Arial"/>
          <w:u w:val="single"/>
          <w:lang w:bidi="he-IL"/>
        </w:rPr>
        <w:t>X</w:t>
      </w:r>
      <w:r w:rsidRPr="001B2A92">
        <w:rPr>
          <w:rFonts w:ascii="Arial" w:hAnsi="Arial" w:cs="Arial"/>
          <w:u w:val="single"/>
          <w:rtl/>
          <w:lang w:bidi="he-IL"/>
        </w:rPr>
        <w:t>:</w:t>
      </w:r>
    </w:p>
    <w:p w14:paraId="213246AC"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rtl/>
          <w:lang w:bidi="he-IL"/>
        </w:rPr>
        <w:t>מכיוון שלכל קורס יש לכל היותר 73 קבוצות, נזדקק ל-7 ביטים על מנת לייצג את כל הקבוצות</w:t>
      </w:r>
      <w:r w:rsidRPr="001B2A92">
        <w:rPr>
          <w:rFonts w:ascii="Arial" w:hAnsi="Arial" w:cs="Arial"/>
          <w:lang w:bidi="he-IL"/>
        </w:rPr>
        <w:t xml:space="preserve"> .</w:t>
      </w:r>
      <w:r w:rsidRPr="001B2A92">
        <w:rPr>
          <w:rFonts w:ascii="Arial" w:hAnsi="Arial" w:cs="Arial"/>
          <w:rtl/>
          <w:lang w:bidi="he-IL"/>
        </w:rPr>
        <w:t xml:space="preserve">כלומר, אנו מקבלים כי </w:t>
      </w:r>
      <w:r w:rsidRPr="001B2A92">
        <w:rPr>
          <w:rFonts w:ascii="Arial" w:hAnsi="Arial" w:cs="Arial"/>
        </w:rPr>
        <w:t>X=7</w:t>
      </w:r>
      <w:r w:rsidRPr="001B2A92">
        <w:rPr>
          <w:rFonts w:ascii="Arial" w:hAnsi="Arial" w:cs="Arial"/>
          <w:rtl/>
          <w:lang w:bidi="he-IL"/>
        </w:rPr>
        <w:t>. לדוגמה:</w:t>
      </w:r>
    </w:p>
    <w:p w14:paraId="20CDE93C"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לא נבחרה אף קבוצה – 0000000.</w:t>
      </w:r>
    </w:p>
    <w:p w14:paraId="167977D8"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נבחרה קבוצה 01 – 0000001.</w:t>
      </w:r>
    </w:p>
    <w:p w14:paraId="4CF7532A"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t>נבחרה קבוצה 02 – 0000010.</w:t>
      </w:r>
    </w:p>
    <w:p w14:paraId="473E46DA" w14:textId="77777777" w:rsidR="000A7A4E" w:rsidRPr="001B2A92" w:rsidRDefault="000A7A4E" w:rsidP="001329AF">
      <w:pPr>
        <w:pStyle w:val="ListParagraph"/>
        <w:numPr>
          <w:ilvl w:val="3"/>
          <w:numId w:val="16"/>
        </w:numPr>
        <w:bidi/>
        <w:spacing w:line="360" w:lineRule="auto"/>
        <w:rPr>
          <w:rFonts w:ascii="Arial" w:hAnsi="Arial" w:cs="Arial"/>
        </w:rPr>
      </w:pPr>
      <w:r w:rsidRPr="001B2A92">
        <w:rPr>
          <w:rFonts w:ascii="Arial" w:hAnsi="Arial" w:cs="Arial"/>
          <w:rtl/>
          <w:lang w:bidi="he-IL"/>
        </w:rPr>
        <w:t>נבחרה קבוצה 73 – 1001001.</w:t>
      </w:r>
    </w:p>
    <w:p w14:paraId="3B30F5CF" w14:textId="77777777" w:rsidR="000A7A4E" w:rsidRPr="001B2A92" w:rsidRDefault="000A7A4E" w:rsidP="001329AF">
      <w:pPr>
        <w:pStyle w:val="ListParagraph"/>
        <w:bidi/>
        <w:spacing w:line="360" w:lineRule="auto"/>
        <w:ind w:left="2880"/>
        <w:rPr>
          <w:rFonts w:ascii="Arial" w:hAnsi="Arial" w:cs="Arial"/>
          <w:rtl/>
        </w:rPr>
      </w:pPr>
      <w:r w:rsidRPr="001B2A92">
        <w:rPr>
          <w:rFonts w:ascii="Arial" w:hAnsi="Arial" w:cs="Arial"/>
          <w:rtl/>
          <w:lang w:bidi="he-IL"/>
        </w:rPr>
        <w:t>נשים לב! כי המחרוזת החל מ 1001010 עד 1111111 אינן מחרוזות חוקיות</w:t>
      </w:r>
      <w:r w:rsidRPr="001B2A92">
        <w:rPr>
          <w:rFonts w:ascii="Arial" w:hAnsi="Arial" w:cs="Arial"/>
          <w:lang w:bidi="he-IL"/>
        </w:rPr>
        <w:t xml:space="preserve"> .</w:t>
      </w:r>
    </w:p>
    <w:p w14:paraId="6052CD28" w14:textId="77777777" w:rsidR="000A7A4E" w:rsidRPr="001B2A92" w:rsidRDefault="000A7A4E" w:rsidP="001329AF">
      <w:pPr>
        <w:pStyle w:val="ListParagraph"/>
        <w:numPr>
          <w:ilvl w:val="1"/>
          <w:numId w:val="16"/>
        </w:numPr>
        <w:bidi/>
        <w:spacing w:line="360" w:lineRule="auto"/>
        <w:rPr>
          <w:rFonts w:ascii="Arial" w:hAnsi="Arial" w:cs="Arial"/>
          <w:u w:val="single"/>
          <w:rtl/>
        </w:rPr>
      </w:pPr>
      <w:r w:rsidRPr="001B2A92">
        <w:rPr>
          <w:rFonts w:ascii="Arial" w:hAnsi="Arial" w:cs="Arial"/>
          <w:u w:val="single"/>
          <w:rtl/>
          <w:lang w:bidi="he-IL"/>
        </w:rPr>
        <w:t>נגדיר מערכת באופן הבא:</w:t>
      </w:r>
    </w:p>
    <w:p w14:paraId="639551E5" w14:textId="77777777" w:rsidR="000A7A4E" w:rsidRPr="001B2A92" w:rsidRDefault="000A7A4E" w:rsidP="001329AF">
      <w:pPr>
        <w:pStyle w:val="ListParagraph"/>
        <w:numPr>
          <w:ilvl w:val="3"/>
          <w:numId w:val="16"/>
        </w:numPr>
        <w:bidi/>
        <w:spacing w:line="360" w:lineRule="auto"/>
        <w:rPr>
          <w:rFonts w:ascii="Arial" w:hAnsi="Arial" w:cs="Arial"/>
        </w:rPr>
      </w:pPr>
      <w:r w:rsidRPr="001B2A92">
        <w:rPr>
          <w:rFonts w:ascii="Arial" w:hAnsi="Arial" w:cs="Arial"/>
          <w:rtl/>
          <w:lang w:bidi="he-IL"/>
        </w:rPr>
        <w:t>מכיוון שיתכנו לכל היותר 73 קורסים, נשרשר את המחרוזות 73 פעמים. סה"כ נקבל כי מערכת בנויה מ511 ביטים – 511 ביטים אלו מייצגים מערכת מסוימת. למשל:</w:t>
      </w:r>
    </w:p>
    <w:p w14:paraId="72739A47" w14:textId="77777777" w:rsidR="000A7A4E" w:rsidRPr="001B2A92" w:rsidRDefault="000A7A4E" w:rsidP="001329AF">
      <w:pPr>
        <w:pStyle w:val="ListParagraph"/>
        <w:numPr>
          <w:ilvl w:val="3"/>
          <w:numId w:val="16"/>
        </w:numPr>
        <w:bidi/>
        <w:spacing w:line="360" w:lineRule="auto"/>
        <w:rPr>
          <w:rFonts w:ascii="Arial" w:hAnsi="Arial" w:cs="Arial"/>
          <w:rtl/>
        </w:rPr>
      </w:pPr>
      <w:r w:rsidRPr="001B2A92">
        <w:rPr>
          <w:rFonts w:ascii="Arial" w:hAnsi="Arial" w:cs="Arial"/>
          <w:rtl/>
          <w:lang w:bidi="he-IL"/>
        </w:rPr>
        <w:lastRenderedPageBreak/>
        <w:t>00000000000000.........0000000 - המערכת בה לא נבחרה אף קבוצה.</w:t>
      </w:r>
    </w:p>
    <w:p w14:paraId="57F278B2" w14:textId="77777777" w:rsidR="000A7A4E" w:rsidRPr="001B2A92" w:rsidRDefault="000A7A4E" w:rsidP="001329AF">
      <w:pPr>
        <w:pStyle w:val="ListParagraph"/>
        <w:numPr>
          <w:ilvl w:val="3"/>
          <w:numId w:val="16"/>
        </w:numPr>
        <w:bidi/>
        <w:spacing w:line="360" w:lineRule="auto"/>
        <w:rPr>
          <w:rFonts w:ascii="Arial" w:hAnsi="Arial" w:cs="Arial"/>
          <w:lang w:bidi="he-IL"/>
        </w:rPr>
      </w:pPr>
      <w:r w:rsidRPr="001B2A92">
        <w:rPr>
          <w:rFonts w:ascii="Arial" w:hAnsi="Arial" w:cs="Arial"/>
          <w:rtl/>
          <w:lang w:bidi="he-IL"/>
        </w:rPr>
        <w:t>00000010000001.........0000001 – המערכת בה עבור כל קורס נבחרה קבוצה 01.</w:t>
      </w:r>
    </w:p>
    <w:p w14:paraId="0C0D3BE1" w14:textId="77777777" w:rsidR="000A7A4E" w:rsidRPr="001B2A92" w:rsidRDefault="000A7A4E" w:rsidP="001329AF">
      <w:pPr>
        <w:pStyle w:val="ListParagraph"/>
        <w:numPr>
          <w:ilvl w:val="1"/>
          <w:numId w:val="16"/>
        </w:numPr>
        <w:bidi/>
        <w:spacing w:line="360" w:lineRule="auto"/>
        <w:rPr>
          <w:rFonts w:ascii="Arial" w:hAnsi="Arial" w:cs="Arial"/>
          <w:u w:val="single"/>
          <w:rtl/>
        </w:rPr>
      </w:pPr>
      <w:r w:rsidRPr="001B2A92">
        <w:rPr>
          <w:rFonts w:ascii="Arial" w:hAnsi="Arial" w:cs="Arial"/>
          <w:u w:val="single"/>
          <w:rtl/>
          <w:lang w:bidi="he-IL"/>
        </w:rPr>
        <w:t>נגדיר סוגים של מערכות (סה"כ נגדיר 4 סוגים)</w:t>
      </w:r>
      <w:r w:rsidRPr="001B2A92">
        <w:rPr>
          <w:rFonts w:ascii="Arial" w:hAnsi="Arial" w:cs="Arial"/>
          <w:u w:val="single"/>
          <w:lang w:bidi="he-IL"/>
        </w:rPr>
        <w:t xml:space="preserve"> :</w:t>
      </w:r>
    </w:p>
    <w:p w14:paraId="72BED9D6"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u w:val="single"/>
          <w:rtl/>
          <w:lang w:bidi="he-IL"/>
        </w:rPr>
        <w:t>מערכת חוקית</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עבור כל קורס חובה בחרנו קבוצה קיימת מהטווח 01 עד 73, ועבור כל קורס בחירה בחרנו קבוצה קיימת מהטווח 00 עד 73.</w:t>
      </w:r>
    </w:p>
    <w:p w14:paraId="1EB7E24D"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u w:val="single"/>
          <w:rtl/>
          <w:lang w:bidi="he-IL"/>
        </w:rPr>
        <w:t>מערכת רעה</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המערכת חוקית, וגם קיימים לפחות 2 קורסים שמתנגשים.</w:t>
      </w:r>
    </w:p>
    <w:p w14:paraId="0F716BAF" w14:textId="77777777" w:rsidR="000A7A4E" w:rsidRPr="001B2A92" w:rsidRDefault="000A7A4E" w:rsidP="001329AF">
      <w:pPr>
        <w:pStyle w:val="ListParagraph"/>
        <w:numPr>
          <w:ilvl w:val="2"/>
          <w:numId w:val="16"/>
        </w:numPr>
        <w:bidi/>
        <w:spacing w:line="360" w:lineRule="auto"/>
        <w:rPr>
          <w:rFonts w:ascii="Arial" w:hAnsi="Arial" w:cs="Arial"/>
          <w:rtl/>
        </w:rPr>
      </w:pPr>
      <w:r w:rsidRPr="001B2A92">
        <w:rPr>
          <w:rFonts w:ascii="Arial" w:hAnsi="Arial" w:cs="Arial"/>
          <w:u w:val="single"/>
          <w:rtl/>
          <w:lang w:bidi="he-IL"/>
        </w:rPr>
        <w:t>מערכת טובה</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המערכת חוקית, וגם כל קורס לא מתנגש עם כל קורס אחר.</w:t>
      </w:r>
    </w:p>
    <w:p w14:paraId="71EB0F74" w14:textId="16EC5A99" w:rsidR="000A7A4E" w:rsidRPr="001B2A92" w:rsidRDefault="000A7A4E" w:rsidP="001329AF">
      <w:pPr>
        <w:pStyle w:val="ListParagraph"/>
        <w:numPr>
          <w:ilvl w:val="2"/>
          <w:numId w:val="16"/>
        </w:numPr>
        <w:bidi/>
        <w:spacing w:line="360" w:lineRule="auto"/>
        <w:rPr>
          <w:rFonts w:ascii="Arial" w:hAnsi="Arial" w:cs="Arial"/>
        </w:rPr>
      </w:pPr>
      <w:r w:rsidRPr="001B2A92">
        <w:rPr>
          <w:rFonts w:ascii="Arial" w:hAnsi="Arial" w:cs="Arial"/>
          <w:u w:val="single"/>
          <w:rtl/>
          <w:lang w:bidi="he-IL"/>
        </w:rPr>
        <w:t>מערכת אופטימלית</w:t>
      </w:r>
      <w:r w:rsidRPr="001B2A92">
        <w:rPr>
          <w:rFonts w:ascii="Arial" w:hAnsi="Arial" w:cs="Arial"/>
          <w:lang w:bidi="he-IL"/>
        </w:rPr>
        <w:t xml:space="preserve"> </w:t>
      </w:r>
      <w:r w:rsidRPr="001B2A92">
        <w:rPr>
          <w:rFonts w:ascii="Arial" w:hAnsi="Arial" w:cs="Arial"/>
        </w:rPr>
        <w:sym w:font="Symbol" w:char="F0DB"/>
      </w:r>
      <w:r w:rsidRPr="001B2A92">
        <w:rPr>
          <w:rFonts w:ascii="Arial" w:hAnsi="Arial" w:cs="Arial"/>
          <w:lang w:bidi="he-IL"/>
        </w:rPr>
        <w:t xml:space="preserve"> </w:t>
      </w:r>
      <w:r w:rsidRPr="001B2A92">
        <w:rPr>
          <w:rFonts w:ascii="Arial" w:hAnsi="Arial" w:cs="Arial"/>
          <w:rtl/>
          <w:lang w:bidi="he-IL"/>
        </w:rPr>
        <w:t>מערכת טובה שבה אנו ממקסמים את מה שאנחנו מנסים להשיג.</w:t>
      </w:r>
    </w:p>
    <w:p w14:paraId="12265F7E" w14:textId="77777777" w:rsidR="00DF3DCC" w:rsidRDefault="00DF3DCC" w:rsidP="001329AF">
      <w:pPr>
        <w:pStyle w:val="Heading4"/>
        <w:bidi/>
        <w:spacing w:line="360" w:lineRule="auto"/>
        <w:rPr>
          <w:rFonts w:ascii="Arial" w:hAnsi="Arial" w:cs="Arial"/>
          <w:rtl/>
          <w:lang w:bidi="he-IL"/>
        </w:rPr>
      </w:pPr>
    </w:p>
    <w:p w14:paraId="27C9B631" w14:textId="04A6E831" w:rsidR="00094103" w:rsidRPr="001B2A92" w:rsidRDefault="00634D34" w:rsidP="00DF3DCC">
      <w:pPr>
        <w:pStyle w:val="Heading4"/>
        <w:bidi/>
        <w:spacing w:line="360" w:lineRule="auto"/>
        <w:rPr>
          <w:rFonts w:ascii="Arial" w:hAnsi="Arial" w:cs="Arial"/>
        </w:rPr>
      </w:pPr>
      <w:r w:rsidRPr="001B2A92">
        <w:rPr>
          <w:rFonts w:ascii="Arial" w:hAnsi="Arial" w:cs="Arial"/>
          <w:rtl/>
          <w:lang w:bidi="he-IL"/>
        </w:rPr>
        <w:t>מ</w:t>
      </w:r>
      <w:r w:rsidR="009F2DA6" w:rsidRPr="001B2A92">
        <w:rPr>
          <w:rFonts w:ascii="Arial" w:hAnsi="Arial" w:cs="Arial"/>
          <w:rtl/>
          <w:lang w:bidi="he-IL"/>
        </w:rPr>
        <w:t>גבלות</w:t>
      </w:r>
    </w:p>
    <w:p w14:paraId="005F4142" w14:textId="26AB417E" w:rsidR="00094103" w:rsidRPr="001B2A92" w:rsidRDefault="00634D34" w:rsidP="001329AF">
      <w:pPr>
        <w:bidi/>
        <w:spacing w:line="360" w:lineRule="auto"/>
        <w:rPr>
          <w:rFonts w:ascii="Arial" w:hAnsi="Arial" w:cs="Arial"/>
          <w:rtl/>
          <w:lang w:bidi="he-IL"/>
        </w:rPr>
      </w:pPr>
      <w:r w:rsidRPr="001B2A92">
        <w:rPr>
          <w:rFonts w:ascii="Arial" w:hAnsi="Arial" w:cs="Arial"/>
          <w:rtl/>
          <w:lang w:bidi="he-IL"/>
        </w:rPr>
        <w:t>את מגבלות הבעיה חילקנו לשתי קטגוריות:</w:t>
      </w:r>
    </w:p>
    <w:p w14:paraId="12FC4728" w14:textId="57E5181C" w:rsidR="00B3148A" w:rsidRPr="001B2A92" w:rsidRDefault="00B3148A"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מגבלות קבועות, כלומר</w:t>
      </w:r>
      <w:r w:rsidR="00C9526A" w:rsidRPr="001B2A92">
        <w:rPr>
          <w:rFonts w:ascii="Arial" w:hAnsi="Arial" w:cs="Arial"/>
          <w:rtl/>
          <w:lang w:bidi="he-IL"/>
        </w:rPr>
        <w:t xml:space="preserve"> מגבלות</w:t>
      </w:r>
      <w:r w:rsidRPr="001B2A92">
        <w:rPr>
          <w:rFonts w:ascii="Arial" w:hAnsi="Arial" w:cs="Arial"/>
          <w:rtl/>
          <w:lang w:bidi="he-IL"/>
        </w:rPr>
        <w:t xml:space="preserve"> שלא תלויות בקלט שהמשתמש מכניס למערכת:</w:t>
      </w:r>
    </w:p>
    <w:p w14:paraId="3090F427" w14:textId="36BD2086" w:rsidR="00540A13" w:rsidRPr="001B2A92" w:rsidRDefault="00540A13"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לא ניתן לבצע חפיפה בזמני</w:t>
      </w:r>
      <w:r w:rsidR="0083072E" w:rsidRPr="001B2A92">
        <w:rPr>
          <w:rFonts w:ascii="Arial" w:hAnsi="Arial" w:cs="Arial"/>
          <w:rtl/>
          <w:lang w:bidi="he-IL"/>
        </w:rPr>
        <w:t xml:space="preserve"> </w:t>
      </w:r>
      <w:r w:rsidRPr="001B2A92">
        <w:rPr>
          <w:rFonts w:ascii="Arial" w:hAnsi="Arial" w:cs="Arial"/>
          <w:rtl/>
          <w:lang w:bidi="he-IL"/>
        </w:rPr>
        <w:t>שני קורסים.</w:t>
      </w:r>
    </w:p>
    <w:p w14:paraId="10957472" w14:textId="386EE41C" w:rsidR="00D8355F" w:rsidRPr="001B2A92" w:rsidRDefault="002E2367"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לא ניתן לבחור קורס</w:t>
      </w:r>
      <w:r w:rsidR="00010A09" w:rsidRPr="001B2A92">
        <w:rPr>
          <w:rFonts w:ascii="Arial" w:hAnsi="Arial" w:cs="Arial"/>
          <w:rtl/>
          <w:lang w:bidi="he-IL"/>
        </w:rPr>
        <w:t xml:space="preserve"> מסוים</w:t>
      </w:r>
      <w:r w:rsidRPr="001B2A92">
        <w:rPr>
          <w:rFonts w:ascii="Arial" w:hAnsi="Arial" w:cs="Arial"/>
          <w:rtl/>
          <w:lang w:bidi="he-IL"/>
        </w:rPr>
        <w:t xml:space="preserve"> אם</w:t>
      </w:r>
      <w:r w:rsidR="00010A09" w:rsidRPr="001B2A92">
        <w:rPr>
          <w:rFonts w:ascii="Arial" w:hAnsi="Arial" w:cs="Arial"/>
          <w:rtl/>
          <w:lang w:bidi="he-IL"/>
        </w:rPr>
        <w:t xml:space="preserve"> המשתמש לא סיים בהצלחה</w:t>
      </w:r>
      <w:r w:rsidRPr="001B2A92">
        <w:rPr>
          <w:rFonts w:ascii="Arial" w:hAnsi="Arial" w:cs="Arial"/>
          <w:rtl/>
          <w:lang w:bidi="he-IL"/>
        </w:rPr>
        <w:t xml:space="preserve"> </w:t>
      </w:r>
      <w:r w:rsidR="004469B1" w:rsidRPr="001B2A92">
        <w:rPr>
          <w:rFonts w:ascii="Arial" w:hAnsi="Arial" w:cs="Arial"/>
          <w:rtl/>
          <w:lang w:bidi="he-IL"/>
        </w:rPr>
        <w:t>את כל ק</w:t>
      </w:r>
      <w:r w:rsidR="00010A09" w:rsidRPr="001B2A92">
        <w:rPr>
          <w:rFonts w:ascii="Arial" w:hAnsi="Arial" w:cs="Arial"/>
          <w:rtl/>
          <w:lang w:bidi="he-IL"/>
        </w:rPr>
        <w:t xml:space="preserve">ורסי הקדם של </w:t>
      </w:r>
      <w:r w:rsidR="004469B1" w:rsidRPr="001B2A92">
        <w:rPr>
          <w:rFonts w:ascii="Arial" w:hAnsi="Arial" w:cs="Arial"/>
          <w:rtl/>
          <w:lang w:bidi="he-IL"/>
        </w:rPr>
        <w:t xml:space="preserve">אותו </w:t>
      </w:r>
      <w:r w:rsidR="00010A09" w:rsidRPr="001B2A92">
        <w:rPr>
          <w:rFonts w:ascii="Arial" w:hAnsi="Arial" w:cs="Arial"/>
          <w:rtl/>
          <w:lang w:bidi="he-IL"/>
        </w:rPr>
        <w:t>הקורס.</w:t>
      </w:r>
    </w:p>
    <w:p w14:paraId="3852E5A3" w14:textId="2557C600" w:rsidR="00D8355F" w:rsidRPr="001B2A92" w:rsidRDefault="00D8355F"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מגבלות המשתמש, כלומר מגבלות שהמשתמש מכניס למערכת ותלויות ב</w:t>
      </w:r>
      <w:r w:rsidR="00EC4D34" w:rsidRPr="001B2A92">
        <w:rPr>
          <w:rFonts w:ascii="Arial" w:hAnsi="Arial" w:cs="Arial"/>
          <w:rtl/>
          <w:lang w:bidi="he-IL"/>
        </w:rPr>
        <w:t>ו לחלוטין:</w:t>
      </w:r>
    </w:p>
    <w:p w14:paraId="3353C6B7" w14:textId="1D234E78" w:rsidR="00EC4D34" w:rsidRPr="001B2A92" w:rsidRDefault="00EC4D34"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ימים ו</w:t>
      </w:r>
      <w:r w:rsidR="00016884" w:rsidRPr="001B2A92">
        <w:rPr>
          <w:rFonts w:ascii="Arial" w:hAnsi="Arial" w:cs="Arial"/>
          <w:rtl/>
          <w:lang w:bidi="he-IL"/>
        </w:rPr>
        <w:t xml:space="preserve">או </w:t>
      </w:r>
      <w:r w:rsidRPr="001B2A92">
        <w:rPr>
          <w:rFonts w:ascii="Arial" w:hAnsi="Arial" w:cs="Arial"/>
          <w:rtl/>
          <w:lang w:bidi="he-IL"/>
        </w:rPr>
        <w:t>שעות בהן הוא לא יכול ללמוד, כלומר לא ניתן לשבץ קורסים בימים ו</w:t>
      </w:r>
      <w:r w:rsidR="00016884" w:rsidRPr="001B2A92">
        <w:rPr>
          <w:rFonts w:ascii="Arial" w:hAnsi="Arial" w:cs="Arial"/>
          <w:rtl/>
          <w:lang w:bidi="he-IL"/>
        </w:rPr>
        <w:t>בשעות הללו.</w:t>
      </w:r>
    </w:p>
    <w:p w14:paraId="629B8E17" w14:textId="77777777" w:rsidR="00DF3DCC" w:rsidRDefault="00DF3DCC" w:rsidP="001329AF">
      <w:pPr>
        <w:pStyle w:val="Heading4"/>
        <w:bidi/>
        <w:spacing w:line="360" w:lineRule="auto"/>
        <w:rPr>
          <w:rFonts w:ascii="Arial" w:hAnsi="Arial" w:cs="Arial"/>
          <w:rtl/>
          <w:lang w:bidi="he-IL"/>
        </w:rPr>
      </w:pPr>
    </w:p>
    <w:p w14:paraId="21E83F7B" w14:textId="4F64A1AF" w:rsidR="00094103" w:rsidRPr="001B2A92" w:rsidRDefault="009F2DA6" w:rsidP="00DF3DCC">
      <w:pPr>
        <w:pStyle w:val="Heading4"/>
        <w:bidi/>
        <w:spacing w:line="360" w:lineRule="auto"/>
        <w:rPr>
          <w:rFonts w:ascii="Arial" w:hAnsi="Arial" w:cs="Arial"/>
        </w:rPr>
      </w:pPr>
      <w:r w:rsidRPr="001B2A92">
        <w:rPr>
          <w:rFonts w:ascii="Arial" w:hAnsi="Arial" w:cs="Arial"/>
          <w:rtl/>
          <w:lang w:bidi="he-IL"/>
        </w:rPr>
        <w:t>פונקציות מטרה</w:t>
      </w:r>
    </w:p>
    <w:p w14:paraId="54724249" w14:textId="0F4A5833" w:rsidR="00C9526A" w:rsidRPr="001B2A92" w:rsidRDefault="00C9526A" w:rsidP="001329AF">
      <w:pPr>
        <w:bidi/>
        <w:spacing w:line="360" w:lineRule="auto"/>
        <w:rPr>
          <w:rFonts w:ascii="Arial" w:hAnsi="Arial" w:cs="Arial"/>
          <w:rtl/>
          <w:lang w:bidi="he-IL"/>
        </w:rPr>
      </w:pPr>
      <w:r w:rsidRPr="001B2A92">
        <w:rPr>
          <w:rFonts w:ascii="Arial" w:hAnsi="Arial" w:cs="Arial"/>
          <w:rtl/>
          <w:lang w:bidi="he-IL"/>
        </w:rPr>
        <w:t>את מטרות הבעיה חילקנו לשתי קטגוריות:</w:t>
      </w:r>
    </w:p>
    <w:p w14:paraId="3E65DD29" w14:textId="326CB380" w:rsidR="00C9526A" w:rsidRPr="001B2A92" w:rsidRDefault="00C9526A"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מטר</w:t>
      </w:r>
      <w:r w:rsidR="00191D77" w:rsidRPr="001B2A92">
        <w:rPr>
          <w:rFonts w:ascii="Arial" w:hAnsi="Arial" w:cs="Arial"/>
          <w:rtl/>
          <w:lang w:bidi="he-IL"/>
        </w:rPr>
        <w:t>ות</w:t>
      </w:r>
      <w:r w:rsidRPr="001B2A92">
        <w:rPr>
          <w:rFonts w:ascii="Arial" w:hAnsi="Arial" w:cs="Arial"/>
          <w:rtl/>
          <w:lang w:bidi="he-IL"/>
        </w:rPr>
        <w:t xml:space="preserve"> קבועות, כלומר מטרות שלא תלויות בקלט שהמשתמש מכניס למערכת:</w:t>
      </w:r>
    </w:p>
    <w:p w14:paraId="3435B0BE" w14:textId="2ABA8A05" w:rsidR="00A10734" w:rsidRPr="001B2A92" w:rsidRDefault="00A10734" w:rsidP="001329AF">
      <w:pPr>
        <w:pStyle w:val="ListParagraph"/>
        <w:numPr>
          <w:ilvl w:val="1"/>
          <w:numId w:val="18"/>
        </w:numPr>
        <w:bidi/>
        <w:spacing w:line="360" w:lineRule="auto"/>
        <w:rPr>
          <w:rFonts w:ascii="Arial" w:hAnsi="Arial" w:cs="Arial"/>
          <w:lang w:bidi="he-IL"/>
        </w:rPr>
      </w:pPr>
      <w:r w:rsidRPr="001B2A92">
        <w:rPr>
          <w:rFonts w:ascii="Arial" w:hAnsi="Arial" w:cs="Arial"/>
          <w:rtl/>
          <w:lang w:bidi="he-IL"/>
        </w:rPr>
        <w:t>שיבוץ הקורסים בצורה שכמות החלונות תהיה מינימלית.</w:t>
      </w:r>
    </w:p>
    <w:p w14:paraId="7B11A482" w14:textId="16ED669F" w:rsidR="00C9526A" w:rsidRPr="001B2A92" w:rsidRDefault="00C9526A" w:rsidP="001329AF">
      <w:pPr>
        <w:pStyle w:val="ListParagraph"/>
        <w:numPr>
          <w:ilvl w:val="0"/>
          <w:numId w:val="18"/>
        </w:numPr>
        <w:bidi/>
        <w:spacing w:line="360" w:lineRule="auto"/>
        <w:rPr>
          <w:rFonts w:ascii="Arial" w:hAnsi="Arial" w:cs="Arial"/>
          <w:lang w:bidi="he-IL"/>
        </w:rPr>
      </w:pPr>
      <w:r w:rsidRPr="001B2A92">
        <w:rPr>
          <w:rFonts w:ascii="Arial" w:hAnsi="Arial" w:cs="Arial"/>
          <w:rtl/>
          <w:lang w:bidi="he-IL"/>
        </w:rPr>
        <w:t>מטרות המשתמש, כלומר מטרות שהמשתמש מכניס למערכת ותלויות בו לחלוטין:</w:t>
      </w:r>
    </w:p>
    <w:p w14:paraId="082623A1" w14:textId="6E23661C" w:rsidR="00F3241C" w:rsidRPr="001B2A92" w:rsidRDefault="00F3241C" w:rsidP="001329AF">
      <w:pPr>
        <w:pStyle w:val="ListParagraph"/>
        <w:numPr>
          <w:ilvl w:val="1"/>
          <w:numId w:val="18"/>
        </w:numPr>
        <w:bidi/>
        <w:spacing w:line="360" w:lineRule="auto"/>
        <w:rPr>
          <w:rFonts w:ascii="Arial" w:hAnsi="Arial" w:cs="Arial"/>
          <w:rtl/>
          <w:lang w:bidi="he-IL"/>
        </w:rPr>
      </w:pPr>
      <w:r w:rsidRPr="001B2A92">
        <w:rPr>
          <w:rFonts w:ascii="Arial" w:hAnsi="Arial" w:cs="Arial"/>
          <w:rtl/>
          <w:lang w:bidi="he-IL"/>
        </w:rPr>
        <w:t>מקסום שיבוץ הקורסים בשעות הבוקר/ערב/בימים שלמים.</w:t>
      </w:r>
    </w:p>
    <w:p w14:paraId="5F2F45E0" w14:textId="77777777" w:rsidR="005D3D4F" w:rsidRPr="001B2A92" w:rsidRDefault="005D3D4F" w:rsidP="001329AF">
      <w:pPr>
        <w:pStyle w:val="Heading2"/>
        <w:bidi/>
        <w:spacing w:line="360" w:lineRule="auto"/>
        <w:jc w:val="center"/>
        <w:rPr>
          <w:rFonts w:ascii="Arial" w:hAnsi="Arial" w:cs="Arial"/>
          <w:sz w:val="28"/>
          <w:szCs w:val="28"/>
          <w:rtl/>
          <w:lang w:bidi="he-IL"/>
        </w:rPr>
      </w:pPr>
    </w:p>
    <w:p w14:paraId="500F0A0A" w14:textId="370BEA7B" w:rsidR="009F2DA6" w:rsidRPr="001B2A92" w:rsidRDefault="005451AC" w:rsidP="001329AF">
      <w:pPr>
        <w:pStyle w:val="Heading2"/>
        <w:bidi/>
        <w:spacing w:line="360" w:lineRule="auto"/>
        <w:jc w:val="center"/>
        <w:rPr>
          <w:rFonts w:ascii="Arial" w:hAnsi="Arial" w:cs="Arial"/>
          <w:sz w:val="28"/>
          <w:szCs w:val="28"/>
        </w:rPr>
      </w:pPr>
      <w:r w:rsidRPr="001B2A92">
        <w:rPr>
          <w:rFonts w:ascii="Arial" w:hAnsi="Arial" w:cs="Arial"/>
          <w:sz w:val="28"/>
          <w:szCs w:val="28"/>
          <w:rtl/>
          <w:lang w:bidi="he-IL"/>
        </w:rPr>
        <w:t xml:space="preserve">שלבי </w:t>
      </w:r>
      <w:r w:rsidR="005435A8" w:rsidRPr="001B2A92">
        <w:rPr>
          <w:rFonts w:ascii="Arial" w:hAnsi="Arial" w:cs="Arial"/>
          <w:sz w:val="28"/>
          <w:szCs w:val="28"/>
          <w:rtl/>
          <w:lang w:bidi="he-IL"/>
        </w:rPr>
        <w:t>הפתרון</w:t>
      </w:r>
    </w:p>
    <w:p w14:paraId="64F98BAF" w14:textId="4E5C25C6" w:rsidR="00202482" w:rsidRPr="001B2A92" w:rsidRDefault="00202482" w:rsidP="001329AF">
      <w:pPr>
        <w:pStyle w:val="Heading4"/>
        <w:bidi/>
        <w:spacing w:line="360" w:lineRule="auto"/>
        <w:rPr>
          <w:rFonts w:ascii="Arial" w:hAnsi="Arial" w:cs="Arial"/>
          <w:rtl/>
          <w:lang w:bidi="he-IL"/>
        </w:rPr>
      </w:pPr>
      <w:r w:rsidRPr="001B2A92">
        <w:rPr>
          <w:rFonts w:ascii="Arial" w:hAnsi="Arial" w:cs="Arial"/>
          <w:rtl/>
          <w:lang w:bidi="he-IL"/>
        </w:rPr>
        <w:t>הקלט</w:t>
      </w:r>
    </w:p>
    <w:p w14:paraId="4021EF5A" w14:textId="44E15EA1" w:rsidR="000E6CD7" w:rsidRPr="001B2A92" w:rsidRDefault="000E6CD7" w:rsidP="001329AF">
      <w:pPr>
        <w:bidi/>
        <w:spacing w:line="360" w:lineRule="auto"/>
        <w:rPr>
          <w:rFonts w:ascii="Arial" w:hAnsi="Arial" w:cs="Arial"/>
          <w:rtl/>
          <w:lang w:bidi="he-IL"/>
        </w:rPr>
      </w:pPr>
      <w:r w:rsidRPr="001B2A92">
        <w:rPr>
          <w:rFonts w:ascii="Arial" w:hAnsi="Arial" w:cs="Arial"/>
          <w:rtl/>
          <w:lang w:bidi="he-IL"/>
        </w:rPr>
        <w:t>המשתמש</w:t>
      </w:r>
      <w:r w:rsidR="006B119B" w:rsidRPr="001B2A92">
        <w:rPr>
          <w:rFonts w:ascii="Arial" w:hAnsi="Arial" w:cs="Arial"/>
          <w:rtl/>
          <w:lang w:bidi="he-IL"/>
        </w:rPr>
        <w:t xml:space="preserve"> יתן למערכת כקלט את השנה בה </w:t>
      </w:r>
      <w:r w:rsidR="001839DD" w:rsidRPr="001B2A92">
        <w:rPr>
          <w:rFonts w:ascii="Arial" w:hAnsi="Arial" w:cs="Arial"/>
          <w:rtl/>
          <w:lang w:bidi="he-IL"/>
        </w:rPr>
        <w:t xml:space="preserve">הוא לומד, </w:t>
      </w:r>
      <w:r w:rsidR="00BC7F99" w:rsidRPr="001B2A92">
        <w:rPr>
          <w:rFonts w:ascii="Arial" w:hAnsi="Arial" w:cs="Arial"/>
          <w:rtl/>
          <w:lang w:bidi="he-IL"/>
        </w:rPr>
        <w:t xml:space="preserve">קורסי חובה עליהם הוא צריך לחזור (אם יש כאלה), </w:t>
      </w:r>
      <w:r w:rsidR="009D7EDF" w:rsidRPr="001B2A92">
        <w:rPr>
          <w:rFonts w:ascii="Arial" w:hAnsi="Arial" w:cs="Arial"/>
          <w:rtl/>
          <w:lang w:bidi="he-IL"/>
        </w:rPr>
        <w:t xml:space="preserve">קורסי הבחירה שבחר </w:t>
      </w:r>
      <w:r w:rsidR="002746C7" w:rsidRPr="001B2A92">
        <w:rPr>
          <w:rFonts w:ascii="Arial" w:hAnsi="Arial" w:cs="Arial"/>
          <w:rtl/>
          <w:lang w:bidi="he-IL"/>
        </w:rPr>
        <w:t>לאחר שעברו סינון בשלב הראשון, בחירת פונקציית מטרה וימים ואו שעות בהן הוא לא יכול ללמוד.</w:t>
      </w:r>
    </w:p>
    <w:p w14:paraId="43272288" w14:textId="77777777" w:rsidR="00DF3DCC" w:rsidRDefault="00DF3DCC" w:rsidP="001329AF">
      <w:pPr>
        <w:pStyle w:val="Heading4"/>
        <w:bidi/>
        <w:spacing w:line="360" w:lineRule="auto"/>
        <w:rPr>
          <w:rFonts w:ascii="Arial" w:hAnsi="Arial" w:cs="Arial"/>
          <w:rtl/>
          <w:lang w:bidi="he-IL"/>
        </w:rPr>
      </w:pPr>
    </w:p>
    <w:p w14:paraId="48A1B460" w14:textId="7B5D3E2C" w:rsidR="00202482" w:rsidRPr="001B2A92" w:rsidRDefault="00202482" w:rsidP="00DF3DCC">
      <w:pPr>
        <w:pStyle w:val="Heading4"/>
        <w:bidi/>
        <w:spacing w:line="360" w:lineRule="auto"/>
        <w:rPr>
          <w:rFonts w:ascii="Arial" w:hAnsi="Arial" w:cs="Arial"/>
          <w:rtl/>
          <w:lang w:bidi="he-IL"/>
        </w:rPr>
      </w:pPr>
      <w:r w:rsidRPr="001B2A92">
        <w:rPr>
          <w:rFonts w:ascii="Arial" w:hAnsi="Arial" w:cs="Arial"/>
          <w:rtl/>
          <w:lang w:bidi="he-IL"/>
        </w:rPr>
        <w:t>הפלט</w:t>
      </w:r>
    </w:p>
    <w:p w14:paraId="718E8FE3" w14:textId="04F7226C" w:rsidR="000E6CD7" w:rsidRPr="001B2A92" w:rsidRDefault="000E6CD7" w:rsidP="001329AF">
      <w:pPr>
        <w:bidi/>
        <w:spacing w:line="360" w:lineRule="auto"/>
        <w:rPr>
          <w:rFonts w:ascii="Arial" w:hAnsi="Arial" w:cs="Arial"/>
          <w:rtl/>
          <w:lang w:bidi="he-IL"/>
        </w:rPr>
      </w:pPr>
      <w:r w:rsidRPr="001B2A92">
        <w:rPr>
          <w:rFonts w:ascii="Arial" w:hAnsi="Arial" w:cs="Arial"/>
          <w:rtl/>
          <w:lang w:bidi="he-IL"/>
        </w:rPr>
        <w:t>המערכת תחזיר מערכת שעות אופטימלית לפי בחירות המשתמש.</w:t>
      </w:r>
    </w:p>
    <w:p w14:paraId="4444E456" w14:textId="157F047C" w:rsidR="00202482" w:rsidRPr="001B2A92" w:rsidRDefault="00202482" w:rsidP="001329AF">
      <w:pPr>
        <w:pStyle w:val="NoSpacing"/>
        <w:bidi/>
        <w:spacing w:line="360" w:lineRule="auto"/>
        <w:rPr>
          <w:rFonts w:ascii="Arial" w:hAnsi="Arial" w:cs="Arial"/>
          <w:rtl/>
        </w:rPr>
      </w:pPr>
      <w:r w:rsidRPr="001B2A92">
        <w:rPr>
          <w:rFonts w:ascii="Arial" w:hAnsi="Arial" w:cs="Arial"/>
          <w:rtl/>
          <w:lang w:bidi="he-IL"/>
        </w:rPr>
        <w:t xml:space="preserve">נחלק את האלגוריתם </w:t>
      </w:r>
      <w:r w:rsidR="001B4B9F" w:rsidRPr="001B2A92">
        <w:rPr>
          <w:rFonts w:ascii="Arial" w:hAnsi="Arial" w:cs="Arial"/>
          <w:rtl/>
          <w:lang w:bidi="he-IL"/>
        </w:rPr>
        <w:t>לשני</w:t>
      </w:r>
      <w:r w:rsidRPr="001B2A92">
        <w:rPr>
          <w:rFonts w:ascii="Arial" w:hAnsi="Arial" w:cs="Arial"/>
          <w:rtl/>
          <w:lang w:bidi="he-IL"/>
        </w:rPr>
        <w:t xml:space="preserve"> שלבים:</w:t>
      </w:r>
    </w:p>
    <w:p w14:paraId="15807034" w14:textId="77777777" w:rsidR="00DF3DCC" w:rsidRDefault="00DF3DCC" w:rsidP="001329AF">
      <w:pPr>
        <w:pStyle w:val="Heading4"/>
        <w:bidi/>
        <w:spacing w:line="360" w:lineRule="auto"/>
        <w:rPr>
          <w:rFonts w:ascii="Arial" w:hAnsi="Arial" w:cs="Arial"/>
          <w:rtl/>
          <w:lang w:bidi="he-IL"/>
        </w:rPr>
      </w:pPr>
    </w:p>
    <w:p w14:paraId="66FD5A60" w14:textId="68B57CC5" w:rsidR="000E64B9" w:rsidRPr="001B2A92" w:rsidRDefault="000E64B9" w:rsidP="00DF3DCC">
      <w:pPr>
        <w:pStyle w:val="Heading4"/>
        <w:bidi/>
        <w:spacing w:line="360" w:lineRule="auto"/>
        <w:rPr>
          <w:rFonts w:ascii="Arial" w:hAnsi="Arial" w:cs="Arial"/>
          <w:rtl/>
          <w:lang w:bidi="he-IL"/>
        </w:rPr>
      </w:pPr>
      <w:r w:rsidRPr="001B2A92">
        <w:rPr>
          <w:rFonts w:ascii="Arial" w:hAnsi="Arial" w:cs="Arial"/>
          <w:rtl/>
          <w:lang w:bidi="he-IL"/>
        </w:rPr>
        <w:t xml:space="preserve">שלב ראשון – </w:t>
      </w:r>
      <w:r w:rsidRPr="001B2A92">
        <w:rPr>
          <w:rFonts w:ascii="Arial" w:hAnsi="Arial" w:cs="Arial"/>
          <w:lang w:bidi="he-IL"/>
        </w:rPr>
        <w:t>Pre-processing</w:t>
      </w:r>
      <w:r w:rsidR="00A8163A" w:rsidRPr="001B2A92">
        <w:rPr>
          <w:rFonts w:ascii="Arial" w:hAnsi="Arial" w:cs="Arial"/>
          <w:rtl/>
          <w:lang w:bidi="he-IL"/>
        </w:rPr>
        <w:t xml:space="preserve"> (שלב סינון הקורסים)</w:t>
      </w:r>
    </w:p>
    <w:p w14:paraId="75AFF7F8" w14:textId="77777777" w:rsidR="0087581F" w:rsidRPr="001B2A92" w:rsidRDefault="00D71D93" w:rsidP="001329AF">
      <w:pPr>
        <w:bidi/>
        <w:spacing w:line="360" w:lineRule="auto"/>
        <w:rPr>
          <w:rFonts w:ascii="Arial" w:hAnsi="Arial" w:cs="Arial"/>
          <w:rtl/>
          <w:lang w:bidi="he-IL"/>
        </w:rPr>
      </w:pPr>
      <w:r w:rsidRPr="001B2A92">
        <w:rPr>
          <w:rFonts w:ascii="Arial" w:hAnsi="Arial" w:cs="Arial"/>
          <w:rtl/>
          <w:lang w:bidi="he-IL"/>
        </w:rPr>
        <w:t xml:space="preserve">לאחר שהמשתמש יזין את הנתונים וההעדפות שלו, המערכת </w:t>
      </w:r>
      <w:r w:rsidR="005C2A09" w:rsidRPr="001B2A92">
        <w:rPr>
          <w:rFonts w:ascii="Arial" w:hAnsi="Arial" w:cs="Arial"/>
          <w:rtl/>
          <w:lang w:bidi="he-IL"/>
        </w:rPr>
        <w:t>תסנן את הקורסים לפי הקריטריונים הבאים:</w:t>
      </w:r>
    </w:p>
    <w:p w14:paraId="7F621EBC" w14:textId="3BFABD88" w:rsidR="00DF1F25" w:rsidRPr="001B2A92" w:rsidRDefault="00DF1F25" w:rsidP="001329AF">
      <w:pPr>
        <w:pStyle w:val="ListParagraph"/>
        <w:numPr>
          <w:ilvl w:val="0"/>
          <w:numId w:val="19"/>
        </w:numPr>
        <w:bidi/>
        <w:spacing w:line="360" w:lineRule="auto"/>
        <w:rPr>
          <w:rFonts w:ascii="Arial" w:hAnsi="Arial" w:cs="Arial"/>
          <w:lang w:bidi="he-IL"/>
        </w:rPr>
      </w:pPr>
      <w:r w:rsidRPr="001B2A92">
        <w:rPr>
          <w:rFonts w:ascii="Arial" w:hAnsi="Arial" w:cs="Arial"/>
          <w:rtl/>
          <w:lang w:bidi="he-IL"/>
        </w:rPr>
        <w:t>סינון קורסי קדם:</w:t>
      </w:r>
      <w:r w:rsidR="00ED5A4B" w:rsidRPr="001B2A92">
        <w:rPr>
          <w:rFonts w:ascii="Arial" w:hAnsi="Arial" w:cs="Arial"/>
          <w:rtl/>
          <w:lang w:bidi="he-IL"/>
        </w:rPr>
        <w:t xml:space="preserve"> </w:t>
      </w:r>
      <w:r w:rsidR="00796AFB" w:rsidRPr="001B2A92">
        <w:rPr>
          <w:rFonts w:ascii="Arial" w:hAnsi="Arial" w:cs="Arial"/>
          <w:rtl/>
          <w:lang w:bidi="he-IL"/>
        </w:rPr>
        <w:t xml:space="preserve">עוברים על </w:t>
      </w:r>
      <w:r w:rsidR="008A2838" w:rsidRPr="001B2A92">
        <w:rPr>
          <w:rFonts w:ascii="Arial" w:hAnsi="Arial" w:cs="Arial"/>
          <w:rtl/>
          <w:lang w:bidi="he-IL"/>
        </w:rPr>
        <w:t>כל קורסי הבחירה</w:t>
      </w:r>
      <w:r w:rsidR="00796AFB" w:rsidRPr="001B2A92">
        <w:rPr>
          <w:rFonts w:ascii="Arial" w:hAnsi="Arial" w:cs="Arial"/>
          <w:rtl/>
          <w:lang w:bidi="he-IL"/>
        </w:rPr>
        <w:t xml:space="preserve"> </w:t>
      </w:r>
      <w:r w:rsidR="008A2838" w:rsidRPr="001B2A92">
        <w:rPr>
          <w:rFonts w:ascii="Arial" w:hAnsi="Arial" w:cs="Arial"/>
          <w:rtl/>
          <w:lang w:bidi="he-IL"/>
        </w:rPr>
        <w:t xml:space="preserve">ועל </w:t>
      </w:r>
      <w:r w:rsidR="00796AFB" w:rsidRPr="001B2A92">
        <w:rPr>
          <w:rFonts w:ascii="Arial" w:hAnsi="Arial" w:cs="Arial"/>
          <w:rtl/>
          <w:lang w:bidi="he-IL"/>
        </w:rPr>
        <w:t>ה</w:t>
      </w:r>
      <w:r w:rsidR="00ED5A4B" w:rsidRPr="001B2A92">
        <w:rPr>
          <w:rFonts w:ascii="Arial" w:hAnsi="Arial" w:cs="Arial"/>
          <w:rtl/>
          <w:lang w:bidi="he-IL"/>
        </w:rPr>
        <w:t>קורס</w:t>
      </w:r>
      <w:r w:rsidR="00796AFB" w:rsidRPr="001B2A92">
        <w:rPr>
          <w:rFonts w:ascii="Arial" w:hAnsi="Arial" w:cs="Arial"/>
          <w:rtl/>
          <w:lang w:bidi="he-IL"/>
        </w:rPr>
        <w:t>ים</w:t>
      </w:r>
      <w:r w:rsidR="00ED5A4B" w:rsidRPr="001B2A92">
        <w:rPr>
          <w:rFonts w:ascii="Arial" w:hAnsi="Arial" w:cs="Arial"/>
          <w:rtl/>
          <w:lang w:bidi="he-IL"/>
        </w:rPr>
        <w:t xml:space="preserve"> שצריך לחזור עלי</w:t>
      </w:r>
      <w:r w:rsidR="00796AFB" w:rsidRPr="001B2A92">
        <w:rPr>
          <w:rFonts w:ascii="Arial" w:hAnsi="Arial" w:cs="Arial"/>
          <w:rtl/>
          <w:lang w:bidi="he-IL"/>
        </w:rPr>
        <w:t>הם</w:t>
      </w:r>
      <w:r w:rsidR="00CB1E89" w:rsidRPr="001B2A92">
        <w:rPr>
          <w:rFonts w:ascii="Arial" w:hAnsi="Arial" w:cs="Arial"/>
          <w:rtl/>
          <w:lang w:bidi="he-IL"/>
        </w:rPr>
        <w:t xml:space="preserve"> –</w:t>
      </w:r>
      <w:r w:rsidR="008644E6" w:rsidRPr="001B2A92">
        <w:rPr>
          <w:rFonts w:ascii="Arial" w:hAnsi="Arial" w:cs="Arial"/>
          <w:rtl/>
          <w:lang w:bidi="he-IL"/>
        </w:rPr>
        <w:t xml:space="preserve"> אם נמצא</w:t>
      </w:r>
      <w:r w:rsidR="00A504C5" w:rsidRPr="001B2A92">
        <w:rPr>
          <w:rFonts w:ascii="Arial" w:hAnsi="Arial" w:cs="Arial"/>
          <w:rtl/>
          <w:lang w:bidi="he-IL"/>
        </w:rPr>
        <w:t xml:space="preserve"> קורס</w:t>
      </w:r>
      <w:r w:rsidR="00CB1E89" w:rsidRPr="001B2A92">
        <w:rPr>
          <w:rFonts w:ascii="Arial" w:hAnsi="Arial" w:cs="Arial"/>
          <w:rtl/>
          <w:lang w:bidi="he-IL"/>
        </w:rPr>
        <w:t xml:space="preserve"> בחירה ש</w:t>
      </w:r>
      <w:r w:rsidR="008644E6" w:rsidRPr="001B2A92">
        <w:rPr>
          <w:rFonts w:ascii="Arial" w:hAnsi="Arial" w:cs="Arial"/>
          <w:rtl/>
          <w:lang w:bidi="he-IL"/>
        </w:rPr>
        <w:t>אחד</w:t>
      </w:r>
      <w:r w:rsidR="000E7EEA" w:rsidRPr="001B2A92">
        <w:rPr>
          <w:rFonts w:ascii="Arial" w:hAnsi="Arial" w:cs="Arial"/>
          <w:rtl/>
          <w:lang w:bidi="he-IL"/>
        </w:rPr>
        <w:t xml:space="preserve"> מקורסי הקדם שלו הוא קורס שצריך לחזור עליו, נמחק את הקורס מהרשימה.</w:t>
      </w:r>
    </w:p>
    <w:p w14:paraId="2CEB1B90" w14:textId="5EB1892C" w:rsidR="00D71D93" w:rsidRPr="001B2A92" w:rsidRDefault="00DF1F25" w:rsidP="001329AF">
      <w:pPr>
        <w:pStyle w:val="ListParagraph"/>
        <w:numPr>
          <w:ilvl w:val="0"/>
          <w:numId w:val="19"/>
        </w:numPr>
        <w:bidi/>
        <w:spacing w:line="360" w:lineRule="auto"/>
        <w:rPr>
          <w:rFonts w:ascii="Arial" w:hAnsi="Arial" w:cs="Arial"/>
          <w:lang w:bidi="he-IL"/>
        </w:rPr>
      </w:pPr>
      <w:r w:rsidRPr="001B2A92">
        <w:rPr>
          <w:rFonts w:ascii="Arial" w:hAnsi="Arial" w:cs="Arial"/>
          <w:rtl/>
          <w:lang w:bidi="he-IL"/>
        </w:rPr>
        <w:t>סינון העדפות משתמש:</w:t>
      </w:r>
      <w:r w:rsidR="000E7EEA" w:rsidRPr="001B2A92">
        <w:rPr>
          <w:rFonts w:ascii="Arial" w:hAnsi="Arial" w:cs="Arial"/>
          <w:rtl/>
          <w:lang w:bidi="he-IL"/>
        </w:rPr>
        <w:t xml:space="preserve"> אם נמצא קורס בחירה שנמצא ביום ואו שעה </w:t>
      </w:r>
      <w:r w:rsidR="00D425C0" w:rsidRPr="001B2A92">
        <w:rPr>
          <w:rFonts w:ascii="Arial" w:hAnsi="Arial" w:cs="Arial"/>
          <w:rtl/>
          <w:lang w:bidi="he-IL"/>
        </w:rPr>
        <w:t>שהוגדרו על ידי המשתמש שלא ניתן ללמוד בהם</w:t>
      </w:r>
      <w:r w:rsidR="000E7EEA" w:rsidRPr="001B2A92">
        <w:rPr>
          <w:rFonts w:ascii="Arial" w:hAnsi="Arial" w:cs="Arial"/>
          <w:rtl/>
          <w:lang w:bidi="he-IL"/>
        </w:rPr>
        <w:t>, נמחק את הקורס מהרשימה.</w:t>
      </w:r>
    </w:p>
    <w:p w14:paraId="03DAF3E0" w14:textId="0165B5A6" w:rsidR="00DF1F25" w:rsidRPr="001B2A92" w:rsidRDefault="00390591" w:rsidP="001329AF">
      <w:pPr>
        <w:pStyle w:val="ListParagraph"/>
        <w:numPr>
          <w:ilvl w:val="0"/>
          <w:numId w:val="19"/>
        </w:numPr>
        <w:bidi/>
        <w:spacing w:line="360" w:lineRule="auto"/>
        <w:rPr>
          <w:rFonts w:ascii="Arial" w:hAnsi="Arial" w:cs="Arial"/>
          <w:rtl/>
          <w:lang w:bidi="he-IL"/>
        </w:rPr>
      </w:pPr>
      <w:r w:rsidRPr="001B2A92">
        <w:rPr>
          <w:rFonts w:ascii="Arial" w:hAnsi="Arial" w:cs="Arial"/>
          <w:rtl/>
          <w:lang w:bidi="he-IL"/>
        </w:rPr>
        <w:t>סינון קורסי בחירה ראשוני:</w:t>
      </w:r>
      <w:r w:rsidR="00D425C0" w:rsidRPr="001B2A92">
        <w:rPr>
          <w:rFonts w:ascii="Arial" w:hAnsi="Arial" w:cs="Arial"/>
          <w:rtl/>
          <w:lang w:bidi="he-IL"/>
        </w:rPr>
        <w:t xml:space="preserve"> </w:t>
      </w:r>
      <w:r w:rsidR="0035684E" w:rsidRPr="001B2A92">
        <w:rPr>
          <w:rFonts w:ascii="Arial" w:hAnsi="Arial" w:cs="Arial"/>
          <w:rtl/>
          <w:lang w:bidi="he-IL"/>
        </w:rPr>
        <w:t>א</w:t>
      </w:r>
      <w:r w:rsidR="00D425C0" w:rsidRPr="001B2A92">
        <w:rPr>
          <w:rFonts w:ascii="Arial" w:hAnsi="Arial" w:cs="Arial"/>
          <w:rtl/>
          <w:lang w:bidi="he-IL"/>
        </w:rPr>
        <w:t xml:space="preserve">ם קיימים </w:t>
      </w:r>
      <w:r w:rsidR="0082353D" w:rsidRPr="001B2A92">
        <w:rPr>
          <w:rFonts w:ascii="Arial" w:hAnsi="Arial" w:cs="Arial"/>
          <w:rtl/>
          <w:lang w:bidi="he-IL"/>
        </w:rPr>
        <w:t xml:space="preserve">מעל </w:t>
      </w:r>
      <w:r w:rsidR="00553B6B" w:rsidRPr="001B2A92">
        <w:rPr>
          <w:rFonts w:ascii="Arial" w:hAnsi="Arial" w:cs="Arial"/>
          <w:rtl/>
          <w:lang w:bidi="he-IL"/>
        </w:rPr>
        <w:t>74 קורסי חובה, נזרוק את המערכת, מכיוון שלא ניתן לסדר מערכת שעות לפי ההנחות וההגדרות שהגדרנו.</w:t>
      </w:r>
    </w:p>
    <w:p w14:paraId="07913546" w14:textId="77777777" w:rsidR="00DF3DCC" w:rsidRDefault="00DF3DCC" w:rsidP="001329AF">
      <w:pPr>
        <w:pStyle w:val="Heading4"/>
        <w:bidi/>
        <w:spacing w:line="360" w:lineRule="auto"/>
        <w:rPr>
          <w:rFonts w:ascii="Arial" w:hAnsi="Arial" w:cs="Arial"/>
          <w:rtl/>
          <w:lang w:bidi="he-IL"/>
        </w:rPr>
      </w:pPr>
    </w:p>
    <w:p w14:paraId="6D3928CF" w14:textId="06E48364" w:rsidR="000E64B9" w:rsidRPr="001B2A92" w:rsidRDefault="000E64B9" w:rsidP="00DF3DCC">
      <w:pPr>
        <w:pStyle w:val="Heading4"/>
        <w:bidi/>
        <w:spacing w:line="360" w:lineRule="auto"/>
        <w:rPr>
          <w:rFonts w:ascii="Arial" w:hAnsi="Arial" w:cs="Arial"/>
          <w:rtl/>
          <w:lang w:bidi="he-IL"/>
        </w:rPr>
      </w:pPr>
      <w:r w:rsidRPr="001B2A92">
        <w:rPr>
          <w:rFonts w:ascii="Arial" w:hAnsi="Arial" w:cs="Arial"/>
          <w:rtl/>
          <w:lang w:bidi="he-IL"/>
        </w:rPr>
        <w:t>שלב שני – שלב הבחירה</w:t>
      </w:r>
    </w:p>
    <w:p w14:paraId="4B482E0E" w14:textId="076A7532" w:rsidR="004921F6" w:rsidRPr="001B2A92" w:rsidRDefault="00FF36E5" w:rsidP="001329AF">
      <w:pPr>
        <w:bidi/>
        <w:spacing w:line="360" w:lineRule="auto"/>
        <w:rPr>
          <w:rFonts w:ascii="Arial" w:hAnsi="Arial" w:cs="Arial"/>
          <w:rtl/>
          <w:lang w:bidi="he-IL"/>
        </w:rPr>
      </w:pPr>
      <w:r w:rsidRPr="001B2A92">
        <w:rPr>
          <w:rFonts w:ascii="Arial" w:hAnsi="Arial" w:cs="Arial"/>
          <w:rtl/>
          <w:lang w:bidi="he-IL"/>
        </w:rPr>
        <w:t xml:space="preserve">עבור כל פונקציית מטרה (קבועה ולפי בחירת המשתמש) המערכת </w:t>
      </w:r>
      <w:r w:rsidR="003A4C38" w:rsidRPr="001B2A92">
        <w:rPr>
          <w:rFonts w:ascii="Arial" w:hAnsi="Arial" w:cs="Arial"/>
          <w:rtl/>
          <w:lang w:bidi="he-IL"/>
        </w:rPr>
        <w:t xml:space="preserve">תחזיר </w:t>
      </w:r>
      <w:r w:rsidR="000579EA" w:rsidRPr="001B2A92">
        <w:rPr>
          <w:rFonts w:ascii="Arial" w:hAnsi="Arial" w:cs="Arial"/>
          <w:rtl/>
          <w:lang w:bidi="he-IL"/>
        </w:rPr>
        <w:t xml:space="preserve">את </w:t>
      </w:r>
      <w:r w:rsidR="003A4C38" w:rsidRPr="001B2A92">
        <w:rPr>
          <w:rFonts w:ascii="Arial" w:hAnsi="Arial" w:cs="Arial"/>
          <w:rtl/>
          <w:lang w:bidi="he-IL"/>
        </w:rPr>
        <w:t>קבוצת קורסים שתואמת לבחירות המשתמש</w:t>
      </w:r>
      <w:r w:rsidR="000579EA" w:rsidRPr="001B2A92">
        <w:rPr>
          <w:rFonts w:ascii="Arial" w:hAnsi="Arial" w:cs="Arial"/>
          <w:rtl/>
          <w:lang w:bidi="he-IL"/>
        </w:rPr>
        <w:t xml:space="preserve"> ומניבה את הציון </w:t>
      </w:r>
      <w:r w:rsidR="001B4B9F" w:rsidRPr="001B2A92">
        <w:rPr>
          <w:rFonts w:ascii="Arial" w:hAnsi="Arial" w:cs="Arial"/>
          <w:rtl/>
          <w:lang w:bidi="he-IL"/>
        </w:rPr>
        <w:t>המקסימלי עבור השילוב של הפעלת פונקציות המטרה</w:t>
      </w:r>
      <w:r w:rsidR="003A4C38" w:rsidRPr="001B2A92">
        <w:rPr>
          <w:rFonts w:ascii="Arial" w:hAnsi="Arial" w:cs="Arial"/>
          <w:rtl/>
          <w:lang w:bidi="he-IL"/>
        </w:rPr>
        <w:t>.</w:t>
      </w:r>
    </w:p>
    <w:p w14:paraId="0E5D05CB" w14:textId="77777777" w:rsidR="0052113C" w:rsidRPr="001B2A92" w:rsidRDefault="0052113C" w:rsidP="001329AF">
      <w:pPr>
        <w:pStyle w:val="Heading2"/>
        <w:bidi/>
        <w:spacing w:line="360" w:lineRule="auto"/>
        <w:jc w:val="center"/>
        <w:rPr>
          <w:rFonts w:ascii="Arial" w:hAnsi="Arial" w:cs="Arial"/>
          <w:sz w:val="28"/>
          <w:szCs w:val="28"/>
          <w:rtl/>
          <w:lang w:bidi="he-IL"/>
        </w:rPr>
      </w:pPr>
    </w:p>
    <w:p w14:paraId="02EF3AD2" w14:textId="662E0404" w:rsidR="00C91873" w:rsidRPr="001B2A92" w:rsidRDefault="005451AC" w:rsidP="001329AF">
      <w:pPr>
        <w:pStyle w:val="Heading2"/>
        <w:bidi/>
        <w:spacing w:line="360" w:lineRule="auto"/>
        <w:jc w:val="center"/>
        <w:rPr>
          <w:rFonts w:ascii="Arial" w:hAnsi="Arial" w:cs="Arial"/>
          <w:sz w:val="28"/>
          <w:szCs w:val="28"/>
          <w:rtl/>
        </w:rPr>
      </w:pPr>
      <w:r w:rsidRPr="001B2A92">
        <w:rPr>
          <w:rFonts w:ascii="Arial" w:hAnsi="Arial" w:cs="Arial"/>
          <w:sz w:val="28"/>
          <w:szCs w:val="28"/>
          <w:rtl/>
          <w:lang w:bidi="he-IL"/>
        </w:rPr>
        <w:t xml:space="preserve">הדרך למציאת </w:t>
      </w:r>
      <w:r w:rsidR="00C91873" w:rsidRPr="001B2A92">
        <w:rPr>
          <w:rFonts w:ascii="Arial" w:hAnsi="Arial" w:cs="Arial"/>
          <w:sz w:val="28"/>
          <w:szCs w:val="28"/>
          <w:rtl/>
          <w:lang w:bidi="he-IL"/>
        </w:rPr>
        <w:t>הפתרון</w:t>
      </w:r>
    </w:p>
    <w:p w14:paraId="1D7CDD91" w14:textId="59B153F8" w:rsidR="000A1FF0" w:rsidRPr="001B2A92" w:rsidRDefault="000A1FF0" w:rsidP="001329AF">
      <w:pPr>
        <w:bidi/>
        <w:spacing w:line="360" w:lineRule="auto"/>
        <w:rPr>
          <w:rFonts w:ascii="Arial" w:hAnsi="Arial" w:cs="Arial"/>
          <w:rtl/>
          <w:lang w:bidi="he-IL"/>
        </w:rPr>
      </w:pPr>
      <w:r w:rsidRPr="001B2A92">
        <w:rPr>
          <w:rFonts w:ascii="Arial" w:hAnsi="Arial" w:cs="Arial"/>
          <w:rtl/>
          <w:lang w:bidi="he-IL"/>
        </w:rPr>
        <w:t xml:space="preserve">בשלב זה נתאר את </w:t>
      </w:r>
      <w:r w:rsidR="00FE3E94" w:rsidRPr="001B2A92">
        <w:rPr>
          <w:rFonts w:ascii="Arial" w:hAnsi="Arial" w:cs="Arial"/>
          <w:rtl/>
          <w:lang w:bidi="he-IL"/>
        </w:rPr>
        <w:t>התהליך והאלגוריתמים שהגענו אליהם בדרך למציאת האלגוריתם היעיל ביותר לפתרון הבעיה:</w:t>
      </w:r>
    </w:p>
    <w:p w14:paraId="0CA72073" w14:textId="51701527" w:rsidR="009053F3" w:rsidRPr="001B2A92" w:rsidRDefault="003B05E4" w:rsidP="001329AF">
      <w:pPr>
        <w:pStyle w:val="Heading4"/>
        <w:bidi/>
        <w:spacing w:line="360" w:lineRule="auto"/>
        <w:rPr>
          <w:rFonts w:ascii="Arial" w:hAnsi="Arial" w:cs="Arial"/>
          <w:lang w:bidi="he-IL"/>
        </w:rPr>
      </w:pPr>
      <w:r w:rsidRPr="001B2A92">
        <w:rPr>
          <w:rFonts w:ascii="Arial" w:hAnsi="Arial" w:cs="Arial"/>
          <w:rtl/>
          <w:lang w:bidi="he-IL"/>
        </w:rPr>
        <w:lastRenderedPageBreak/>
        <w:t>פתרון נאיבי</w:t>
      </w:r>
    </w:p>
    <w:p w14:paraId="297F8119" w14:textId="3F2587D6" w:rsidR="003B05E4" w:rsidRPr="001B2A92" w:rsidRDefault="005D2CCF" w:rsidP="001329AF">
      <w:pPr>
        <w:bidi/>
        <w:spacing w:line="360" w:lineRule="auto"/>
        <w:rPr>
          <w:rFonts w:ascii="Arial" w:hAnsi="Arial" w:cs="Arial"/>
          <w:lang w:bidi="he-IL"/>
        </w:rPr>
      </w:pPr>
      <w:r w:rsidRPr="001B2A92">
        <w:rPr>
          <w:rFonts w:ascii="Arial" w:hAnsi="Arial" w:cs="Arial"/>
          <w:rtl/>
          <w:lang w:bidi="he-IL"/>
        </w:rPr>
        <w:t xml:space="preserve">נעבור על כל הסידורים האפשריים של כל </w:t>
      </w:r>
      <w:r w:rsidR="00032B84" w:rsidRPr="001B2A92">
        <w:rPr>
          <w:rFonts w:ascii="Arial" w:hAnsi="Arial" w:cs="Arial"/>
          <w:rtl/>
          <w:lang w:bidi="he-IL"/>
        </w:rPr>
        <w:t xml:space="preserve">קבוצות </w:t>
      </w:r>
      <w:r w:rsidRPr="001B2A92">
        <w:rPr>
          <w:rFonts w:ascii="Arial" w:hAnsi="Arial" w:cs="Arial"/>
          <w:rtl/>
          <w:lang w:bidi="he-IL"/>
        </w:rPr>
        <w:t xml:space="preserve">הקורסים </w:t>
      </w:r>
      <w:r w:rsidR="00032B84" w:rsidRPr="001B2A92">
        <w:rPr>
          <w:rFonts w:ascii="Arial" w:hAnsi="Arial" w:cs="Arial"/>
          <w:rtl/>
          <w:lang w:bidi="he-IL"/>
        </w:rPr>
        <w:t>ונבחר את האופטימלי ביותר.</w:t>
      </w:r>
      <w:r w:rsidR="000B0440" w:rsidRPr="001B2A92">
        <w:rPr>
          <w:rFonts w:ascii="Arial" w:hAnsi="Arial" w:cs="Arial"/>
          <w:rtl/>
          <w:lang w:bidi="he-IL"/>
        </w:rPr>
        <w:br/>
      </w:r>
      <w:r w:rsidR="00851CB2" w:rsidRPr="001B2A92">
        <w:rPr>
          <w:rFonts w:ascii="Arial" w:hAnsi="Arial" w:cs="Arial"/>
          <w:rtl/>
          <w:lang w:bidi="he-IL"/>
        </w:rPr>
        <w:t xml:space="preserve">אופן חישוב כמות הסידורים האפשריים שקול לבעיית סידור אובייקטים בשורה, לכן </w:t>
      </w:r>
      <w:r w:rsidR="007E7330" w:rsidRPr="001B2A92">
        <w:rPr>
          <w:rFonts w:ascii="Arial" w:hAnsi="Arial" w:cs="Arial"/>
          <w:rtl/>
          <w:lang w:bidi="he-IL"/>
        </w:rPr>
        <w:t xml:space="preserve">המערכת תעבור על !73 אפשרויות, כלומר זמן הריצה יהיה </w:t>
      </w:r>
      <m:oMath>
        <m:r>
          <m:rPr>
            <m:sty m:val="p"/>
          </m:rPr>
          <w:rPr>
            <w:rFonts w:ascii="Cambria Math" w:hAnsi="Cambria Math" w:cs="Arial"/>
            <w:rtl/>
            <w:lang w:bidi="he-IL"/>
          </w:rPr>
          <m:t>Θ</m:t>
        </m:r>
        <m:d>
          <m:dPr>
            <m:ctrlPr>
              <w:rPr>
                <w:rFonts w:ascii="Cambria Math" w:hAnsi="Cambria Math" w:cs="Arial"/>
                <w:i/>
                <w:lang w:bidi="he-IL"/>
              </w:rPr>
            </m:ctrlPr>
          </m:dPr>
          <m:e>
            <m:r>
              <w:rPr>
                <w:rFonts w:ascii="Cambria Math" w:hAnsi="Cambria Math" w:cs="Arial"/>
                <w:lang w:bidi="he-IL"/>
              </w:rPr>
              <m:t>73!</m:t>
            </m:r>
          </m:e>
        </m:d>
      </m:oMath>
      <w:r w:rsidR="00024E7E" w:rsidRPr="001B2A92">
        <w:rPr>
          <w:rFonts w:ascii="Arial" w:hAnsi="Arial" w:cs="Arial"/>
          <w:rtl/>
          <w:lang w:bidi="he-IL"/>
        </w:rPr>
        <w:t xml:space="preserve"> –</w:t>
      </w:r>
      <w:r w:rsidR="00986A1D" w:rsidRPr="001B2A92">
        <w:rPr>
          <w:rFonts w:ascii="Arial" w:hAnsi="Arial" w:cs="Arial"/>
          <w:rtl/>
          <w:lang w:bidi="he-IL"/>
        </w:rPr>
        <w:t xml:space="preserve"> סדר גודל גדו</w:t>
      </w:r>
      <w:r w:rsidR="00024E7E" w:rsidRPr="001B2A92">
        <w:rPr>
          <w:rFonts w:ascii="Arial" w:hAnsi="Arial" w:cs="Arial"/>
          <w:rtl/>
          <w:lang w:bidi="he-IL"/>
        </w:rPr>
        <w:t>ל ולא אופטימלי.</w:t>
      </w:r>
    </w:p>
    <w:p w14:paraId="1F547A4C" w14:textId="77777777" w:rsidR="00DF3DCC" w:rsidRDefault="00DF3DCC" w:rsidP="001329AF">
      <w:pPr>
        <w:pStyle w:val="Heading4"/>
        <w:bidi/>
        <w:spacing w:line="360" w:lineRule="auto"/>
        <w:rPr>
          <w:rFonts w:ascii="Arial" w:hAnsi="Arial" w:cs="Arial"/>
          <w:rtl/>
          <w:lang w:bidi="he-IL"/>
        </w:rPr>
      </w:pPr>
    </w:p>
    <w:p w14:paraId="1B8859AD" w14:textId="3F61A06E" w:rsidR="003B05E4" w:rsidRPr="001B2A92" w:rsidRDefault="000C7EC1" w:rsidP="00DF3DCC">
      <w:pPr>
        <w:pStyle w:val="Heading4"/>
        <w:bidi/>
        <w:spacing w:line="360" w:lineRule="auto"/>
        <w:rPr>
          <w:rFonts w:ascii="Arial" w:hAnsi="Arial" w:cs="Arial"/>
          <w:lang w:bidi="he-IL"/>
        </w:rPr>
      </w:pPr>
      <w:r w:rsidRPr="001B2A92">
        <w:rPr>
          <w:rFonts w:ascii="Arial" w:hAnsi="Arial" w:cs="Arial"/>
          <w:rtl/>
          <w:lang w:bidi="he-IL"/>
        </w:rPr>
        <w:t xml:space="preserve">פתרון </w:t>
      </w:r>
      <w:r w:rsidR="004C0F7E" w:rsidRPr="001B2A92">
        <w:rPr>
          <w:rFonts w:ascii="Arial" w:hAnsi="Arial" w:cs="Arial"/>
          <w:rtl/>
          <w:lang w:bidi="he-IL"/>
        </w:rPr>
        <w:t>עם גרף שכבות</w:t>
      </w:r>
    </w:p>
    <w:p w14:paraId="0A7E9645" w14:textId="071AFA09" w:rsidR="003B05E4" w:rsidRPr="001B2A92" w:rsidRDefault="002C2497" w:rsidP="001329AF">
      <w:pPr>
        <w:bidi/>
        <w:spacing w:line="360" w:lineRule="auto"/>
        <w:rPr>
          <w:rFonts w:ascii="Arial" w:hAnsi="Arial" w:cs="Arial"/>
          <w:rtl/>
          <w:lang w:bidi="he-IL"/>
        </w:rPr>
      </w:pPr>
      <w:r w:rsidRPr="001B2A92">
        <w:rPr>
          <w:rFonts w:ascii="Arial" w:hAnsi="Arial" w:cs="Arial"/>
          <w:rtl/>
          <w:lang w:bidi="he-IL"/>
        </w:rPr>
        <w:t>נג</w:t>
      </w:r>
      <w:r w:rsidR="003D2C29" w:rsidRPr="001B2A92">
        <w:rPr>
          <w:rFonts w:ascii="Arial" w:hAnsi="Arial" w:cs="Arial"/>
          <w:rtl/>
          <w:lang w:bidi="he-IL"/>
        </w:rPr>
        <w:t>ד</w:t>
      </w:r>
      <w:r w:rsidRPr="001B2A92">
        <w:rPr>
          <w:rFonts w:ascii="Arial" w:hAnsi="Arial" w:cs="Arial"/>
          <w:rtl/>
          <w:lang w:bidi="he-IL"/>
        </w:rPr>
        <w:t xml:space="preserve">יר גרף שכבות, כך שכל שכבה </w:t>
      </w:r>
      <w:r w:rsidR="00661FEF" w:rsidRPr="001B2A92">
        <w:rPr>
          <w:rFonts w:ascii="Arial" w:hAnsi="Arial" w:cs="Arial"/>
          <w:rtl/>
          <w:lang w:bidi="he-IL"/>
        </w:rPr>
        <w:t xml:space="preserve">מייצגת סט של קורס, כל קודקוד מייצג קבוצת קורס </w:t>
      </w:r>
      <w:r w:rsidR="005A27D1" w:rsidRPr="001B2A92">
        <w:rPr>
          <w:rFonts w:ascii="Arial" w:hAnsi="Arial" w:cs="Arial"/>
          <w:rtl/>
          <w:lang w:bidi="he-IL"/>
        </w:rPr>
        <w:t xml:space="preserve">וקיימת קשת המחברת שני קודקודים אמ"מ הקשת היא בין שכבה </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m:t>
            </m:r>
          </m:sub>
        </m:sSub>
      </m:oMath>
      <w:r w:rsidR="005A27D1" w:rsidRPr="001B2A92">
        <w:rPr>
          <w:rFonts w:ascii="Arial" w:hAnsi="Arial" w:cs="Arial"/>
          <w:rtl/>
          <w:lang w:bidi="he-IL"/>
        </w:rPr>
        <w:t xml:space="preserve"> ל-</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i+1</m:t>
            </m:r>
          </m:sub>
        </m:sSub>
      </m:oMath>
      <w:r w:rsidR="005A27D1" w:rsidRPr="001B2A92">
        <w:rPr>
          <w:rFonts w:ascii="Arial" w:hAnsi="Arial" w:cs="Arial"/>
          <w:rtl/>
          <w:lang w:bidi="he-IL"/>
        </w:rPr>
        <w:t xml:space="preserve">, וששתי הקבוצות לא חופפות בזמנים. נשים לב כי </w:t>
      </w:r>
      <w:r w:rsidR="00153B6B" w:rsidRPr="001B2A92">
        <w:rPr>
          <w:rFonts w:ascii="Arial" w:hAnsi="Arial" w:cs="Arial"/>
          <w:rtl/>
          <w:lang w:bidi="he-IL"/>
        </w:rPr>
        <w:t>מספר השכבות הוא לכל היותר 146 (</w:t>
      </w:r>
      <w:r w:rsidR="00886FEB" w:rsidRPr="001B2A92">
        <w:rPr>
          <w:rFonts w:ascii="Arial" w:hAnsi="Arial" w:cs="Arial"/>
          <w:rtl/>
          <w:lang w:bidi="he-IL"/>
        </w:rPr>
        <w:t xml:space="preserve">לפי ההנחה שלכל קורס יש לכל היותר שני סטים, הרצאה ותרגול, </w:t>
      </w:r>
      <w:r w:rsidR="00B51509" w:rsidRPr="001B2A92">
        <w:rPr>
          <w:rFonts w:ascii="Arial" w:hAnsi="Arial" w:cs="Arial"/>
          <w:rtl/>
          <w:lang w:bidi="he-IL"/>
        </w:rPr>
        <w:t>כלומר פי שניים ממספר הקורסים האפשריים לשיבוץ</w:t>
      </w:r>
      <w:r w:rsidR="00153B6B" w:rsidRPr="001B2A92">
        <w:rPr>
          <w:rFonts w:ascii="Arial" w:hAnsi="Arial" w:cs="Arial"/>
          <w:rtl/>
          <w:lang w:bidi="he-IL"/>
        </w:rPr>
        <w:t xml:space="preserve">) ומספר הקודקודים הוא לכל היותר 73 (כמספר הקורסים </w:t>
      </w:r>
      <w:r w:rsidR="00886FEB" w:rsidRPr="001B2A92">
        <w:rPr>
          <w:rFonts w:ascii="Arial" w:hAnsi="Arial" w:cs="Arial"/>
          <w:rtl/>
          <w:lang w:bidi="he-IL"/>
        </w:rPr>
        <w:t>האפשריים לשיבוץ</w:t>
      </w:r>
      <w:r w:rsidR="00153B6B" w:rsidRPr="001B2A92">
        <w:rPr>
          <w:rFonts w:ascii="Arial" w:hAnsi="Arial" w:cs="Arial"/>
          <w:rtl/>
          <w:lang w:bidi="he-IL"/>
        </w:rPr>
        <w:t>).</w:t>
      </w:r>
      <w:r w:rsidR="00DE6584" w:rsidRPr="001B2A92">
        <w:rPr>
          <w:rFonts w:ascii="Arial" w:hAnsi="Arial" w:cs="Arial"/>
          <w:rtl/>
          <w:lang w:bidi="he-IL"/>
        </w:rPr>
        <w:t xml:space="preserve"> נגדיר </w:t>
      </w:r>
      <w:r w:rsidR="00ED6B8B" w:rsidRPr="001B2A92">
        <w:rPr>
          <w:rFonts w:ascii="Arial" w:hAnsi="Arial" w:cs="Arial"/>
          <w:rtl/>
          <w:lang w:bidi="he-IL"/>
        </w:rPr>
        <w:t>שצריך קודקוד התחלה</w:t>
      </w:r>
      <w:r w:rsidR="00A433EA" w:rsidRPr="001B2A92">
        <w:rPr>
          <w:rFonts w:ascii="Arial" w:hAnsi="Arial" w:cs="Arial"/>
          <w:rtl/>
          <w:lang w:bidi="he-IL"/>
        </w:rPr>
        <w:t xml:space="preserve"> יחיד</w:t>
      </w:r>
      <w:r w:rsidR="00ED6B8B" w:rsidRPr="001B2A92">
        <w:rPr>
          <w:rFonts w:ascii="Arial" w:hAnsi="Arial" w:cs="Arial"/>
          <w:rtl/>
          <w:lang w:bidi="he-IL"/>
        </w:rPr>
        <w:t xml:space="preserve"> </w:t>
      </w:r>
      <w:r w:rsidR="00A433EA" w:rsidRPr="001B2A92">
        <w:rPr>
          <w:rFonts w:ascii="Arial" w:hAnsi="Arial" w:cs="Arial"/>
          <w:rtl/>
          <w:lang w:bidi="he-IL"/>
        </w:rPr>
        <w:t>ב</w:t>
      </w:r>
      <w:r w:rsidR="00ED6B8B" w:rsidRPr="001B2A92">
        <w:rPr>
          <w:rFonts w:ascii="Arial" w:hAnsi="Arial" w:cs="Arial"/>
          <w:rtl/>
          <w:lang w:bidi="he-IL"/>
        </w:rPr>
        <w:t xml:space="preserve">גרף השכבות, כלומר יהיו לכל היותר 73 גרפים שונים לאחר פיצול השכבה הראשונה </w:t>
      </w:r>
      <w:r w:rsidR="00A433EA" w:rsidRPr="001B2A92">
        <w:rPr>
          <w:rFonts w:ascii="Arial" w:hAnsi="Arial" w:cs="Arial"/>
          <w:rtl/>
          <w:lang w:bidi="he-IL"/>
        </w:rPr>
        <w:t xml:space="preserve">כך שבכל גרף יהיה קודקוד התחלה יחיד. </w:t>
      </w:r>
      <w:r w:rsidR="00CA4FD6" w:rsidRPr="001B2A92">
        <w:rPr>
          <w:rFonts w:ascii="Arial" w:hAnsi="Arial" w:cs="Arial"/>
          <w:rtl/>
          <w:lang w:bidi="he-IL"/>
        </w:rPr>
        <w:t>הגרף יהיה מחולק לשני חלקים: החלק הראשון יהיה מורכב מקורסי החובה</w:t>
      </w:r>
      <w:r w:rsidR="00082432" w:rsidRPr="001B2A92">
        <w:rPr>
          <w:rFonts w:ascii="Arial" w:hAnsi="Arial" w:cs="Arial"/>
          <w:rtl/>
          <w:lang w:bidi="he-IL"/>
        </w:rPr>
        <w:t xml:space="preserve">, כך שבחלק זה </w:t>
      </w:r>
      <w:r w:rsidR="006A7555" w:rsidRPr="001B2A92">
        <w:rPr>
          <w:rFonts w:ascii="Arial" w:hAnsi="Arial" w:cs="Arial"/>
          <w:rtl/>
          <w:lang w:bidi="he-IL"/>
        </w:rPr>
        <w:t xml:space="preserve">קשתות מתחברות רק לשכבות עוקבות (כלומר לא ניתן </w:t>
      </w:r>
      <w:r w:rsidR="00855A5A" w:rsidRPr="001B2A92">
        <w:rPr>
          <w:rFonts w:ascii="Arial" w:hAnsi="Arial" w:cs="Arial"/>
          <w:rtl/>
          <w:lang w:bidi="he-IL"/>
        </w:rPr>
        <w:t xml:space="preserve">לחבר קשת בין שכבה </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m:t>
            </m:r>
          </m:sub>
        </m:sSub>
      </m:oMath>
      <w:r w:rsidR="00855A5A" w:rsidRPr="001B2A92">
        <w:rPr>
          <w:rFonts w:ascii="Arial" w:hAnsi="Arial" w:cs="Arial"/>
          <w:rtl/>
          <w:lang w:bidi="he-IL"/>
        </w:rPr>
        <w:t xml:space="preserve"> ל-</w:t>
      </w:r>
      <m:oMath>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i+k</m:t>
            </m:r>
          </m:sub>
        </m:sSub>
      </m:oMath>
      <w:r w:rsidR="00855A5A" w:rsidRPr="001B2A92">
        <w:rPr>
          <w:rFonts w:ascii="Arial" w:hAnsi="Arial" w:cs="Arial"/>
          <w:rtl/>
          <w:lang w:bidi="he-IL"/>
        </w:rPr>
        <w:t xml:space="preserve"> כאשר </w:t>
      </w:r>
      <w:r w:rsidR="00855A5A" w:rsidRPr="001B2A92">
        <w:rPr>
          <w:rFonts w:ascii="Arial" w:hAnsi="Arial" w:cs="Arial"/>
          <w:lang w:bidi="he-IL"/>
        </w:rPr>
        <w:t>k</w:t>
      </w:r>
      <w:r w:rsidR="00DE6384" w:rsidRPr="001B2A92">
        <w:rPr>
          <w:rFonts w:ascii="Arial" w:hAnsi="Arial" w:cs="Arial"/>
          <w:lang w:bidi="he-IL"/>
        </w:rPr>
        <w:t xml:space="preserve"> </w:t>
      </w:r>
      <w:r w:rsidR="00855A5A" w:rsidRPr="001B2A92">
        <w:rPr>
          <w:rFonts w:ascii="Arial" w:hAnsi="Arial" w:cs="Arial"/>
          <w:lang w:bidi="he-IL"/>
        </w:rPr>
        <w:t>&gt;</w:t>
      </w:r>
      <w:r w:rsidR="00DE6384" w:rsidRPr="001B2A92">
        <w:rPr>
          <w:rFonts w:ascii="Arial" w:hAnsi="Arial" w:cs="Arial"/>
          <w:lang w:bidi="he-IL"/>
        </w:rPr>
        <w:t xml:space="preserve"> 1</w:t>
      </w:r>
      <w:r w:rsidR="006A7555" w:rsidRPr="001B2A92">
        <w:rPr>
          <w:rFonts w:ascii="Arial" w:hAnsi="Arial" w:cs="Arial"/>
          <w:rtl/>
          <w:lang w:bidi="he-IL"/>
        </w:rPr>
        <w:t>)</w:t>
      </w:r>
      <w:r w:rsidR="00082432" w:rsidRPr="001B2A92">
        <w:rPr>
          <w:rFonts w:ascii="Arial" w:hAnsi="Arial" w:cs="Arial"/>
          <w:rtl/>
          <w:lang w:bidi="he-IL"/>
        </w:rPr>
        <w:t>,</w:t>
      </w:r>
      <w:r w:rsidR="00CA4FD6" w:rsidRPr="001B2A92">
        <w:rPr>
          <w:rFonts w:ascii="Arial" w:hAnsi="Arial" w:cs="Arial"/>
          <w:rtl/>
          <w:lang w:bidi="he-IL"/>
        </w:rPr>
        <w:t xml:space="preserve"> והחלק השני יהיה מורכב מקורסי הבחירה</w:t>
      </w:r>
      <w:r w:rsidR="00DE6384" w:rsidRPr="001B2A92">
        <w:rPr>
          <w:rFonts w:ascii="Arial" w:hAnsi="Arial" w:cs="Arial"/>
          <w:rtl/>
          <w:lang w:bidi="he-IL"/>
        </w:rPr>
        <w:t xml:space="preserve">, כך שבחלק זה קשתות יכולות </w:t>
      </w:r>
      <w:r w:rsidR="00A66AA9" w:rsidRPr="001B2A92">
        <w:rPr>
          <w:rFonts w:ascii="Arial" w:hAnsi="Arial" w:cs="Arial"/>
          <w:rtl/>
          <w:lang w:bidi="he-IL"/>
        </w:rPr>
        <w:t xml:space="preserve">"לדלג" לשכבות </w:t>
      </w:r>
      <w:r w:rsidR="00DF3DCC" w:rsidRPr="001B2A92">
        <w:rPr>
          <w:rFonts w:ascii="Arial" w:hAnsi="Arial" w:cs="Arial"/>
          <w:noProof/>
        </w:rPr>
        <w:drawing>
          <wp:anchor distT="0" distB="0" distL="114300" distR="114300" simplePos="0" relativeHeight="251659264" behindDoc="0" locked="0" layoutInCell="1" allowOverlap="1" wp14:anchorId="09292936" wp14:editId="174DB49D">
            <wp:simplePos x="0" y="0"/>
            <wp:positionH relativeFrom="margin">
              <wp:posOffset>-327025</wp:posOffset>
            </wp:positionH>
            <wp:positionV relativeFrom="paragraph">
              <wp:posOffset>212725</wp:posOffset>
            </wp:positionV>
            <wp:extent cx="6597650" cy="28721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97650" cy="2872105"/>
                    </a:xfrm>
                    <a:prstGeom prst="rect">
                      <a:avLst/>
                    </a:prstGeom>
                  </pic:spPr>
                </pic:pic>
              </a:graphicData>
            </a:graphic>
            <wp14:sizeRelH relativeFrom="margin">
              <wp14:pctWidth>0</wp14:pctWidth>
            </wp14:sizeRelH>
            <wp14:sizeRelV relativeFrom="margin">
              <wp14:pctHeight>0</wp14:pctHeight>
            </wp14:sizeRelV>
          </wp:anchor>
        </w:drawing>
      </w:r>
      <w:r w:rsidR="00A66AA9" w:rsidRPr="001B2A92">
        <w:rPr>
          <w:rFonts w:ascii="Arial" w:hAnsi="Arial" w:cs="Arial"/>
          <w:rtl/>
          <w:lang w:bidi="he-IL"/>
        </w:rPr>
        <w:t xml:space="preserve">הבאות (נשים לב שעדיין נשמר </w:t>
      </w:r>
      <w:r w:rsidR="00673B04" w:rsidRPr="001B2A92">
        <w:rPr>
          <w:rFonts w:ascii="Arial" w:hAnsi="Arial" w:cs="Arial"/>
          <w:rtl/>
          <w:lang w:bidi="he-IL"/>
        </w:rPr>
        <w:t>סדר מעבר הקשתות – מהנמוך לגבוה</w:t>
      </w:r>
      <w:r w:rsidR="00A66AA9" w:rsidRPr="001B2A92">
        <w:rPr>
          <w:rFonts w:ascii="Arial" w:hAnsi="Arial" w:cs="Arial"/>
          <w:rtl/>
          <w:lang w:bidi="he-IL"/>
        </w:rPr>
        <w:t>)</w:t>
      </w:r>
      <w:r w:rsidR="002157ED" w:rsidRPr="001B2A92">
        <w:rPr>
          <w:rFonts w:ascii="Arial" w:hAnsi="Arial" w:cs="Arial"/>
          <w:rtl/>
          <w:lang w:bidi="he-IL"/>
        </w:rPr>
        <w:t>:</w:t>
      </w:r>
      <w:r w:rsidR="00BB10B2" w:rsidRPr="001B2A92">
        <w:rPr>
          <w:rFonts w:ascii="Arial" w:hAnsi="Arial" w:cs="Arial"/>
          <w:rtl/>
          <w:lang w:bidi="he-IL"/>
        </w:rPr>
        <w:br/>
      </w:r>
      <w:r w:rsidR="00DB45C4" w:rsidRPr="001B2A92">
        <w:rPr>
          <w:rFonts w:ascii="Arial" w:hAnsi="Arial" w:cs="Arial"/>
          <w:rtl/>
          <w:lang w:bidi="he-IL"/>
        </w:rPr>
        <w:t>ה</w:t>
      </w:r>
      <w:r w:rsidR="005849D7" w:rsidRPr="001B2A92">
        <w:rPr>
          <w:rFonts w:ascii="Arial" w:hAnsi="Arial" w:cs="Arial"/>
          <w:rtl/>
          <w:lang w:bidi="he-IL"/>
        </w:rPr>
        <w:t xml:space="preserve">אלגוריתם יסכום את משקלי הקשתות (שיכילו בתוכן את </w:t>
      </w:r>
      <w:r w:rsidR="00E219E4" w:rsidRPr="001B2A92">
        <w:rPr>
          <w:rFonts w:ascii="Arial" w:hAnsi="Arial" w:cs="Arial"/>
          <w:rtl/>
          <w:lang w:bidi="he-IL"/>
        </w:rPr>
        <w:t>שקלול הציונים של פונקציות המטרה</w:t>
      </w:r>
      <w:r w:rsidR="005849D7" w:rsidRPr="001B2A92">
        <w:rPr>
          <w:rFonts w:ascii="Arial" w:hAnsi="Arial" w:cs="Arial"/>
          <w:rtl/>
          <w:lang w:bidi="he-IL"/>
        </w:rPr>
        <w:t>)</w:t>
      </w:r>
      <w:r w:rsidR="00E219E4" w:rsidRPr="001B2A92">
        <w:rPr>
          <w:rFonts w:ascii="Arial" w:hAnsi="Arial" w:cs="Arial"/>
          <w:rtl/>
          <w:lang w:bidi="he-IL"/>
        </w:rPr>
        <w:t xml:space="preserve"> ויחזיר את המסלול</w:t>
      </w:r>
      <w:r w:rsidR="0091631C" w:rsidRPr="001B2A92">
        <w:rPr>
          <w:rFonts w:ascii="Arial" w:hAnsi="Arial" w:cs="Arial"/>
          <w:rtl/>
          <w:lang w:bidi="he-IL"/>
        </w:rPr>
        <w:t xml:space="preserve"> בעל המשקל המקסימלי, כלומר המערכת האופטימלית בעלת הציון הגבוה ביותר עבור פונקציות המטרה.</w:t>
      </w:r>
    </w:p>
    <w:p w14:paraId="10B8C677" w14:textId="7761EF25" w:rsidR="00B76B47" w:rsidRPr="001B2A92" w:rsidRDefault="00851B13" w:rsidP="001329AF">
      <w:pPr>
        <w:bidi/>
        <w:spacing w:line="360" w:lineRule="auto"/>
        <w:rPr>
          <w:rFonts w:ascii="Arial" w:hAnsi="Arial" w:cs="Arial"/>
          <w:rtl/>
          <w:lang w:bidi="he-IL"/>
        </w:rPr>
      </w:pPr>
      <w:r w:rsidRPr="001B2A92">
        <w:rPr>
          <w:rFonts w:ascii="Arial" w:hAnsi="Arial" w:cs="Arial"/>
          <w:noProof/>
        </w:rPr>
        <w:lastRenderedPageBreak/>
        <w:drawing>
          <wp:anchor distT="0" distB="0" distL="114300" distR="114300" simplePos="0" relativeHeight="251658240" behindDoc="0" locked="0" layoutInCell="1" allowOverlap="1" wp14:anchorId="2F28A234" wp14:editId="49A34AEE">
            <wp:simplePos x="0" y="0"/>
            <wp:positionH relativeFrom="column">
              <wp:posOffset>-330200</wp:posOffset>
            </wp:positionH>
            <wp:positionV relativeFrom="paragraph">
              <wp:posOffset>230505</wp:posOffset>
            </wp:positionV>
            <wp:extent cx="2419350" cy="1814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1814195"/>
                    </a:xfrm>
                    <a:prstGeom prst="rect">
                      <a:avLst/>
                    </a:prstGeom>
                  </pic:spPr>
                </pic:pic>
              </a:graphicData>
            </a:graphic>
            <wp14:sizeRelH relativeFrom="page">
              <wp14:pctWidth>0</wp14:pctWidth>
            </wp14:sizeRelH>
            <wp14:sizeRelV relativeFrom="page">
              <wp14:pctHeight>0</wp14:pctHeight>
            </wp14:sizeRelV>
          </wp:anchor>
        </w:drawing>
      </w:r>
      <w:r w:rsidR="00484157" w:rsidRPr="001B2A92">
        <w:rPr>
          <w:rFonts w:ascii="Arial" w:hAnsi="Arial" w:cs="Arial"/>
          <w:rtl/>
          <w:lang w:bidi="he-IL"/>
        </w:rPr>
        <w:t>הבעיה עם הפתרון זה הוא שהקשתות הן "דינמיות", כלומר הגרף מניח</w:t>
      </w:r>
      <w:r w:rsidR="00884456" w:rsidRPr="001B2A92">
        <w:rPr>
          <w:rFonts w:ascii="Arial" w:hAnsi="Arial" w:cs="Arial"/>
          <w:rtl/>
          <w:lang w:bidi="he-IL"/>
        </w:rPr>
        <w:t xml:space="preserve"> באופן שגוי</w:t>
      </w:r>
      <w:r w:rsidR="00484157" w:rsidRPr="001B2A92">
        <w:rPr>
          <w:rFonts w:ascii="Arial" w:hAnsi="Arial" w:cs="Arial"/>
          <w:rtl/>
          <w:lang w:bidi="he-IL"/>
        </w:rPr>
        <w:t xml:space="preserve"> שהמסלול</w:t>
      </w:r>
      <w:r w:rsidR="005A24B1" w:rsidRPr="001B2A92">
        <w:rPr>
          <w:rFonts w:ascii="Arial" w:hAnsi="Arial" w:cs="Arial"/>
          <w:lang w:bidi="he-IL"/>
        </w:rPr>
        <w:t xml:space="preserve"> </w:t>
      </w:r>
      <m:oMath>
        <m:d>
          <m:dPr>
            <m:ctrlPr>
              <w:rPr>
                <w:rFonts w:ascii="Cambria Math" w:hAnsi="Cambria Math" w:cs="Arial"/>
                <w:i/>
                <w:lang w:bidi="he-IL"/>
              </w:rPr>
            </m:ctrlPr>
          </m:dPr>
          <m:e>
            <m:r>
              <w:rPr>
                <w:rFonts w:ascii="Cambria Math" w:hAnsi="Cambria Math" w:cs="Arial"/>
                <w:lang w:bidi="he-IL"/>
              </w:rPr>
              <m:t xml:space="preserve">u, </m:t>
            </m:r>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1</m:t>
                </m:r>
              </m:sub>
            </m:sSub>
            <m:r>
              <w:rPr>
                <w:rFonts w:ascii="Cambria Math" w:hAnsi="Cambria Math" w:cs="Arial"/>
                <w:lang w:bidi="he-IL"/>
              </w:rPr>
              <m:t>,w</m:t>
            </m:r>
          </m:e>
        </m:d>
      </m:oMath>
      <w:r w:rsidR="005A24B1" w:rsidRPr="001B2A92">
        <w:rPr>
          <w:rFonts w:ascii="Arial" w:hAnsi="Arial" w:cs="Arial"/>
          <w:rtl/>
          <w:lang w:bidi="he-IL"/>
        </w:rPr>
        <w:t xml:space="preserve"> </w:t>
      </w:r>
      <w:r w:rsidR="00884456" w:rsidRPr="001B2A92">
        <w:rPr>
          <w:rFonts w:ascii="Arial" w:hAnsi="Arial" w:cs="Arial"/>
          <w:rtl/>
          <w:lang w:bidi="he-IL"/>
        </w:rPr>
        <w:t xml:space="preserve">שקול למסלול </w:t>
      </w:r>
      <m:oMath>
        <m:d>
          <m:dPr>
            <m:ctrlPr>
              <w:rPr>
                <w:rFonts w:ascii="Cambria Math" w:hAnsi="Cambria Math" w:cs="Arial"/>
                <w:i/>
                <w:lang w:bidi="he-IL"/>
              </w:rPr>
            </m:ctrlPr>
          </m:dPr>
          <m:e>
            <m:r>
              <w:rPr>
                <w:rFonts w:ascii="Cambria Math" w:hAnsi="Cambria Math" w:cs="Arial"/>
                <w:lang w:bidi="he-IL"/>
              </w:rPr>
              <m:t xml:space="preserve">u, </m:t>
            </m:r>
            <m:sSub>
              <m:sSubPr>
                <m:ctrlPr>
                  <w:rPr>
                    <w:rFonts w:ascii="Cambria Math" w:hAnsi="Cambria Math" w:cs="Arial"/>
                    <w:i/>
                    <w:lang w:bidi="he-IL"/>
                  </w:rPr>
                </m:ctrlPr>
              </m:sSubPr>
              <m:e>
                <m:r>
                  <w:rPr>
                    <w:rFonts w:ascii="Cambria Math" w:hAnsi="Cambria Math" w:cs="Arial"/>
                    <w:lang w:bidi="he-IL"/>
                  </w:rPr>
                  <m:t>v</m:t>
                </m:r>
              </m:e>
              <m:sub>
                <m:r>
                  <w:rPr>
                    <w:rFonts w:ascii="Cambria Math" w:hAnsi="Cambria Math" w:cs="Arial"/>
                    <w:lang w:bidi="he-IL"/>
                  </w:rPr>
                  <m:t>2</m:t>
                </m:r>
              </m:sub>
            </m:sSub>
            <m:r>
              <w:rPr>
                <w:rFonts w:ascii="Cambria Math" w:hAnsi="Cambria Math" w:cs="Arial"/>
                <w:lang w:bidi="he-IL"/>
              </w:rPr>
              <m:t>,w</m:t>
            </m:r>
          </m:e>
        </m:d>
      </m:oMath>
      <w:r w:rsidR="00884456" w:rsidRPr="001B2A92">
        <w:rPr>
          <w:rFonts w:ascii="Arial" w:hAnsi="Arial" w:cs="Arial"/>
          <w:rtl/>
          <w:lang w:bidi="he-IL"/>
        </w:rPr>
        <w:t>.</w:t>
      </w:r>
    </w:p>
    <w:p w14:paraId="25DBF54A" w14:textId="7E0A9779" w:rsidR="00167106" w:rsidRPr="001B2A92" w:rsidRDefault="00167106" w:rsidP="001329AF">
      <w:pPr>
        <w:bidi/>
        <w:spacing w:line="360" w:lineRule="auto"/>
        <w:rPr>
          <w:rFonts w:ascii="Arial" w:hAnsi="Arial" w:cs="Arial"/>
          <w:rtl/>
        </w:rPr>
      </w:pPr>
      <w:r w:rsidRPr="001B2A92">
        <w:rPr>
          <w:rFonts w:ascii="Arial" w:hAnsi="Arial" w:cs="Arial"/>
          <w:rtl/>
          <w:lang w:bidi="he-IL"/>
        </w:rPr>
        <w:t>בנוסף, אם נרצה ל</w:t>
      </w:r>
      <w:r w:rsidR="003D5507" w:rsidRPr="001B2A92">
        <w:rPr>
          <w:rFonts w:ascii="Arial" w:hAnsi="Arial" w:cs="Arial"/>
          <w:rtl/>
          <w:lang w:bidi="he-IL"/>
        </w:rPr>
        <w:t>וודא שהקשתות לא יהיו "דינמיות", אז נצטרך ליצור</w:t>
      </w:r>
      <w:r w:rsidR="006C2CDC" w:rsidRPr="001B2A92">
        <w:rPr>
          <w:rFonts w:ascii="Arial" w:hAnsi="Arial" w:cs="Arial"/>
          <w:rtl/>
          <w:lang w:bidi="he-IL"/>
        </w:rPr>
        <w:t xml:space="preserve"> "קליק" בגרף, כלומר ליצור קשת בין כל קודקוד לכל קודקוד בשכבה שאחריו</w:t>
      </w:r>
      <w:r w:rsidR="006A648F" w:rsidRPr="001B2A92">
        <w:rPr>
          <w:rFonts w:ascii="Arial" w:hAnsi="Arial" w:cs="Arial"/>
          <w:rtl/>
          <w:lang w:bidi="he-IL"/>
        </w:rPr>
        <w:t>:</w:t>
      </w:r>
      <w:r w:rsidR="006A648F" w:rsidRPr="001B2A92">
        <w:rPr>
          <w:rFonts w:ascii="Arial" w:hAnsi="Arial" w:cs="Arial"/>
          <w:rtl/>
          <w:lang w:bidi="he-IL"/>
        </w:rPr>
        <w:br/>
      </w:r>
      <w:r w:rsidR="00D81766" w:rsidRPr="001B2A92">
        <w:rPr>
          <w:rFonts w:ascii="Arial" w:hAnsi="Arial" w:cs="Arial"/>
          <w:rtl/>
          <w:lang w:bidi="he-IL"/>
        </w:rPr>
        <w:t xml:space="preserve">הבעיה עם נסיון שיפור זה הוא שזמן הריצה אפילו גבוה מזה של הנאיבי </w:t>
      </w:r>
      <w:r w:rsidR="006A648F" w:rsidRPr="001B2A92">
        <w:rPr>
          <w:rFonts w:ascii="Arial" w:hAnsi="Arial" w:cs="Arial"/>
          <w:rtl/>
          <w:lang w:bidi="he-IL"/>
        </w:rPr>
        <w:t>–</w:t>
      </w:r>
      <w:r w:rsidR="00D81766" w:rsidRPr="001B2A92">
        <w:rPr>
          <w:rFonts w:ascii="Arial" w:hAnsi="Arial" w:cs="Arial"/>
          <w:rtl/>
          <w:lang w:bidi="he-IL"/>
        </w:rPr>
        <w:t xml:space="preserve"> </w:t>
      </w:r>
      <m:oMath>
        <m:r>
          <w:rPr>
            <w:rFonts w:ascii="Cambria Math" w:hAnsi="Cambria Math" w:cs="Arial"/>
            <w:lang w:bidi="he-IL"/>
          </w:rPr>
          <m:t>(</m:t>
        </m:r>
        <m:sSup>
          <m:sSupPr>
            <m:ctrlPr>
              <w:rPr>
                <w:rFonts w:ascii="Cambria Math" w:hAnsi="Cambria Math" w:cs="Arial"/>
                <w:i/>
                <w:lang w:bidi="he-IL"/>
              </w:rPr>
            </m:ctrlPr>
          </m:sSupPr>
          <m:e>
            <m:r>
              <w:rPr>
                <w:rFonts w:ascii="Cambria Math" w:hAnsi="Cambria Math" w:cs="Arial"/>
                <w:lang w:bidi="he-IL"/>
              </w:rPr>
              <m:t>73</m:t>
            </m:r>
          </m:e>
          <m:sup>
            <m:r>
              <w:rPr>
                <w:rFonts w:ascii="Cambria Math" w:hAnsi="Cambria Math" w:cs="Arial"/>
                <w:lang w:bidi="he-IL"/>
              </w:rPr>
              <m:t>73</m:t>
            </m:r>
          </m:sup>
        </m:sSup>
        <m:r>
          <w:rPr>
            <w:rFonts w:ascii="Cambria Math" w:hAnsi="Cambria Math" w:cs="Arial"/>
            <w:lang w:bidi="he-IL"/>
          </w:rPr>
          <m:t>)</m:t>
        </m:r>
      </m:oMath>
      <w:r w:rsidR="006A648F" w:rsidRPr="001B2A92">
        <w:rPr>
          <w:rFonts w:ascii="Arial" w:hAnsi="Arial" w:cs="Arial"/>
          <w:rtl/>
          <w:lang w:bidi="he-IL"/>
        </w:rPr>
        <w:t>.</w:t>
      </w:r>
    </w:p>
    <w:p w14:paraId="24AAE918" w14:textId="77777777" w:rsidR="00DF3DCC" w:rsidRDefault="00DF3DCC" w:rsidP="001329AF">
      <w:pPr>
        <w:pStyle w:val="Heading4"/>
        <w:bidi/>
        <w:spacing w:line="360" w:lineRule="auto"/>
        <w:rPr>
          <w:rFonts w:ascii="Arial" w:hAnsi="Arial" w:cs="Arial"/>
          <w:rtl/>
          <w:lang w:bidi="he-IL"/>
        </w:rPr>
      </w:pPr>
    </w:p>
    <w:p w14:paraId="770A9641" w14:textId="2F95E625" w:rsidR="003D5507" w:rsidRPr="001B2A92" w:rsidRDefault="003D5507" w:rsidP="00DF3DCC">
      <w:pPr>
        <w:pStyle w:val="Heading4"/>
        <w:bidi/>
        <w:spacing w:line="360" w:lineRule="auto"/>
        <w:rPr>
          <w:rFonts w:ascii="Arial" w:hAnsi="Arial" w:cs="Arial"/>
          <w:lang w:bidi="he-IL"/>
        </w:rPr>
      </w:pPr>
      <w:r w:rsidRPr="001B2A92">
        <w:rPr>
          <w:rFonts w:ascii="Arial" w:hAnsi="Arial" w:cs="Arial"/>
          <w:rtl/>
          <w:lang w:bidi="he-IL"/>
        </w:rPr>
        <w:t>פתרון תכנות דינמי</w:t>
      </w:r>
    </w:p>
    <w:p w14:paraId="1009FE34" w14:textId="77777777" w:rsidR="00851B13" w:rsidRDefault="00305251" w:rsidP="001329AF">
      <w:pPr>
        <w:bidi/>
        <w:spacing w:line="360" w:lineRule="auto"/>
        <w:rPr>
          <w:rFonts w:ascii="Arial" w:hAnsi="Arial" w:cs="Arial"/>
          <w:rtl/>
          <w:lang w:bidi="he-IL"/>
        </w:rPr>
      </w:pPr>
      <w:r w:rsidRPr="001B2A92">
        <w:rPr>
          <w:rFonts w:ascii="Arial" w:hAnsi="Arial" w:cs="Arial"/>
          <w:rtl/>
          <w:lang w:bidi="he-IL"/>
        </w:rPr>
        <w:t xml:space="preserve">בניסיון </w:t>
      </w:r>
      <w:r w:rsidR="009B7E81" w:rsidRPr="001B2A92">
        <w:rPr>
          <w:rFonts w:ascii="Arial" w:hAnsi="Arial" w:cs="Arial"/>
          <w:rtl/>
          <w:lang w:bidi="he-IL"/>
        </w:rPr>
        <w:t xml:space="preserve">לייעל את הפתרון שאמצעות גרף השכבות, העצנו פתרון </w:t>
      </w:r>
      <w:r w:rsidR="00851905" w:rsidRPr="001B2A92">
        <w:rPr>
          <w:rFonts w:ascii="Arial" w:hAnsi="Arial" w:cs="Arial"/>
          <w:rtl/>
          <w:lang w:bidi="he-IL"/>
        </w:rPr>
        <w:t>ה</w:t>
      </w:r>
      <w:r w:rsidR="009B7E81" w:rsidRPr="001B2A92">
        <w:rPr>
          <w:rFonts w:ascii="Arial" w:hAnsi="Arial" w:cs="Arial"/>
          <w:rtl/>
          <w:lang w:bidi="he-IL"/>
        </w:rPr>
        <w:t>מח</w:t>
      </w:r>
      <w:r w:rsidR="00851905" w:rsidRPr="001B2A92">
        <w:rPr>
          <w:rFonts w:ascii="Arial" w:hAnsi="Arial" w:cs="Arial"/>
          <w:rtl/>
          <w:lang w:bidi="he-IL"/>
        </w:rPr>
        <w:t>זיר את המערכת האופטימלית באופן הבא:</w:t>
      </w:r>
      <w:r w:rsidR="001036F4" w:rsidRPr="001B2A92">
        <w:rPr>
          <w:rFonts w:ascii="Arial" w:hAnsi="Arial" w:cs="Arial"/>
          <w:rtl/>
          <w:lang w:bidi="he-IL"/>
        </w:rPr>
        <w:t xml:space="preserve"> במקום להריץ את האלגוריתם כל פעם עד השכבה האחרונה, </w:t>
      </w:r>
      <w:r w:rsidR="00E25069" w:rsidRPr="001B2A92">
        <w:rPr>
          <w:rFonts w:ascii="Arial" w:hAnsi="Arial" w:cs="Arial"/>
          <w:rtl/>
          <w:lang w:bidi="he-IL"/>
        </w:rPr>
        <w:t>האלגוריתם יזכור את מה שכבר נסרק, הוא י</w:t>
      </w:r>
      <w:r w:rsidR="001036F4" w:rsidRPr="001B2A92">
        <w:rPr>
          <w:rFonts w:ascii="Arial" w:hAnsi="Arial" w:cs="Arial"/>
          <w:rtl/>
          <w:lang w:bidi="he-IL"/>
        </w:rPr>
        <w:t>עצור בקודקוד</w:t>
      </w:r>
      <w:r w:rsidR="00E14486" w:rsidRPr="001B2A92">
        <w:rPr>
          <w:rFonts w:ascii="Arial" w:hAnsi="Arial" w:cs="Arial"/>
          <w:rtl/>
          <w:lang w:bidi="he-IL"/>
        </w:rPr>
        <w:t xml:space="preserve"> ו</w:t>
      </w:r>
      <w:r w:rsidR="00E25069" w:rsidRPr="001B2A92">
        <w:rPr>
          <w:rFonts w:ascii="Arial" w:hAnsi="Arial" w:cs="Arial"/>
          <w:rtl/>
          <w:lang w:bidi="he-IL"/>
        </w:rPr>
        <w:t>י</w:t>
      </w:r>
      <w:r w:rsidR="00E14486" w:rsidRPr="001B2A92">
        <w:rPr>
          <w:rFonts w:ascii="Arial" w:hAnsi="Arial" w:cs="Arial"/>
          <w:rtl/>
          <w:lang w:bidi="he-IL"/>
        </w:rPr>
        <w:t xml:space="preserve">בדוק האם </w:t>
      </w:r>
      <w:r w:rsidR="00E25069" w:rsidRPr="001B2A92">
        <w:rPr>
          <w:rFonts w:ascii="Arial" w:hAnsi="Arial" w:cs="Arial"/>
          <w:rtl/>
          <w:lang w:bidi="he-IL"/>
        </w:rPr>
        <w:t xml:space="preserve">חישב את </w:t>
      </w:r>
      <w:r w:rsidR="00E14486" w:rsidRPr="001B2A92">
        <w:rPr>
          <w:rFonts w:ascii="Arial" w:hAnsi="Arial" w:cs="Arial"/>
          <w:rtl/>
          <w:lang w:bidi="he-IL"/>
        </w:rPr>
        <w:t xml:space="preserve">תת העץ הזה בעבר, </w:t>
      </w:r>
      <w:r w:rsidR="001947D1" w:rsidRPr="001B2A92">
        <w:rPr>
          <w:rFonts w:ascii="Arial" w:hAnsi="Arial" w:cs="Arial"/>
          <w:rtl/>
          <w:lang w:bidi="he-IL"/>
        </w:rPr>
        <w:t>כלומר</w:t>
      </w:r>
      <w:r w:rsidR="00E14486" w:rsidRPr="001B2A92">
        <w:rPr>
          <w:rFonts w:ascii="Arial" w:hAnsi="Arial" w:cs="Arial"/>
          <w:rtl/>
          <w:lang w:bidi="he-IL"/>
        </w:rPr>
        <w:t xml:space="preserve"> באופן תיאורטי ה</w:t>
      </w:r>
      <w:r w:rsidR="00E25069" w:rsidRPr="001B2A92">
        <w:rPr>
          <w:rFonts w:ascii="Arial" w:hAnsi="Arial" w:cs="Arial"/>
          <w:rtl/>
          <w:lang w:bidi="he-IL"/>
        </w:rPr>
        <w:t>גרף יסרק פחות פעמים</w:t>
      </w:r>
      <w:r w:rsidR="001947D1" w:rsidRPr="001B2A92">
        <w:rPr>
          <w:rFonts w:ascii="Arial" w:hAnsi="Arial" w:cs="Arial"/>
          <w:rtl/>
          <w:lang w:bidi="he-IL"/>
        </w:rPr>
        <w:t xml:space="preserve"> בכך שעבור כל קודקוד בשכבה גבוהה </w:t>
      </w:r>
      <w:r w:rsidR="00D920BF" w:rsidRPr="001B2A92">
        <w:rPr>
          <w:rFonts w:ascii="Arial" w:hAnsi="Arial" w:cs="Arial"/>
          <w:rtl/>
          <w:lang w:bidi="he-IL"/>
        </w:rPr>
        <w:t>נוכל בשלב מסוים למצוא מערכת אופטימלית ב-</w:t>
      </w:r>
      <w:r w:rsidR="00D920BF" w:rsidRPr="001B2A92">
        <w:rPr>
          <w:rFonts w:ascii="Arial" w:hAnsi="Arial" w:cs="Arial"/>
          <w:lang w:bidi="he-IL"/>
        </w:rPr>
        <w:t>O(1)</w:t>
      </w:r>
      <w:r w:rsidR="00D920BF" w:rsidRPr="001B2A92">
        <w:rPr>
          <w:rFonts w:ascii="Arial" w:hAnsi="Arial" w:cs="Arial"/>
          <w:rtl/>
          <w:lang w:bidi="he-IL"/>
        </w:rPr>
        <w:t xml:space="preserve"> (נשים לב שהאלגוריתם לא יזכור אלו קורסים </w:t>
      </w:r>
      <w:r w:rsidR="00D476ED" w:rsidRPr="001B2A92">
        <w:rPr>
          <w:rFonts w:ascii="Arial" w:hAnsi="Arial" w:cs="Arial"/>
          <w:rtl/>
          <w:lang w:bidi="he-IL"/>
        </w:rPr>
        <w:t>נבחרו, אלא אלו שעות נבחרו</w:t>
      </w:r>
      <w:r w:rsidR="00D920BF" w:rsidRPr="001B2A92">
        <w:rPr>
          <w:rFonts w:ascii="Arial" w:hAnsi="Arial" w:cs="Arial"/>
          <w:rtl/>
          <w:lang w:bidi="he-IL"/>
        </w:rPr>
        <w:t>)</w:t>
      </w:r>
      <w:r w:rsidR="00E25069" w:rsidRPr="001B2A92">
        <w:rPr>
          <w:rFonts w:ascii="Arial" w:hAnsi="Arial" w:cs="Arial"/>
          <w:rtl/>
          <w:lang w:bidi="he-IL"/>
        </w:rPr>
        <w:t>.</w:t>
      </w:r>
    </w:p>
    <w:p w14:paraId="75268CC2" w14:textId="77777777" w:rsidR="00851B13" w:rsidRDefault="00851B13">
      <w:pPr>
        <w:rPr>
          <w:rFonts w:ascii="Arial" w:hAnsi="Arial" w:cs="Arial"/>
          <w:rtl/>
          <w:lang w:bidi="he-IL"/>
        </w:rPr>
      </w:pPr>
      <w:r>
        <w:rPr>
          <w:rFonts w:ascii="Arial" w:hAnsi="Arial" w:cs="Arial"/>
          <w:rtl/>
          <w:lang w:bidi="he-IL"/>
        </w:rPr>
        <w:br w:type="page"/>
      </w:r>
    </w:p>
    <w:p w14:paraId="1D3EEFF1" w14:textId="6A69BA8C" w:rsidR="0053249E" w:rsidRPr="00851B13" w:rsidRDefault="00D476ED" w:rsidP="001329AF">
      <w:pPr>
        <w:bidi/>
        <w:spacing w:line="360" w:lineRule="auto"/>
        <w:rPr>
          <w:rFonts w:ascii="Arial" w:hAnsi="Arial" w:cs="Arial"/>
          <w:u w:val="single"/>
          <w:rtl/>
          <w:lang w:bidi="he-IL"/>
        </w:rPr>
      </w:pPr>
      <w:r w:rsidRPr="00851B13">
        <w:rPr>
          <w:rFonts w:ascii="Arial" w:hAnsi="Arial" w:cs="Arial"/>
          <w:u w:val="single"/>
          <w:rtl/>
          <w:lang w:bidi="he-IL"/>
        </w:rPr>
        <w:lastRenderedPageBreak/>
        <w:t>להלן הפסאודו קוד:</w:t>
      </w:r>
    </w:p>
    <w:p w14:paraId="4EDE9BA1" w14:textId="77777777" w:rsidR="00720FD5" w:rsidRPr="00FA162A" w:rsidRDefault="00720FD5" w:rsidP="001329AF">
      <w:pPr>
        <w:bidi/>
        <w:spacing w:line="360" w:lineRule="auto"/>
        <w:rPr>
          <w:rFonts w:ascii="Arial" w:hAnsi="Arial" w:cs="Arial"/>
          <w:i/>
          <w:iCs/>
          <w:rtl/>
          <w:lang w:bidi="he-IL"/>
        </w:rPr>
      </w:pPr>
      <w:r w:rsidRPr="00FA162A">
        <w:rPr>
          <w:rFonts w:ascii="Arial" w:hAnsi="Arial" w:cs="Arial"/>
          <w:i/>
          <w:iCs/>
          <w:rtl/>
          <w:lang w:bidi="he-IL"/>
        </w:rPr>
        <w:t>כל עוד ניתן לבחור:</w:t>
      </w:r>
    </w:p>
    <w:p w14:paraId="7F9E1E99" w14:textId="77777777" w:rsidR="00720FD5" w:rsidRPr="00FA162A" w:rsidRDefault="00720FD5" w:rsidP="001329AF">
      <w:pPr>
        <w:bidi/>
        <w:spacing w:line="360" w:lineRule="auto"/>
        <w:ind w:left="720"/>
        <w:rPr>
          <w:rFonts w:ascii="Arial" w:hAnsi="Arial" w:cs="Arial"/>
          <w:i/>
          <w:iCs/>
          <w:rtl/>
          <w:lang w:bidi="he-IL"/>
        </w:rPr>
      </w:pPr>
      <w:r w:rsidRPr="00FA162A">
        <w:rPr>
          <w:rFonts w:ascii="Arial" w:hAnsi="Arial" w:cs="Arial"/>
          <w:i/>
          <w:iCs/>
          <w:rtl/>
          <w:lang w:bidi="he-IL"/>
        </w:rPr>
        <w:t>הזכר אם ראית מערכת כזו בעבר:</w:t>
      </w:r>
    </w:p>
    <w:p w14:paraId="2EA8B319" w14:textId="02483A86" w:rsidR="00C40EB0" w:rsidRPr="00FA162A" w:rsidRDefault="00720FD5" w:rsidP="001329AF">
      <w:pPr>
        <w:bidi/>
        <w:spacing w:line="360" w:lineRule="auto"/>
        <w:ind w:left="1440"/>
        <w:rPr>
          <w:rFonts w:ascii="Arial" w:hAnsi="Arial" w:cs="Arial"/>
          <w:i/>
          <w:iCs/>
          <w:rtl/>
          <w:lang w:bidi="he-IL"/>
        </w:rPr>
      </w:pPr>
      <w:r w:rsidRPr="00FA162A">
        <w:rPr>
          <w:rFonts w:ascii="Arial" w:hAnsi="Arial" w:cs="Arial"/>
          <w:i/>
          <w:iCs/>
          <w:rtl/>
          <w:lang w:bidi="he-IL"/>
        </w:rPr>
        <w:t>אם כן,</w:t>
      </w:r>
      <w:r w:rsidR="00C40EB0" w:rsidRPr="00FA162A">
        <w:rPr>
          <w:rFonts w:ascii="Arial" w:hAnsi="Arial" w:cs="Arial"/>
          <w:i/>
          <w:iCs/>
          <w:rtl/>
          <w:lang w:bidi="he-IL"/>
        </w:rPr>
        <w:t xml:space="preserve"> המשך לבחור מאותה הנקודה שאתה זוכר</w:t>
      </w:r>
      <w:r w:rsidR="00691680" w:rsidRPr="00FA162A">
        <w:rPr>
          <w:rFonts w:ascii="Arial" w:hAnsi="Arial" w:cs="Arial"/>
          <w:i/>
          <w:iCs/>
          <w:rtl/>
          <w:lang w:bidi="he-IL"/>
        </w:rPr>
        <w:t>.</w:t>
      </w:r>
    </w:p>
    <w:p w14:paraId="27F9C999" w14:textId="1ED10C87" w:rsidR="00691680" w:rsidRPr="00FA162A" w:rsidRDefault="00691680" w:rsidP="001329AF">
      <w:pPr>
        <w:bidi/>
        <w:spacing w:line="360" w:lineRule="auto"/>
        <w:ind w:left="1440"/>
        <w:rPr>
          <w:rFonts w:ascii="Arial" w:hAnsi="Arial" w:cs="Arial"/>
          <w:i/>
          <w:iCs/>
          <w:rtl/>
          <w:lang w:bidi="he-IL"/>
        </w:rPr>
      </w:pPr>
      <w:r w:rsidRPr="00FA162A">
        <w:rPr>
          <w:rFonts w:ascii="Arial" w:hAnsi="Arial" w:cs="Arial"/>
          <w:i/>
          <w:iCs/>
          <w:rtl/>
          <w:lang w:bidi="he-IL"/>
        </w:rPr>
        <w:t>אחרת, בחר באקראי קורס בתנאי שהמערכת חוקית</w:t>
      </w:r>
      <w:r w:rsidR="005253D1" w:rsidRPr="00FA162A">
        <w:rPr>
          <w:rFonts w:ascii="Arial" w:hAnsi="Arial" w:cs="Arial"/>
          <w:i/>
          <w:iCs/>
          <w:rtl/>
          <w:lang w:bidi="he-IL"/>
        </w:rPr>
        <w:t>.</w:t>
      </w:r>
    </w:p>
    <w:p w14:paraId="54DA4F77" w14:textId="771CD8C0" w:rsidR="005253D1" w:rsidRPr="00FA162A" w:rsidRDefault="005253D1" w:rsidP="001329AF">
      <w:pPr>
        <w:bidi/>
        <w:spacing w:line="360" w:lineRule="auto"/>
        <w:ind w:left="1440"/>
        <w:rPr>
          <w:rFonts w:ascii="Arial" w:hAnsi="Arial" w:cs="Arial"/>
          <w:i/>
          <w:iCs/>
          <w:rtl/>
          <w:lang w:bidi="he-IL"/>
        </w:rPr>
      </w:pPr>
      <w:r w:rsidRPr="00FA162A">
        <w:rPr>
          <w:rFonts w:ascii="Arial" w:hAnsi="Arial" w:cs="Arial"/>
          <w:i/>
          <w:iCs/>
          <w:rtl/>
          <w:lang w:bidi="he-IL"/>
        </w:rPr>
        <w:t>זכור את המערכת החדשה.</w:t>
      </w:r>
    </w:p>
    <w:p w14:paraId="2285834B" w14:textId="0435B28B" w:rsidR="003D5507" w:rsidRPr="00FA162A" w:rsidRDefault="00C40EB0" w:rsidP="001329AF">
      <w:pPr>
        <w:bidi/>
        <w:spacing w:line="360" w:lineRule="auto"/>
        <w:rPr>
          <w:rFonts w:ascii="Arial" w:hAnsi="Arial" w:cs="Arial"/>
          <w:i/>
          <w:iCs/>
          <w:rtl/>
          <w:lang w:bidi="he-IL"/>
        </w:rPr>
      </w:pPr>
      <w:r w:rsidRPr="00FA162A">
        <w:rPr>
          <w:rFonts w:ascii="Arial" w:hAnsi="Arial" w:cs="Arial"/>
          <w:i/>
          <w:iCs/>
          <w:rtl/>
          <w:lang w:bidi="he-IL"/>
        </w:rPr>
        <w:t>אם המערכת טובה יותר מהמערכת הקודמת, שמור אותה.</w:t>
      </w:r>
    </w:p>
    <w:p w14:paraId="2506D376" w14:textId="6B36BC06" w:rsidR="00180B92" w:rsidRPr="001B2A92" w:rsidRDefault="00180B92" w:rsidP="001329AF">
      <w:pPr>
        <w:bidi/>
        <w:spacing w:line="360" w:lineRule="auto"/>
        <w:ind w:firstLine="0"/>
        <w:rPr>
          <w:rFonts w:ascii="Arial" w:hAnsi="Arial" w:cs="Arial"/>
          <w:rtl/>
          <w:lang w:bidi="he-IL"/>
        </w:rPr>
      </w:pPr>
    </w:p>
    <w:p w14:paraId="15C2AD7E" w14:textId="1D367CFD" w:rsidR="00797259" w:rsidRPr="001B2A92" w:rsidRDefault="00797259" w:rsidP="001329AF">
      <w:pPr>
        <w:bidi/>
        <w:spacing w:line="360" w:lineRule="auto"/>
        <w:rPr>
          <w:rFonts w:ascii="Arial" w:hAnsi="Arial" w:cs="Arial"/>
        </w:rPr>
      </w:pPr>
      <w:r w:rsidRPr="001B2A92">
        <w:rPr>
          <w:rFonts w:ascii="Arial" w:hAnsi="Arial" w:cs="Arial"/>
          <w:rtl/>
          <w:lang w:bidi="he-IL"/>
        </w:rPr>
        <w:t>הבעיה עם פתרון זה היא</w:t>
      </w:r>
      <w:r w:rsidR="00E56F90" w:rsidRPr="001B2A92">
        <w:rPr>
          <w:rFonts w:ascii="Arial" w:hAnsi="Arial" w:cs="Arial"/>
          <w:rtl/>
          <w:lang w:bidi="he-IL"/>
        </w:rPr>
        <w:t xml:space="preserve"> שנצטרך לזכור </w:t>
      </w:r>
      <m:oMath>
        <m:sSup>
          <m:sSupPr>
            <m:ctrlPr>
              <w:rPr>
                <w:rFonts w:ascii="Cambria Math" w:hAnsi="Cambria Math" w:cs="Arial"/>
                <w:i/>
                <w:lang w:bidi="he-IL"/>
              </w:rPr>
            </m:ctrlPr>
          </m:sSupPr>
          <m:e>
            <m:r>
              <w:rPr>
                <w:rFonts w:ascii="Cambria Math" w:hAnsi="Cambria Math" w:cs="Arial"/>
                <w:lang w:bidi="he-IL"/>
              </w:rPr>
              <m:t>2</m:t>
            </m:r>
          </m:e>
          <m:sup>
            <m:r>
              <w:rPr>
                <w:rFonts w:ascii="Cambria Math" w:hAnsi="Cambria Math" w:cs="Arial"/>
                <w:lang w:bidi="he-IL"/>
              </w:rPr>
              <m:t>73</m:t>
            </m:r>
          </m:sup>
        </m:sSup>
      </m:oMath>
      <w:r w:rsidR="00E56F90" w:rsidRPr="001B2A92">
        <w:rPr>
          <w:rFonts w:ascii="Arial" w:hAnsi="Arial" w:cs="Arial"/>
          <w:rtl/>
          <w:lang w:bidi="he-IL"/>
        </w:rPr>
        <w:t xml:space="preserve"> מצבים שונים</w:t>
      </w:r>
      <w:r w:rsidR="0051693C" w:rsidRPr="001B2A92">
        <w:rPr>
          <w:rFonts w:ascii="Arial" w:hAnsi="Arial" w:cs="Arial"/>
          <w:rtl/>
          <w:lang w:bidi="he-IL"/>
        </w:rPr>
        <w:t xml:space="preserve">. אומנם, האלגוריצם יכול לרוץ בצורה טובה על קלטים בגודל "הגיוני" – </w:t>
      </w:r>
      <w:r w:rsidR="003F77CB" w:rsidRPr="001B2A92">
        <w:rPr>
          <w:rFonts w:ascii="Arial" w:hAnsi="Arial" w:cs="Arial"/>
          <w:rtl/>
          <w:lang w:bidi="he-IL"/>
        </w:rPr>
        <w:t>האלגוריתם מדמה</w:t>
      </w:r>
      <w:r w:rsidR="00317AC6" w:rsidRPr="001B2A92">
        <w:rPr>
          <w:rFonts w:ascii="Arial" w:hAnsi="Arial" w:cs="Arial"/>
          <w:rtl/>
          <w:lang w:bidi="he-IL"/>
        </w:rPr>
        <w:t xml:space="preserve"> את ההתנהגות </w:t>
      </w:r>
      <w:r w:rsidR="004601BB" w:rsidRPr="001B2A92">
        <w:rPr>
          <w:rFonts w:ascii="Arial" w:hAnsi="Arial" w:cs="Arial"/>
          <w:rtl/>
          <w:lang w:bidi="he-IL"/>
        </w:rPr>
        <w:t>האנושית בבחירת הקורסים בכך שהוא זוכר מערכות שנתקלנו בהן בעבר</w:t>
      </w:r>
      <w:r w:rsidR="00CB5058" w:rsidRPr="001B2A92">
        <w:rPr>
          <w:rFonts w:ascii="Arial" w:hAnsi="Arial" w:cs="Arial"/>
          <w:rtl/>
          <w:lang w:bidi="he-IL"/>
        </w:rPr>
        <w:t xml:space="preserve"> ומנסה לשפר אותן.</w:t>
      </w:r>
    </w:p>
    <w:p w14:paraId="5940FDF2" w14:textId="26799CEA" w:rsidR="000C7EC1" w:rsidRPr="001B2A92" w:rsidRDefault="000C7EC1" w:rsidP="001329AF">
      <w:pPr>
        <w:pStyle w:val="Heading4"/>
        <w:bidi/>
        <w:spacing w:line="360" w:lineRule="auto"/>
        <w:rPr>
          <w:rFonts w:ascii="Arial" w:hAnsi="Arial" w:cs="Arial"/>
          <w:strike/>
          <w:lang w:bidi="he-IL"/>
        </w:rPr>
      </w:pPr>
      <w:r w:rsidRPr="001B2A92">
        <w:rPr>
          <w:rFonts w:ascii="Arial" w:hAnsi="Arial" w:cs="Arial"/>
          <w:strike/>
          <w:rtl/>
          <w:lang w:bidi="he-IL"/>
        </w:rPr>
        <w:t>פתרון חמדני</w:t>
      </w:r>
    </w:p>
    <w:p w14:paraId="2D5B1BE2" w14:textId="1DC37812" w:rsidR="000C7EC1" w:rsidRPr="001B2A92" w:rsidRDefault="0024553A" w:rsidP="001329AF">
      <w:pPr>
        <w:pStyle w:val="NoSpacing"/>
        <w:bidi/>
        <w:spacing w:line="360" w:lineRule="auto"/>
        <w:rPr>
          <w:rFonts w:ascii="Arial" w:hAnsi="Arial" w:cs="Arial"/>
          <w:strike/>
          <w:rtl/>
        </w:rPr>
      </w:pPr>
      <w:sdt>
        <w:sdtPr>
          <w:rPr>
            <w:rFonts w:ascii="Arial" w:hAnsi="Arial" w:cs="Arial"/>
            <w:strike/>
            <w:rtl/>
          </w:rPr>
          <w:alias w:val="Paragraph text:"/>
          <w:tag w:val="Paragraph text:"/>
          <w:id w:val="1686403511"/>
          <w:placeholder>
            <w:docPart w:val="1D53B1E66DE74E7F87AFF0B2477CD061"/>
          </w:placeholder>
          <w:temporary/>
          <w:showingPlcHdr/>
          <w15:appearance w15:val="hidden"/>
          <w:text/>
        </w:sdtPr>
        <w:sdtEndPr>
          <w:rPr>
            <w:strike w:val="0"/>
          </w:rPr>
        </w:sdtEndPr>
        <w:sdtContent>
          <w:r w:rsidR="000C7EC1" w:rsidRPr="001B2A92">
            <w:rPr>
              <w:rFonts w:ascii="Arial" w:hAnsi="Arial" w:cs="Arial"/>
              <w:strike/>
            </w:rPr>
            <w:t>[When using headings, don’t skip levels.  If you need a heading 3, 4, or 5 with no text following it before the next heading, just add a period at the end of the heading and then start a new paragraph for the subheading and its text.]</w:t>
          </w:r>
        </w:sdtContent>
      </w:sdt>
    </w:p>
    <w:p w14:paraId="6EE205A8" w14:textId="77777777" w:rsidR="002A336F" w:rsidRPr="001B2A92" w:rsidRDefault="002A336F" w:rsidP="001329AF">
      <w:pPr>
        <w:pStyle w:val="NoSpacing"/>
        <w:bidi/>
        <w:spacing w:line="360" w:lineRule="auto"/>
        <w:rPr>
          <w:rFonts w:ascii="Arial" w:hAnsi="Arial" w:cs="Arial"/>
        </w:rPr>
      </w:pPr>
    </w:p>
    <w:p w14:paraId="132998E4" w14:textId="1781C149" w:rsidR="00D079FE" w:rsidRPr="001B2A92" w:rsidRDefault="00D079FE" w:rsidP="001329AF">
      <w:pPr>
        <w:pStyle w:val="Heading2"/>
        <w:bidi/>
        <w:spacing w:line="360" w:lineRule="auto"/>
        <w:jc w:val="center"/>
        <w:rPr>
          <w:rFonts w:ascii="Arial" w:hAnsi="Arial" w:cs="Arial"/>
          <w:sz w:val="28"/>
          <w:szCs w:val="28"/>
          <w:lang w:bidi="he-IL"/>
        </w:rPr>
      </w:pPr>
      <w:r w:rsidRPr="001B2A92">
        <w:rPr>
          <w:rFonts w:ascii="Arial" w:hAnsi="Arial" w:cs="Arial"/>
          <w:sz w:val="28"/>
          <w:szCs w:val="28"/>
          <w:rtl/>
          <w:lang w:bidi="he-IL"/>
        </w:rPr>
        <w:t xml:space="preserve">הפתרון – אלגוריתם </w:t>
      </w:r>
      <w:r w:rsidR="0059791C" w:rsidRPr="001B2A92">
        <w:rPr>
          <w:rFonts w:ascii="Arial" w:hAnsi="Arial" w:cs="Arial"/>
          <w:sz w:val="28"/>
          <w:szCs w:val="28"/>
          <w:rtl/>
          <w:lang w:bidi="he-IL"/>
        </w:rPr>
        <w:t>אבולוציוני (</w:t>
      </w:r>
      <w:r w:rsidRPr="001B2A92">
        <w:rPr>
          <w:rFonts w:ascii="Arial" w:hAnsi="Arial" w:cs="Arial"/>
          <w:sz w:val="28"/>
          <w:szCs w:val="28"/>
          <w:rtl/>
          <w:lang w:bidi="he-IL"/>
        </w:rPr>
        <w:t>גנטי</w:t>
      </w:r>
      <w:r w:rsidR="0059791C" w:rsidRPr="001B2A92">
        <w:rPr>
          <w:rFonts w:ascii="Arial" w:hAnsi="Arial" w:cs="Arial"/>
          <w:sz w:val="28"/>
          <w:szCs w:val="28"/>
          <w:rtl/>
          <w:lang w:bidi="he-IL"/>
        </w:rPr>
        <w:t>)</w:t>
      </w:r>
    </w:p>
    <w:p w14:paraId="0394E17D" w14:textId="6B220488" w:rsidR="0052113C" w:rsidRPr="001B2A92" w:rsidRDefault="009E026C" w:rsidP="001329AF">
      <w:pPr>
        <w:pStyle w:val="Heading4"/>
        <w:bidi/>
        <w:spacing w:line="360" w:lineRule="auto"/>
        <w:rPr>
          <w:rFonts w:ascii="Arial" w:hAnsi="Arial" w:cs="Arial"/>
          <w:lang w:bidi="he-IL"/>
        </w:rPr>
      </w:pPr>
      <w:r w:rsidRPr="001B2A92">
        <w:rPr>
          <w:rFonts w:ascii="Arial" w:hAnsi="Arial" w:cs="Arial"/>
          <w:rtl/>
          <w:lang w:bidi="he-IL"/>
        </w:rPr>
        <w:t>הסבר השיטה</w:t>
      </w:r>
    </w:p>
    <w:p w14:paraId="019B2B97" w14:textId="45DADC26" w:rsidR="0052113C" w:rsidRPr="001B2A92" w:rsidRDefault="0059791C" w:rsidP="001329AF">
      <w:pPr>
        <w:bidi/>
        <w:spacing w:line="360" w:lineRule="auto"/>
        <w:rPr>
          <w:rFonts w:ascii="Arial" w:hAnsi="Arial" w:cs="Arial"/>
          <w:u w:val="single"/>
          <w:rtl/>
          <w:lang w:bidi="he-IL"/>
        </w:rPr>
      </w:pPr>
      <w:r w:rsidRPr="001B2A92">
        <w:rPr>
          <w:rFonts w:ascii="Arial" w:hAnsi="Arial" w:cs="Arial"/>
          <w:u w:val="single"/>
          <w:rtl/>
          <w:lang w:bidi="he-IL"/>
        </w:rPr>
        <w:t>השיטה מחולקת לחמישה שלבים:</w:t>
      </w:r>
    </w:p>
    <w:p w14:paraId="783C87E6" w14:textId="231651BD"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הבריאה:</w:t>
      </w:r>
      <w:r w:rsidR="003C625D" w:rsidRPr="001B2A92">
        <w:rPr>
          <w:rFonts w:ascii="Arial" w:hAnsi="Arial" w:cs="Arial"/>
          <w:rtl/>
          <w:lang w:bidi="he-IL"/>
        </w:rPr>
        <w:t xml:space="preserve"> ניצור כמות מסוימת של מערכות – כל מערכת בשלב זה תהיה חוקית, אך לא בהכרח תהיה אופטימלית או אפילו טובה.</w:t>
      </w:r>
    </w:p>
    <w:p w14:paraId="70C14D47" w14:textId="12BF1FB6"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הבחירה (המבול):</w:t>
      </w:r>
      <w:r w:rsidR="00A06AE1" w:rsidRPr="001B2A92">
        <w:rPr>
          <w:rFonts w:ascii="Arial" w:hAnsi="Arial" w:cs="Arial"/>
          <w:rtl/>
          <w:lang w:bidi="he-IL"/>
        </w:rPr>
        <w:t xml:space="preserve"> בשלב הזה באמצעות פונקציה מסוימת שנגדיר בהמשך, נבחר אלו מהפתרונות יוכל להמשיך לדור הבא, ואלו מהפתרונות ימותו. הבחירה תתבצע כך: נפעיל פונקציה או "אסון טבע" כלשהו, מי שישרוד את אסון הטבע יוכל להמשיך לדור הבא, ומי שלא ימות ולא יזכה להמשיך לדור הבא. בכך יובטח לנו שרק המערכות הכי טובות יזכו להמשיך לדור הבא.</w:t>
      </w:r>
    </w:p>
    <w:p w14:paraId="0581F667" w14:textId="564B2D40"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הזיווג:</w:t>
      </w:r>
      <w:r w:rsidR="00CC4FBF" w:rsidRPr="001B2A92">
        <w:rPr>
          <w:rFonts w:ascii="Arial" w:hAnsi="Arial" w:cs="Arial"/>
          <w:rtl/>
          <w:lang w:bidi="he-IL"/>
        </w:rPr>
        <w:t xml:space="preserve"> בשלב זה נבחר את המערכות שנזווג, כתוצאה מהזיווג יוולדו מערכות חדשות (שלב זה הוא רק בחירת הזוגות).</w:t>
      </w:r>
    </w:p>
    <w:p w14:paraId="2DEB5614" w14:textId="0D1D1CF2"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היצירה</w:t>
      </w:r>
      <w:r w:rsidR="0087263A" w:rsidRPr="001B2A92">
        <w:rPr>
          <w:rFonts w:ascii="Arial" w:hAnsi="Arial" w:cs="Arial"/>
          <w:b/>
          <w:bCs/>
          <w:rtl/>
          <w:lang w:bidi="he-IL"/>
        </w:rPr>
        <w:t>:</w:t>
      </w:r>
      <w:r w:rsidR="0087263A" w:rsidRPr="001B2A92">
        <w:rPr>
          <w:rFonts w:ascii="Arial" w:hAnsi="Arial" w:cs="Arial"/>
          <w:rtl/>
          <w:lang w:bidi="he-IL"/>
        </w:rPr>
        <w:t xml:space="preserve"> בשלב זה </w:t>
      </w:r>
      <w:r w:rsidR="000E6994" w:rsidRPr="001B2A92">
        <w:rPr>
          <w:rFonts w:ascii="Arial" w:hAnsi="Arial" w:cs="Arial"/>
          <w:rtl/>
          <w:lang w:bidi="he-IL"/>
        </w:rPr>
        <w:t>נוצרות</w:t>
      </w:r>
      <w:r w:rsidR="0087263A" w:rsidRPr="001B2A92">
        <w:rPr>
          <w:rFonts w:ascii="Arial" w:hAnsi="Arial" w:cs="Arial"/>
          <w:rtl/>
          <w:lang w:bidi="he-IL"/>
        </w:rPr>
        <w:t xml:space="preserve"> המערכות החדשות מלקיחת גנים מההורים שלהם.</w:t>
      </w:r>
    </w:p>
    <w:p w14:paraId="31AF84F0" w14:textId="4BA5BA1C"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lastRenderedPageBreak/>
        <w:t>שלב המוטציה:</w:t>
      </w:r>
      <w:r w:rsidR="00AA3AD8" w:rsidRPr="001B2A92">
        <w:rPr>
          <w:rFonts w:ascii="Arial" w:hAnsi="Arial" w:cs="Arial"/>
          <w:rtl/>
          <w:lang w:bidi="he-IL"/>
        </w:rPr>
        <w:t xml:space="preserve"> בשלב זה נעבור על כל אחד מהילדים ובהסתברות מסוימת נבצע בו מוטציה. שלב זה פוטנציאלי ליצור לנו פתרונות חדשים ואף טובים יותר שלא יכלנו למצוא משלב ההתאמה.</w:t>
      </w:r>
    </w:p>
    <w:p w14:paraId="07E66FD3" w14:textId="47EDF0D3" w:rsidR="00D53AFD" w:rsidRPr="001B2A92" w:rsidRDefault="00D53AFD" w:rsidP="001329AF">
      <w:pPr>
        <w:pStyle w:val="ListParagraph"/>
        <w:numPr>
          <w:ilvl w:val="0"/>
          <w:numId w:val="20"/>
        </w:numPr>
        <w:bidi/>
        <w:spacing w:line="360" w:lineRule="auto"/>
        <w:rPr>
          <w:rFonts w:ascii="Arial" w:hAnsi="Arial" w:cs="Arial"/>
          <w:lang w:bidi="he-IL"/>
        </w:rPr>
      </w:pPr>
      <w:r w:rsidRPr="001B2A92">
        <w:rPr>
          <w:rFonts w:ascii="Arial" w:hAnsi="Arial" w:cs="Arial"/>
          <w:b/>
          <w:bCs/>
          <w:rtl/>
          <w:lang w:bidi="he-IL"/>
        </w:rPr>
        <w:t>שלב הלידה</w:t>
      </w:r>
      <w:r w:rsidR="00EB1E9D" w:rsidRPr="001B2A92">
        <w:rPr>
          <w:rFonts w:ascii="Arial" w:hAnsi="Arial" w:cs="Arial"/>
          <w:b/>
          <w:bCs/>
          <w:rtl/>
          <w:lang w:bidi="he-IL"/>
        </w:rPr>
        <w:t>:</w:t>
      </w:r>
      <w:r w:rsidR="00EB1E9D" w:rsidRPr="001B2A92">
        <w:rPr>
          <w:rFonts w:ascii="Arial" w:hAnsi="Arial" w:cs="Arial"/>
          <w:rtl/>
          <w:lang w:bidi="he-IL"/>
        </w:rPr>
        <w:t xml:space="preserve"> בשלב זה </w:t>
      </w:r>
      <w:r w:rsidR="004324C0" w:rsidRPr="001B2A92">
        <w:rPr>
          <w:rFonts w:ascii="Arial" w:hAnsi="Arial" w:cs="Arial"/>
          <w:rtl/>
          <w:lang w:bidi="he-IL"/>
        </w:rPr>
        <w:t xml:space="preserve">נוסיף את </w:t>
      </w:r>
      <w:r w:rsidR="00EB1E9D" w:rsidRPr="001B2A92">
        <w:rPr>
          <w:rFonts w:ascii="Arial" w:hAnsi="Arial" w:cs="Arial"/>
          <w:rtl/>
          <w:lang w:bidi="he-IL"/>
        </w:rPr>
        <w:t xml:space="preserve">המערכות החדשות </w:t>
      </w:r>
      <w:r w:rsidR="004324C0" w:rsidRPr="001B2A92">
        <w:rPr>
          <w:rFonts w:ascii="Arial" w:hAnsi="Arial" w:cs="Arial"/>
          <w:rtl/>
          <w:lang w:bidi="he-IL"/>
        </w:rPr>
        <w:t>ש</w:t>
      </w:r>
      <w:r w:rsidR="00EB1E9D" w:rsidRPr="001B2A92">
        <w:rPr>
          <w:rFonts w:ascii="Arial" w:hAnsi="Arial" w:cs="Arial"/>
          <w:rtl/>
          <w:lang w:bidi="he-IL"/>
        </w:rPr>
        <w:t>נוצרו</w:t>
      </w:r>
      <w:r w:rsidR="004324C0" w:rsidRPr="001B2A92">
        <w:rPr>
          <w:rFonts w:ascii="Arial" w:hAnsi="Arial" w:cs="Arial"/>
          <w:rtl/>
          <w:lang w:bidi="he-IL"/>
        </w:rPr>
        <w:t xml:space="preserve"> </w:t>
      </w:r>
      <w:r w:rsidR="00EB1E9D" w:rsidRPr="001B2A92">
        <w:rPr>
          <w:rFonts w:ascii="Arial" w:hAnsi="Arial" w:cs="Arial"/>
          <w:rtl/>
          <w:lang w:bidi="he-IL"/>
        </w:rPr>
        <w:t xml:space="preserve">לאוכלוסיה </w:t>
      </w:r>
      <w:r w:rsidR="004324C0" w:rsidRPr="001B2A92">
        <w:rPr>
          <w:rFonts w:ascii="Arial" w:hAnsi="Arial" w:cs="Arial"/>
          <w:rtl/>
          <w:lang w:bidi="he-IL"/>
        </w:rPr>
        <w:t>ה</w:t>
      </w:r>
      <w:r w:rsidR="00EB1E9D" w:rsidRPr="001B2A92">
        <w:rPr>
          <w:rFonts w:ascii="Arial" w:hAnsi="Arial" w:cs="Arial"/>
          <w:rtl/>
          <w:lang w:bidi="he-IL"/>
        </w:rPr>
        <w:t>קיימת.</w:t>
      </w:r>
    </w:p>
    <w:p w14:paraId="6DE2BA5C" w14:textId="77777777" w:rsidR="00DF3DCC" w:rsidRDefault="00DF3DCC" w:rsidP="001329AF">
      <w:pPr>
        <w:pStyle w:val="Heading4"/>
        <w:bidi/>
        <w:spacing w:line="360" w:lineRule="auto"/>
        <w:rPr>
          <w:rFonts w:ascii="Arial" w:hAnsi="Arial" w:cs="Arial"/>
          <w:rtl/>
          <w:lang w:bidi="he-IL"/>
        </w:rPr>
      </w:pPr>
    </w:p>
    <w:p w14:paraId="0FBE9539" w14:textId="110452A2" w:rsidR="0052113C" w:rsidRPr="001B2A92" w:rsidRDefault="0052113C" w:rsidP="00DF3DCC">
      <w:pPr>
        <w:pStyle w:val="Heading4"/>
        <w:bidi/>
        <w:spacing w:line="360" w:lineRule="auto"/>
        <w:rPr>
          <w:rFonts w:ascii="Arial" w:hAnsi="Arial" w:cs="Arial"/>
          <w:lang w:bidi="he-IL"/>
        </w:rPr>
      </w:pPr>
      <w:r w:rsidRPr="001B2A92">
        <w:rPr>
          <w:rFonts w:ascii="Arial" w:hAnsi="Arial" w:cs="Arial"/>
          <w:rtl/>
          <w:lang w:bidi="he-IL"/>
        </w:rPr>
        <w:t>פ</w:t>
      </w:r>
      <w:r w:rsidR="00CC4FBF" w:rsidRPr="001B2A92">
        <w:rPr>
          <w:rFonts w:ascii="Arial" w:hAnsi="Arial" w:cs="Arial"/>
          <w:rtl/>
          <w:lang w:bidi="he-IL"/>
        </w:rPr>
        <w:t>סאודו קוד</w:t>
      </w:r>
    </w:p>
    <w:p w14:paraId="64E9FC2B" w14:textId="32849797" w:rsidR="00601A7D" w:rsidRPr="001B2A92" w:rsidRDefault="00601A7D" w:rsidP="001329AF">
      <w:pPr>
        <w:bidi/>
        <w:spacing w:line="360" w:lineRule="auto"/>
        <w:rPr>
          <w:rFonts w:ascii="Arial" w:hAnsi="Arial" w:cs="Arial"/>
        </w:rPr>
      </w:pPr>
      <w:r w:rsidRPr="001B2A92">
        <w:rPr>
          <w:rFonts w:ascii="Arial" w:hAnsi="Arial" w:cs="Arial"/>
          <w:rtl/>
          <w:lang w:bidi="he-IL"/>
        </w:rPr>
        <w:t>נגדיר את אחרית הימים להיות זמן או מספר דורות שניתן לאלגוריתם לרוץ.</w:t>
      </w:r>
    </w:p>
    <w:p w14:paraId="4D63AF77" w14:textId="1C041D6F"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הבריאה</w:t>
      </w:r>
      <w:r w:rsidR="00274127" w:rsidRPr="001B2A92">
        <w:rPr>
          <w:rFonts w:ascii="Arial" w:hAnsi="Arial" w:cs="Arial"/>
          <w:rtl/>
          <w:lang w:bidi="he-IL"/>
        </w:rPr>
        <w:t>.</w:t>
      </w:r>
    </w:p>
    <w:p w14:paraId="044F4E96" w14:textId="1829BDFA"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המבול</w:t>
      </w:r>
      <w:r w:rsidR="00274127" w:rsidRPr="001B2A92">
        <w:rPr>
          <w:rFonts w:ascii="Arial" w:hAnsi="Arial" w:cs="Arial"/>
          <w:rtl/>
          <w:lang w:bidi="he-IL"/>
        </w:rPr>
        <w:t>.</w:t>
      </w:r>
    </w:p>
    <w:p w14:paraId="7186889C" w14:textId="1469D001"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הזיווג</w:t>
      </w:r>
      <w:r w:rsidR="00274127" w:rsidRPr="001B2A92">
        <w:rPr>
          <w:rFonts w:ascii="Arial" w:hAnsi="Arial" w:cs="Arial"/>
          <w:rtl/>
          <w:lang w:bidi="he-IL"/>
        </w:rPr>
        <w:t>.</w:t>
      </w:r>
    </w:p>
    <w:p w14:paraId="5133CABF" w14:textId="3A5D61F9"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היצירה</w:t>
      </w:r>
      <w:r w:rsidR="00274127" w:rsidRPr="001B2A92">
        <w:rPr>
          <w:rFonts w:ascii="Arial" w:hAnsi="Arial" w:cs="Arial"/>
          <w:rtl/>
          <w:lang w:bidi="he-IL"/>
        </w:rPr>
        <w:t>.</w:t>
      </w:r>
    </w:p>
    <w:p w14:paraId="4AF5E7D0" w14:textId="0FD7F32B"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המוטציה</w:t>
      </w:r>
      <w:r w:rsidR="00274127" w:rsidRPr="001B2A92">
        <w:rPr>
          <w:rFonts w:ascii="Arial" w:hAnsi="Arial" w:cs="Arial"/>
          <w:rtl/>
          <w:lang w:bidi="he-IL"/>
        </w:rPr>
        <w:t>.</w:t>
      </w:r>
    </w:p>
    <w:p w14:paraId="56CAFC04" w14:textId="2B845C5C" w:rsidR="005169D1" w:rsidRPr="001B2A92" w:rsidRDefault="005169D1" w:rsidP="001329AF">
      <w:pPr>
        <w:pStyle w:val="ListParagraph"/>
        <w:numPr>
          <w:ilvl w:val="0"/>
          <w:numId w:val="25"/>
        </w:numPr>
        <w:bidi/>
        <w:spacing w:line="360" w:lineRule="auto"/>
        <w:rPr>
          <w:rFonts w:ascii="Arial" w:hAnsi="Arial" w:cs="Arial"/>
          <w:rtl/>
          <w:lang w:bidi="he-IL"/>
        </w:rPr>
      </w:pPr>
      <w:r w:rsidRPr="001B2A92">
        <w:rPr>
          <w:rFonts w:ascii="Arial" w:hAnsi="Arial" w:cs="Arial"/>
          <w:rtl/>
          <w:lang w:bidi="he-IL"/>
        </w:rPr>
        <w:t>בצע את שלב הלידה</w:t>
      </w:r>
      <w:r w:rsidR="00274127" w:rsidRPr="001B2A92">
        <w:rPr>
          <w:rFonts w:ascii="Arial" w:hAnsi="Arial" w:cs="Arial"/>
          <w:rtl/>
          <w:lang w:bidi="he-IL"/>
        </w:rPr>
        <w:t>.</w:t>
      </w:r>
    </w:p>
    <w:p w14:paraId="5BE9B371" w14:textId="55E8A94F" w:rsidR="00DF3DCC" w:rsidRPr="00C10FC7" w:rsidRDefault="005169D1" w:rsidP="00C10FC7">
      <w:pPr>
        <w:pStyle w:val="ListParagraph"/>
        <w:numPr>
          <w:ilvl w:val="0"/>
          <w:numId w:val="25"/>
        </w:numPr>
        <w:bidi/>
        <w:spacing w:line="360" w:lineRule="auto"/>
        <w:rPr>
          <w:rFonts w:ascii="Arial" w:hAnsi="Arial" w:cs="Arial"/>
          <w:b/>
          <w:bCs/>
          <w:i/>
          <w:iCs/>
          <w:lang w:bidi="he-IL"/>
        </w:rPr>
      </w:pPr>
      <w:r w:rsidRPr="001B2A92">
        <w:rPr>
          <w:rFonts w:ascii="Arial" w:hAnsi="Arial" w:cs="Arial"/>
          <w:rtl/>
          <w:lang w:bidi="he-IL"/>
        </w:rPr>
        <w:t>בצע את שלבים 2 עד 6 עד מציאת הפתרון האופטימלי, או אחרית הימים, מה שמגיע</w:t>
      </w:r>
      <w:r w:rsidRPr="001B2A92">
        <w:rPr>
          <w:rFonts w:ascii="Arial" w:hAnsi="Arial" w:cs="Arial"/>
          <w:b/>
          <w:bCs/>
          <w:i/>
          <w:iCs/>
          <w:rtl/>
          <w:lang w:bidi="he-IL"/>
        </w:rPr>
        <w:t xml:space="preserve"> </w:t>
      </w:r>
      <w:r w:rsidRPr="001B2A92">
        <w:rPr>
          <w:rFonts w:ascii="Arial" w:hAnsi="Arial" w:cs="Arial"/>
          <w:rtl/>
          <w:lang w:bidi="he-IL"/>
        </w:rPr>
        <w:t>קודם</w:t>
      </w:r>
      <w:r w:rsidR="00AF450C" w:rsidRPr="001B2A92">
        <w:rPr>
          <w:rFonts w:ascii="Arial" w:hAnsi="Arial" w:cs="Arial"/>
          <w:rtl/>
          <w:lang w:bidi="he-IL"/>
        </w:rPr>
        <w:t>.</w:t>
      </w:r>
    </w:p>
    <w:p w14:paraId="59B42BDE" w14:textId="77777777" w:rsidR="00C10FC7" w:rsidRPr="00C10FC7" w:rsidRDefault="00C10FC7" w:rsidP="00C10FC7">
      <w:pPr>
        <w:bidi/>
        <w:spacing w:line="360" w:lineRule="auto"/>
        <w:ind w:firstLine="0"/>
        <w:rPr>
          <w:rFonts w:ascii="Arial" w:hAnsi="Arial" w:cs="Arial"/>
          <w:b/>
          <w:bCs/>
          <w:i/>
          <w:iCs/>
          <w:rtl/>
          <w:lang w:bidi="he-IL"/>
        </w:rPr>
      </w:pPr>
    </w:p>
    <w:p w14:paraId="0B40E933" w14:textId="2E144D64" w:rsidR="0052113C" w:rsidRPr="001B2A92" w:rsidRDefault="00CC4FBF" w:rsidP="001329AF">
      <w:pPr>
        <w:pStyle w:val="Heading4"/>
        <w:bidi/>
        <w:spacing w:line="360" w:lineRule="auto"/>
        <w:rPr>
          <w:rFonts w:ascii="Arial" w:hAnsi="Arial" w:cs="Arial"/>
          <w:lang w:bidi="he-IL"/>
        </w:rPr>
      </w:pPr>
      <w:r w:rsidRPr="001B2A92">
        <w:rPr>
          <w:rFonts w:ascii="Arial" w:hAnsi="Arial" w:cs="Arial"/>
          <w:rtl/>
          <w:lang w:bidi="he-IL"/>
        </w:rPr>
        <w:t>הסבר האלגוריתם</w:t>
      </w:r>
    </w:p>
    <w:p w14:paraId="2C5878D6" w14:textId="68859338" w:rsidR="001B2A92" w:rsidRPr="002B168C" w:rsidRDefault="001B2A92" w:rsidP="001329AF">
      <w:pPr>
        <w:pStyle w:val="ListParagraph"/>
        <w:numPr>
          <w:ilvl w:val="0"/>
          <w:numId w:val="27"/>
        </w:numPr>
        <w:bidi/>
        <w:spacing w:line="360" w:lineRule="auto"/>
        <w:rPr>
          <w:rFonts w:ascii="Arial" w:hAnsi="Arial" w:cs="Arial"/>
          <w:color w:val="000000" w:themeColor="text1"/>
          <w:rtl/>
          <w:lang w:bidi="he-IL"/>
        </w:rPr>
      </w:pPr>
      <w:r w:rsidRPr="002B168C">
        <w:rPr>
          <w:rFonts w:ascii="Arial" w:hAnsi="Arial" w:cs="Arial"/>
          <w:b/>
          <w:bCs/>
          <w:color w:val="000000" w:themeColor="text1"/>
          <w:rtl/>
        </w:rPr>
        <w:t>ביצוע שלב הבריאה</w:t>
      </w:r>
      <w:r w:rsidR="000043C3" w:rsidRPr="002B168C">
        <w:rPr>
          <w:rFonts w:ascii="Arial" w:hAnsi="Arial" w:cs="Arial" w:hint="cs"/>
          <w:b/>
          <w:bCs/>
          <w:color w:val="000000" w:themeColor="text1"/>
          <w:rtl/>
          <w:lang w:bidi="he-IL"/>
        </w:rPr>
        <w:t xml:space="preserve">: </w:t>
      </w:r>
      <w:r w:rsidRPr="002B168C">
        <w:rPr>
          <w:rFonts w:ascii="Arial" w:hAnsi="Arial" w:cs="Arial"/>
          <w:color w:val="000000" w:themeColor="text1"/>
          <w:rtl/>
        </w:rPr>
        <w:t>שלב זה הוא יחסית פשוט</w:t>
      </w:r>
      <w:r w:rsidR="00B05A06" w:rsidRPr="002B168C">
        <w:rPr>
          <w:rFonts w:ascii="Arial" w:hAnsi="Arial" w:cs="Arial" w:hint="cs"/>
          <w:color w:val="000000" w:themeColor="text1"/>
          <w:rtl/>
          <w:lang w:bidi="he-IL"/>
        </w:rPr>
        <w:t xml:space="preserve"> </w:t>
      </w:r>
      <w:r w:rsidR="00B05A06" w:rsidRPr="002B168C">
        <w:rPr>
          <w:rFonts w:ascii="Arial" w:hAnsi="Arial" w:cs="Arial"/>
          <w:color w:val="000000" w:themeColor="text1"/>
          <w:rtl/>
          <w:lang w:bidi="he-IL"/>
        </w:rPr>
        <w:t>–</w:t>
      </w:r>
      <w:r w:rsidRPr="002B168C">
        <w:rPr>
          <w:rFonts w:ascii="Arial" w:hAnsi="Arial" w:cs="Arial"/>
          <w:color w:val="000000" w:themeColor="text1"/>
          <w:rtl/>
        </w:rPr>
        <w:t xml:space="preserve"> ניתן לאלגוריתם לבחור כמה מערכות הוא </w:t>
      </w:r>
      <w:r w:rsidRPr="002B168C">
        <w:rPr>
          <w:rFonts w:ascii="Arial" w:hAnsi="Arial" w:cs="Arial"/>
          <w:rtl/>
        </w:rPr>
        <w:t>יוצר</w:t>
      </w:r>
      <w:r w:rsidRPr="002B168C">
        <w:rPr>
          <w:rFonts w:ascii="Arial" w:hAnsi="Arial" w:cs="Arial"/>
          <w:color w:val="000000" w:themeColor="text1"/>
          <w:rtl/>
        </w:rPr>
        <w:t>. אם קורה והמערכות נכחדות (הכחדות מוגדרת כאשר נותרה מערכת אחת באוכלוסיה לכל היותר), ובהנחה ואסונות הטבע היו סבירים,</w:t>
      </w:r>
      <w:r w:rsidR="00B05A06" w:rsidRPr="002B168C">
        <w:rPr>
          <w:rFonts w:ascii="Arial" w:hAnsi="Arial" w:cs="Arial" w:hint="cs"/>
          <w:color w:val="000000" w:themeColor="text1"/>
          <w:rtl/>
          <w:lang w:bidi="he-IL"/>
        </w:rPr>
        <w:t xml:space="preserve"> </w:t>
      </w:r>
      <w:r w:rsidRPr="002B168C">
        <w:rPr>
          <w:rFonts w:ascii="Arial" w:hAnsi="Arial" w:cs="Arial"/>
          <w:color w:val="000000" w:themeColor="text1"/>
          <w:rtl/>
        </w:rPr>
        <w:t>אנו ניצור בריאה חדשה עם אוכלוסיה התחלתית גבוהה מהאוכלוסיה הקודמת.</w:t>
      </w:r>
      <w:r w:rsidR="002B168C">
        <w:rPr>
          <w:rFonts w:ascii="Arial" w:hAnsi="Arial" w:cs="Arial" w:hint="cs"/>
          <w:color w:val="000000" w:themeColor="text1"/>
          <w:rtl/>
          <w:lang w:bidi="he-IL"/>
        </w:rPr>
        <w:t xml:space="preserve"> </w:t>
      </w:r>
      <w:r w:rsidRPr="002B168C">
        <w:rPr>
          <w:rFonts w:ascii="Arial" w:hAnsi="Arial" w:cs="Arial"/>
          <w:color w:val="000000" w:themeColor="text1"/>
          <w:rtl/>
        </w:rPr>
        <w:t xml:space="preserve">חשוב לציין </w:t>
      </w:r>
      <w:r w:rsidR="002B168C">
        <w:rPr>
          <w:rFonts w:ascii="Arial" w:hAnsi="Arial" w:cs="Arial"/>
          <w:color w:val="000000" w:themeColor="text1"/>
          <w:rtl/>
        </w:rPr>
        <w:t>–</w:t>
      </w:r>
      <w:r w:rsidRPr="002B168C">
        <w:rPr>
          <w:rFonts w:ascii="Arial" w:hAnsi="Arial" w:cs="Arial"/>
          <w:color w:val="000000" w:themeColor="text1"/>
          <w:rtl/>
        </w:rPr>
        <w:t xml:space="preserve"> באלגוריתם שלנו נעדיף לבצע פעם אחת את הבריאה ולהמנע כמה שיותר מהכחדות מלאה או </w:t>
      </w:r>
      <w:r w:rsidR="00100F23">
        <w:rPr>
          <w:rFonts w:ascii="Arial" w:hAnsi="Arial" w:cs="Arial" w:hint="cs"/>
          <w:color w:val="000000" w:themeColor="text1"/>
          <w:rtl/>
          <w:lang w:bidi="he-IL"/>
        </w:rPr>
        <w:t>ה</w:t>
      </w:r>
      <w:r w:rsidRPr="002B168C">
        <w:rPr>
          <w:rFonts w:ascii="Arial" w:hAnsi="Arial" w:cs="Arial"/>
          <w:color w:val="000000" w:themeColor="text1"/>
          <w:rtl/>
        </w:rPr>
        <w:t>רו</w:t>
      </w:r>
      <w:r w:rsidR="00100F23">
        <w:rPr>
          <w:rFonts w:ascii="Arial" w:hAnsi="Arial" w:cs="Arial" w:hint="cs"/>
          <w:color w:val="000000" w:themeColor="text1"/>
          <w:rtl/>
          <w:lang w:bidi="he-IL"/>
        </w:rPr>
        <w:t>ב</w:t>
      </w:r>
      <w:r w:rsidRPr="002B168C">
        <w:rPr>
          <w:rFonts w:ascii="Arial" w:hAnsi="Arial" w:cs="Arial"/>
          <w:color w:val="000000" w:themeColor="text1"/>
          <w:rtl/>
        </w:rPr>
        <w:t>, אך נשאיר את האופציה לבריאות נוספות במידה וכן הגענו להכחדות הנ"ל</w:t>
      </w:r>
      <w:r w:rsidR="00B05A06" w:rsidRPr="002B168C">
        <w:rPr>
          <w:rFonts w:ascii="Arial" w:hAnsi="Arial" w:cs="Arial" w:hint="cs"/>
          <w:color w:val="000000" w:themeColor="text1"/>
          <w:rtl/>
          <w:lang w:bidi="he-IL"/>
        </w:rPr>
        <w:t>.</w:t>
      </w:r>
    </w:p>
    <w:p w14:paraId="7A488E9D" w14:textId="3F92B591" w:rsidR="001B2A92" w:rsidRPr="00A12F50" w:rsidRDefault="001B2A92" w:rsidP="001329AF">
      <w:pPr>
        <w:pStyle w:val="ListParagraph"/>
        <w:numPr>
          <w:ilvl w:val="0"/>
          <w:numId w:val="27"/>
        </w:numPr>
        <w:bidi/>
        <w:spacing w:line="360" w:lineRule="auto"/>
        <w:rPr>
          <w:rFonts w:ascii="Arial" w:hAnsi="Arial" w:cs="Arial"/>
          <w:color w:val="000000" w:themeColor="text1"/>
          <w:rtl/>
        </w:rPr>
      </w:pPr>
      <w:r w:rsidRPr="0085187B">
        <w:rPr>
          <w:rFonts w:ascii="Arial" w:hAnsi="Arial" w:cs="Arial"/>
          <w:b/>
          <w:bCs/>
          <w:color w:val="000000" w:themeColor="text1"/>
          <w:rtl/>
        </w:rPr>
        <w:t>ביצוע שלב המבול</w:t>
      </w:r>
      <w:r w:rsidR="0085187B" w:rsidRPr="0085187B">
        <w:rPr>
          <w:rFonts w:ascii="Arial" w:hAnsi="Arial" w:cs="Arial" w:hint="cs"/>
          <w:b/>
          <w:bCs/>
          <w:color w:val="000000" w:themeColor="text1"/>
          <w:rtl/>
          <w:lang w:bidi="he-IL"/>
        </w:rPr>
        <w:t>:</w:t>
      </w:r>
      <w:r w:rsidR="0085187B">
        <w:rPr>
          <w:rFonts w:ascii="Arial" w:hAnsi="Arial" w:cs="Arial" w:hint="cs"/>
          <w:b/>
          <w:bCs/>
          <w:color w:val="000000" w:themeColor="text1"/>
          <w:rtl/>
          <w:lang w:bidi="he-IL"/>
        </w:rPr>
        <w:t xml:space="preserve"> </w:t>
      </w:r>
      <w:r w:rsidRPr="0085187B">
        <w:rPr>
          <w:rFonts w:ascii="Arial" w:hAnsi="Arial" w:cs="Arial"/>
          <w:color w:val="000000" w:themeColor="text1"/>
          <w:rtl/>
        </w:rPr>
        <w:t xml:space="preserve">בשלב זה המבול מקדם אותנו לפונקציית המטרה. חשוב לציין כי עוצמת </w:t>
      </w:r>
      <w:r w:rsidRPr="00A12F50">
        <w:rPr>
          <w:rFonts w:ascii="Arial" w:hAnsi="Arial" w:cs="Arial"/>
          <w:rtl/>
        </w:rPr>
        <w:t>המבול</w:t>
      </w:r>
      <w:r w:rsidRPr="0085187B">
        <w:rPr>
          <w:rFonts w:ascii="Arial" w:hAnsi="Arial" w:cs="Arial"/>
          <w:color w:val="000000" w:themeColor="text1"/>
          <w:rtl/>
        </w:rPr>
        <w:t xml:space="preserve"> תשתנה מדור לדור בצורה דינמית </w:t>
      </w:r>
      <w:r w:rsidR="000A2F7F">
        <w:rPr>
          <w:rFonts w:ascii="Arial" w:hAnsi="Arial" w:cs="Arial"/>
          <w:color w:val="000000" w:themeColor="text1"/>
          <w:rtl/>
          <w:lang w:bidi="he-IL"/>
        </w:rPr>
        <w:t>–</w:t>
      </w:r>
      <w:r w:rsidRPr="0085187B">
        <w:rPr>
          <w:rFonts w:ascii="Arial" w:hAnsi="Arial" w:cs="Arial"/>
          <w:color w:val="000000" w:themeColor="text1"/>
          <w:rtl/>
        </w:rPr>
        <w:t xml:space="preserve"> נשתמש ב"מבול חלש" שיכחיד מעטים, אך נחזק אותו ככל שהאוכלוסיה שלנו מתחזקת, וגם נחליש אותו ככל שהאוכלוסיה מתחלשת </w:t>
      </w:r>
      <w:r w:rsidR="000A2F7F">
        <w:rPr>
          <w:rFonts w:ascii="Arial" w:hAnsi="Arial" w:cs="Arial" w:hint="cs"/>
          <w:color w:val="000000" w:themeColor="text1"/>
          <w:rtl/>
          <w:lang w:bidi="he-IL"/>
        </w:rPr>
        <w:t>בהתאם</w:t>
      </w:r>
      <w:r w:rsidRPr="0085187B">
        <w:rPr>
          <w:rFonts w:ascii="Arial" w:hAnsi="Arial" w:cs="Arial"/>
          <w:color w:val="000000" w:themeColor="text1"/>
          <w:rtl/>
        </w:rPr>
        <w:t>.</w:t>
      </w:r>
      <w:r w:rsidR="00A12F50">
        <w:rPr>
          <w:rFonts w:ascii="Arial" w:hAnsi="Arial" w:cs="Arial" w:hint="cs"/>
          <w:color w:val="000000" w:themeColor="text1"/>
          <w:rtl/>
          <w:lang w:bidi="he-IL"/>
        </w:rPr>
        <w:t xml:space="preserve"> </w:t>
      </w:r>
      <w:r w:rsidRPr="00A12F50">
        <w:rPr>
          <w:rFonts w:ascii="Arial" w:hAnsi="Arial" w:cs="Arial"/>
          <w:color w:val="000000" w:themeColor="text1"/>
          <w:rtl/>
        </w:rPr>
        <w:t xml:space="preserve">כמו כן </w:t>
      </w:r>
      <w:r w:rsidRPr="00A12F50">
        <w:rPr>
          <w:rFonts w:ascii="Arial" w:hAnsi="Arial" w:cs="Arial"/>
          <w:rtl/>
        </w:rPr>
        <w:t>המבול</w:t>
      </w:r>
      <w:r w:rsidRPr="00A12F50">
        <w:rPr>
          <w:rFonts w:ascii="Arial" w:hAnsi="Arial" w:cs="Arial"/>
          <w:color w:val="000000" w:themeColor="text1"/>
          <w:rtl/>
        </w:rPr>
        <w:t xml:space="preserve"> נועד לשמור על יחס ילודה-תמותה, בנוסף לשיטת ממשל-סין בשלב 4</w:t>
      </w:r>
      <w:r w:rsidR="005B1D48">
        <w:rPr>
          <w:rFonts w:ascii="Arial" w:hAnsi="Arial" w:cs="Arial" w:hint="cs"/>
          <w:color w:val="000000" w:themeColor="text1"/>
          <w:rtl/>
          <w:lang w:bidi="he-IL"/>
        </w:rPr>
        <w:t xml:space="preserve"> </w:t>
      </w:r>
      <w:r w:rsidR="005B1D48">
        <w:rPr>
          <w:rFonts w:ascii="Arial" w:hAnsi="Arial" w:cs="Arial"/>
          <w:color w:val="000000" w:themeColor="text1"/>
          <w:rtl/>
          <w:lang w:bidi="he-IL"/>
        </w:rPr>
        <w:t>–</w:t>
      </w:r>
      <w:r w:rsidRPr="00A12F50">
        <w:rPr>
          <w:rFonts w:ascii="Arial" w:hAnsi="Arial" w:cs="Arial"/>
          <w:color w:val="000000" w:themeColor="text1"/>
          <w:rtl/>
        </w:rPr>
        <w:t xml:space="preserve"> אם נראה כי הילודה גבוהה מידי נפעיל מבול חזק יותר, וההפך אם התמותה גבוהה מידי</w:t>
      </w:r>
      <w:r w:rsidR="000043C3" w:rsidRPr="00A12F50">
        <w:rPr>
          <w:rFonts w:ascii="Arial" w:hAnsi="Arial" w:cs="Arial" w:hint="cs"/>
          <w:color w:val="000000" w:themeColor="text1"/>
          <w:rtl/>
          <w:lang w:bidi="he-IL"/>
        </w:rPr>
        <w:t>.</w:t>
      </w:r>
    </w:p>
    <w:p w14:paraId="4FE76622" w14:textId="038E450D" w:rsidR="001B2A92" w:rsidRPr="00A12F50" w:rsidRDefault="001B2A92" w:rsidP="001329AF">
      <w:pPr>
        <w:pStyle w:val="ListParagraph"/>
        <w:numPr>
          <w:ilvl w:val="0"/>
          <w:numId w:val="27"/>
        </w:numPr>
        <w:bidi/>
        <w:spacing w:line="360" w:lineRule="auto"/>
        <w:rPr>
          <w:rFonts w:ascii="Arial" w:hAnsi="Arial" w:cs="Arial"/>
          <w:color w:val="000000" w:themeColor="text1"/>
          <w:rtl/>
        </w:rPr>
      </w:pPr>
      <w:r w:rsidRPr="001B2A92">
        <w:rPr>
          <w:rFonts w:ascii="Arial" w:hAnsi="Arial" w:cs="Arial"/>
          <w:b/>
          <w:bCs/>
          <w:color w:val="000000" w:themeColor="text1"/>
          <w:rtl/>
        </w:rPr>
        <w:lastRenderedPageBreak/>
        <w:t>ביצוע שלב הזיווג</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 xml:space="preserve">בשלב זה </w:t>
      </w:r>
      <w:r w:rsidRPr="00A12F50">
        <w:rPr>
          <w:rFonts w:ascii="Arial" w:hAnsi="Arial" w:cs="Arial"/>
          <w:rtl/>
        </w:rPr>
        <w:t>נמיין</w:t>
      </w:r>
      <w:r w:rsidRPr="00A12F50">
        <w:rPr>
          <w:rFonts w:ascii="Arial" w:hAnsi="Arial" w:cs="Arial"/>
          <w:color w:val="000000" w:themeColor="text1"/>
          <w:rtl/>
        </w:rPr>
        <w:t xml:space="preserve"> את האוכלוסייה שלנו לפי מהחזק לחלש. הזיווג יתבצע לפי שיטת</w:t>
      </w:r>
      <w:r w:rsidR="00A12F50" w:rsidRPr="00A12F50">
        <w:rPr>
          <w:rFonts w:ascii="Arial" w:hAnsi="Arial" w:cs="Arial" w:hint="cs"/>
          <w:color w:val="000000" w:themeColor="text1"/>
          <w:rtl/>
          <w:lang w:bidi="he-IL"/>
        </w:rPr>
        <w:t xml:space="preserve"> </w:t>
      </w:r>
      <w:r w:rsidRPr="00A12F50">
        <w:rPr>
          <w:rFonts w:ascii="Arial" w:hAnsi="Arial" w:cs="Arial"/>
          <w:color w:val="000000" w:themeColor="text1"/>
          <w:rtl/>
        </w:rPr>
        <w:t xml:space="preserve">"הטובים לטיס" או "החזקים לחזקים" </w:t>
      </w:r>
      <w:r w:rsidR="005B1D48">
        <w:rPr>
          <w:rFonts w:ascii="Arial" w:hAnsi="Arial" w:cs="Arial"/>
          <w:color w:val="000000" w:themeColor="text1"/>
          <w:rtl/>
          <w:lang w:bidi="he-IL"/>
        </w:rPr>
        <w:t>–</w:t>
      </w:r>
      <w:r w:rsidRPr="00A12F50">
        <w:rPr>
          <w:rFonts w:ascii="Arial" w:hAnsi="Arial" w:cs="Arial"/>
          <w:color w:val="000000" w:themeColor="text1"/>
          <w:rtl/>
        </w:rPr>
        <w:t xml:space="preserve"> כל אחד יזווג למי שהכי קרוב אליו מבחינת חוזק, בהנחה שכבר לא זווג למישהו אחר</w:t>
      </w:r>
      <w:r w:rsidR="000043C3" w:rsidRPr="00A12F50">
        <w:rPr>
          <w:rFonts w:ascii="Arial" w:hAnsi="Arial" w:cs="Arial" w:hint="cs"/>
          <w:color w:val="000000" w:themeColor="text1"/>
          <w:rtl/>
          <w:lang w:bidi="he-IL"/>
        </w:rPr>
        <w:t>.</w:t>
      </w:r>
    </w:p>
    <w:p w14:paraId="58AE9C13" w14:textId="21F36A41" w:rsidR="001B2A92" w:rsidRPr="00A12F50" w:rsidRDefault="001B2A92" w:rsidP="001329AF">
      <w:pPr>
        <w:pStyle w:val="ListParagraph"/>
        <w:numPr>
          <w:ilvl w:val="0"/>
          <w:numId w:val="27"/>
        </w:numPr>
        <w:bidi/>
        <w:spacing w:line="360" w:lineRule="auto"/>
        <w:rPr>
          <w:rFonts w:ascii="Arial" w:hAnsi="Arial" w:cs="Arial"/>
          <w:color w:val="000000" w:themeColor="text1"/>
          <w:rtl/>
        </w:rPr>
      </w:pPr>
      <w:r w:rsidRPr="001B2A92">
        <w:rPr>
          <w:rFonts w:ascii="Arial" w:hAnsi="Arial" w:cs="Arial"/>
          <w:b/>
          <w:bCs/>
          <w:color w:val="000000" w:themeColor="text1"/>
          <w:rtl/>
        </w:rPr>
        <w:t>ביצוע שלב היצירה</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 xml:space="preserve">בשלב אנו בוחרים 2 דברים </w:t>
      </w:r>
      <w:r w:rsidR="00157346">
        <w:rPr>
          <w:rFonts w:ascii="Arial" w:hAnsi="Arial" w:cs="Arial"/>
          <w:color w:val="000000" w:themeColor="text1"/>
          <w:rtl/>
          <w:lang w:bidi="he-IL"/>
        </w:rPr>
        <w:t>–</w:t>
      </w:r>
      <w:r w:rsidRPr="00A12F50">
        <w:rPr>
          <w:rFonts w:ascii="Arial" w:hAnsi="Arial" w:cs="Arial"/>
          <w:color w:val="000000" w:themeColor="text1"/>
          <w:rtl/>
        </w:rPr>
        <w:t xml:space="preserve"> כמה ילדים יהיה לכל זוג ואלו גנים נקח לאב ולאם</w:t>
      </w:r>
      <w:r w:rsidR="00A12F50" w:rsidRPr="00A12F50">
        <w:rPr>
          <w:rFonts w:ascii="Arial" w:hAnsi="Arial" w:cs="Arial" w:hint="cs"/>
          <w:color w:val="000000" w:themeColor="text1"/>
          <w:rtl/>
          <w:lang w:bidi="he-IL"/>
        </w:rPr>
        <w:t xml:space="preserve">. </w:t>
      </w:r>
      <w:r w:rsidRPr="00A12F50">
        <w:rPr>
          <w:rFonts w:ascii="Arial" w:hAnsi="Arial" w:cs="Arial"/>
          <w:color w:val="000000" w:themeColor="text1"/>
          <w:rtl/>
        </w:rPr>
        <w:t xml:space="preserve">בחירת </w:t>
      </w:r>
      <w:r w:rsidRPr="00A12F50">
        <w:rPr>
          <w:rFonts w:ascii="Arial" w:hAnsi="Arial" w:cs="Arial"/>
          <w:rtl/>
        </w:rPr>
        <w:t>כמות</w:t>
      </w:r>
      <w:r w:rsidRPr="00A12F50">
        <w:rPr>
          <w:rFonts w:ascii="Arial" w:hAnsi="Arial" w:cs="Arial"/>
          <w:color w:val="000000" w:themeColor="text1"/>
          <w:rtl/>
        </w:rPr>
        <w:t xml:space="preserve"> הילדים </w:t>
      </w:r>
      <w:r w:rsidR="00157346">
        <w:rPr>
          <w:rFonts w:ascii="Arial" w:hAnsi="Arial" w:cs="Arial" w:hint="cs"/>
          <w:color w:val="000000" w:themeColor="text1"/>
          <w:rtl/>
          <w:lang w:bidi="he-IL"/>
        </w:rPr>
        <w:t>ת</w:t>
      </w:r>
      <w:r w:rsidRPr="00A12F50">
        <w:rPr>
          <w:rFonts w:ascii="Arial" w:hAnsi="Arial" w:cs="Arial"/>
          <w:color w:val="000000" w:themeColor="text1"/>
          <w:rtl/>
        </w:rPr>
        <w:t>היה אקראי</w:t>
      </w:r>
      <w:r w:rsidR="00157346">
        <w:rPr>
          <w:rFonts w:ascii="Arial" w:hAnsi="Arial" w:cs="Arial" w:hint="cs"/>
          <w:color w:val="000000" w:themeColor="text1"/>
          <w:rtl/>
          <w:lang w:bidi="he-IL"/>
        </w:rPr>
        <w:t>ת</w:t>
      </w:r>
      <w:r w:rsidRPr="00A12F50">
        <w:rPr>
          <w:rFonts w:ascii="Arial" w:hAnsi="Arial" w:cs="Arial"/>
          <w:color w:val="000000" w:themeColor="text1"/>
          <w:rtl/>
        </w:rPr>
        <w:t xml:space="preserve"> ו</w:t>
      </w:r>
      <w:r w:rsidR="00157346">
        <w:rPr>
          <w:rFonts w:ascii="Arial" w:hAnsi="Arial" w:cs="Arial" w:hint="cs"/>
          <w:color w:val="000000" w:themeColor="text1"/>
          <w:rtl/>
          <w:lang w:bidi="he-IL"/>
        </w:rPr>
        <w:t>ת</w:t>
      </w:r>
      <w:r w:rsidRPr="00A12F50">
        <w:rPr>
          <w:rFonts w:ascii="Arial" w:hAnsi="Arial" w:cs="Arial"/>
          <w:color w:val="000000" w:themeColor="text1"/>
          <w:rtl/>
        </w:rPr>
        <w:t xml:space="preserve">עבוד לפי שיטת ממשל-סין. נרצה כי מדור לדור ישמר יחס ילודה-תמותה מסוים </w:t>
      </w:r>
      <w:r w:rsidR="00CF0098">
        <w:rPr>
          <w:rFonts w:ascii="Arial" w:hAnsi="Arial" w:cs="Arial"/>
          <w:color w:val="000000" w:themeColor="text1"/>
          <w:rtl/>
          <w:lang w:bidi="he-IL"/>
        </w:rPr>
        <w:t>–</w:t>
      </w:r>
      <w:r w:rsidRPr="00A12F50">
        <w:rPr>
          <w:rFonts w:ascii="Arial" w:hAnsi="Arial" w:cs="Arial"/>
          <w:color w:val="000000" w:themeColor="text1"/>
          <w:rtl/>
        </w:rPr>
        <w:t xml:space="preserve"> אם הילודה תהיה גבוהה מידי לא נאפשר לזוג ליצור הרבה ילדים</w:t>
      </w:r>
      <w:r w:rsidR="00CF0098">
        <w:rPr>
          <w:rFonts w:ascii="Arial" w:hAnsi="Arial" w:cs="Arial" w:hint="cs"/>
          <w:color w:val="000000" w:themeColor="text1"/>
          <w:rtl/>
          <w:lang w:bidi="he-IL"/>
        </w:rPr>
        <w:t>,</w:t>
      </w:r>
      <w:r w:rsidRPr="00A12F50">
        <w:rPr>
          <w:rFonts w:ascii="Arial" w:hAnsi="Arial" w:cs="Arial"/>
          <w:color w:val="000000" w:themeColor="text1"/>
          <w:rtl/>
        </w:rPr>
        <w:t xml:space="preserve"> ואם אחוז התמותה יהיה גבוה נדחוף זוגות ליצור הרבה ילדים. אופן בחירת הגנים יתבצע בצורה אקראית</w:t>
      </w:r>
      <w:r w:rsidR="000043C3" w:rsidRPr="00A12F50">
        <w:rPr>
          <w:rFonts w:ascii="Arial" w:hAnsi="Arial" w:cs="Arial" w:hint="cs"/>
          <w:color w:val="000000" w:themeColor="text1"/>
          <w:rtl/>
          <w:lang w:bidi="he-IL"/>
        </w:rPr>
        <w:t>.</w:t>
      </w:r>
    </w:p>
    <w:p w14:paraId="2A30DA1B" w14:textId="4BE3C84D" w:rsidR="001B2A92" w:rsidRPr="00A12F50" w:rsidRDefault="001B2A92" w:rsidP="001329AF">
      <w:pPr>
        <w:pStyle w:val="ListParagraph"/>
        <w:numPr>
          <w:ilvl w:val="0"/>
          <w:numId w:val="27"/>
        </w:numPr>
        <w:bidi/>
        <w:spacing w:line="360" w:lineRule="auto"/>
        <w:rPr>
          <w:rFonts w:ascii="Arial" w:hAnsi="Arial" w:cs="Arial"/>
          <w:color w:val="000000" w:themeColor="text1"/>
          <w:rtl/>
        </w:rPr>
      </w:pPr>
      <w:r w:rsidRPr="001B2A92">
        <w:rPr>
          <w:rFonts w:ascii="Arial" w:hAnsi="Arial" w:cs="Arial"/>
          <w:b/>
          <w:bCs/>
          <w:color w:val="000000" w:themeColor="text1"/>
          <w:rtl/>
        </w:rPr>
        <w:t>ביצוע שלב המוטציה</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 xml:space="preserve">את </w:t>
      </w:r>
      <w:r w:rsidRPr="00A12F50">
        <w:rPr>
          <w:rFonts w:ascii="Arial" w:hAnsi="Arial" w:cs="Arial"/>
          <w:rtl/>
        </w:rPr>
        <w:t>שלב</w:t>
      </w:r>
      <w:r w:rsidRPr="00A12F50">
        <w:rPr>
          <w:rFonts w:ascii="Arial" w:hAnsi="Arial" w:cs="Arial"/>
          <w:color w:val="000000" w:themeColor="text1"/>
          <w:rtl/>
        </w:rPr>
        <w:t xml:space="preserve"> זה נבצע על האוכלוסיה החלשה, שהסבירות להכחדותה גבוהה. בהסתברות מסוימת האלגוריתם ישנה מספר מסוים של גנים, וינסה לתת לאוכלוסיה הזו סיכוי לשרוד</w:t>
      </w:r>
      <w:r w:rsidR="000043C3" w:rsidRPr="00A12F50">
        <w:rPr>
          <w:rFonts w:ascii="Arial" w:hAnsi="Arial" w:cs="Arial" w:hint="cs"/>
          <w:color w:val="000000" w:themeColor="text1"/>
          <w:rtl/>
          <w:lang w:bidi="he-IL"/>
        </w:rPr>
        <w:t>.</w:t>
      </w:r>
    </w:p>
    <w:p w14:paraId="4732A865" w14:textId="595E70A2" w:rsidR="001B2A92" w:rsidRPr="00A12F50" w:rsidRDefault="001B2A92" w:rsidP="001329AF">
      <w:pPr>
        <w:pStyle w:val="ListParagraph"/>
        <w:numPr>
          <w:ilvl w:val="0"/>
          <w:numId w:val="27"/>
        </w:numPr>
        <w:bidi/>
        <w:spacing w:line="360" w:lineRule="auto"/>
        <w:rPr>
          <w:rFonts w:ascii="Arial" w:hAnsi="Arial" w:cs="Arial"/>
          <w:color w:val="000000" w:themeColor="text1"/>
        </w:rPr>
      </w:pPr>
      <w:r w:rsidRPr="001B2A92">
        <w:rPr>
          <w:rFonts w:ascii="Arial" w:hAnsi="Arial" w:cs="Arial"/>
          <w:b/>
          <w:bCs/>
          <w:color w:val="000000" w:themeColor="text1"/>
          <w:rtl/>
        </w:rPr>
        <w:t>ביצוע שלב הלידה</w:t>
      </w:r>
      <w:r w:rsidR="00A12F50">
        <w:rPr>
          <w:rFonts w:ascii="Arial" w:hAnsi="Arial" w:cs="Arial" w:hint="cs"/>
          <w:b/>
          <w:bCs/>
          <w:color w:val="000000" w:themeColor="text1"/>
          <w:rtl/>
          <w:lang w:bidi="he-IL"/>
        </w:rPr>
        <w:t xml:space="preserve">: </w:t>
      </w:r>
      <w:r w:rsidRPr="00A12F50">
        <w:rPr>
          <w:rFonts w:ascii="Arial" w:hAnsi="Arial" w:cs="Arial"/>
          <w:color w:val="000000" w:themeColor="text1"/>
          <w:rtl/>
        </w:rPr>
        <w:t>שלב פשוט שבו נוסיף את כל הילדים החדשים לאוכלוסיה הקיימת</w:t>
      </w:r>
      <w:r w:rsidR="000043C3" w:rsidRPr="00A12F50">
        <w:rPr>
          <w:rFonts w:ascii="Arial" w:hAnsi="Arial" w:cs="Arial" w:hint="cs"/>
          <w:color w:val="000000" w:themeColor="text1"/>
          <w:rtl/>
          <w:lang w:bidi="he-IL"/>
        </w:rPr>
        <w:t>.</w:t>
      </w:r>
    </w:p>
    <w:p w14:paraId="23452667" w14:textId="77777777" w:rsidR="00A12F50" w:rsidRDefault="00A12F50" w:rsidP="001329AF">
      <w:pPr>
        <w:pStyle w:val="Heading4"/>
        <w:bidi/>
        <w:spacing w:line="360" w:lineRule="auto"/>
        <w:rPr>
          <w:rFonts w:ascii="Arial" w:hAnsi="Arial" w:cs="Arial"/>
          <w:rtl/>
          <w:lang w:bidi="he-IL"/>
        </w:rPr>
      </w:pPr>
    </w:p>
    <w:p w14:paraId="532E20B0" w14:textId="1A50A7E1" w:rsidR="00CC4FBF" w:rsidRPr="001B2A92" w:rsidRDefault="004D5452" w:rsidP="001329AF">
      <w:pPr>
        <w:pStyle w:val="Heading4"/>
        <w:bidi/>
        <w:spacing w:line="360" w:lineRule="auto"/>
        <w:rPr>
          <w:rFonts w:ascii="Arial" w:hAnsi="Arial" w:cs="Arial"/>
          <w:lang w:bidi="he-IL"/>
        </w:rPr>
      </w:pPr>
      <w:r w:rsidRPr="001B2A92">
        <w:rPr>
          <w:rFonts w:ascii="Arial" w:hAnsi="Arial" w:cs="Arial"/>
          <w:rtl/>
          <w:lang w:bidi="he-IL"/>
        </w:rPr>
        <w:t>הסבר נכונות</w:t>
      </w:r>
    </w:p>
    <w:p w14:paraId="6741DE56" w14:textId="16EFBCC8" w:rsidR="00B94159" w:rsidRDefault="00D6502A" w:rsidP="00C10FC7">
      <w:pPr>
        <w:bidi/>
        <w:spacing w:line="360" w:lineRule="auto"/>
        <w:rPr>
          <w:rFonts w:ascii="Arial" w:hAnsi="Arial" w:cs="Arial"/>
          <w:rtl/>
        </w:rPr>
      </w:pPr>
      <w:r>
        <w:rPr>
          <w:rFonts w:ascii="Arial" w:hAnsi="Arial" w:cs="Arial" w:hint="cs"/>
          <w:rtl/>
          <w:lang w:bidi="he-IL"/>
        </w:rPr>
        <w:t>נראה כי</w:t>
      </w:r>
      <w:r w:rsidRPr="00D6502A">
        <w:rPr>
          <w:rtl/>
          <w:lang w:bidi="he-IL"/>
        </w:rPr>
        <w:t xml:space="preserve"> </w:t>
      </w:r>
      <w:r w:rsidRPr="00D6502A">
        <w:rPr>
          <w:rFonts w:ascii="Arial" w:hAnsi="Arial" w:cs="Arial"/>
          <w:rtl/>
          <w:lang w:bidi="he-IL"/>
        </w:rPr>
        <w:t>תמיד נגיע לפתרון האופטימ</w:t>
      </w:r>
      <w:r>
        <w:rPr>
          <w:rFonts w:ascii="Arial" w:hAnsi="Arial" w:cs="Arial" w:hint="cs"/>
          <w:rtl/>
          <w:lang w:bidi="he-IL"/>
        </w:rPr>
        <w:t xml:space="preserve">לי </w:t>
      </w:r>
      <w:r w:rsidRPr="00D6502A">
        <w:rPr>
          <w:rFonts w:ascii="Arial" w:hAnsi="Arial" w:cs="Arial"/>
          <w:rtl/>
          <w:lang w:bidi="he-IL"/>
        </w:rPr>
        <w:t xml:space="preserve">אם נריץ מספיק זמן או מספיק דורות – בהסתברות גבוהה נגיע לפתרון אופטימלי או אחד שמאוד קרוב אליו. נשים לב שמדור לדור אנו מקבלים כי ה"אלפה" מתחזק או שווה לעוצמה של האלפה בדור הקודם (מכיוון שבשלב המבול אנחנו מוחקים את החלשים ומשאירים את החזקים, בפרט </w:t>
      </w:r>
      <w:r w:rsidR="00A54B75">
        <w:rPr>
          <w:rFonts w:ascii="Arial" w:hAnsi="Arial" w:cs="Arial" w:hint="cs"/>
          <w:rtl/>
          <w:lang w:bidi="he-IL"/>
        </w:rPr>
        <w:t>את</w:t>
      </w:r>
      <w:r w:rsidRPr="00D6502A">
        <w:rPr>
          <w:rFonts w:ascii="Arial" w:hAnsi="Arial" w:cs="Arial"/>
          <w:rtl/>
          <w:lang w:bidi="he-IL"/>
        </w:rPr>
        <w:t xml:space="preserve"> האלפה, או הכי חזק נשאר). הדרך היחידה שהאלפה ימחק היא אם המבול מחק את כולם, וזה בסתירה לכך שאנו רוצים כי המבול יהיה "מבול חלש".</w:t>
      </w:r>
    </w:p>
    <w:p w14:paraId="062A0EFD" w14:textId="77777777" w:rsidR="00C10FC7" w:rsidRPr="00C10FC7" w:rsidRDefault="00C10FC7" w:rsidP="00C10FC7">
      <w:pPr>
        <w:bidi/>
        <w:spacing w:line="360" w:lineRule="auto"/>
        <w:ind w:firstLine="0"/>
        <w:rPr>
          <w:rFonts w:ascii="Arial" w:hAnsi="Arial" w:cs="Arial"/>
          <w:rtl/>
        </w:rPr>
      </w:pPr>
    </w:p>
    <w:p w14:paraId="792F745E" w14:textId="11864641" w:rsidR="0002325E" w:rsidRDefault="004D5452" w:rsidP="001329AF">
      <w:pPr>
        <w:pStyle w:val="Heading4"/>
        <w:bidi/>
        <w:spacing w:line="360" w:lineRule="auto"/>
        <w:rPr>
          <w:rFonts w:ascii="Arial" w:hAnsi="Arial" w:cs="Arial"/>
          <w:rtl/>
          <w:lang w:bidi="he-IL"/>
        </w:rPr>
      </w:pPr>
      <w:r w:rsidRPr="001B2A92">
        <w:rPr>
          <w:rFonts w:ascii="Arial" w:hAnsi="Arial" w:cs="Arial"/>
          <w:rtl/>
          <w:lang w:bidi="he-IL"/>
        </w:rPr>
        <w:t>בדיקת קבועים להנבת מערכת אופטימלית ביותר</w:t>
      </w:r>
    </w:p>
    <w:p w14:paraId="3C2626EA" w14:textId="63B323FA" w:rsidR="00CD1EDD" w:rsidRPr="00B94159" w:rsidRDefault="00CD1EDD" w:rsidP="001329AF">
      <w:pPr>
        <w:pStyle w:val="ListParagraph"/>
        <w:numPr>
          <w:ilvl w:val="0"/>
          <w:numId w:val="29"/>
        </w:numPr>
        <w:bidi/>
        <w:spacing w:line="360" w:lineRule="auto"/>
        <w:rPr>
          <w:rFonts w:ascii="Arial" w:hAnsi="Arial" w:cs="Arial"/>
          <w:rtl/>
          <w:lang w:bidi="he-IL"/>
        </w:rPr>
      </w:pPr>
      <w:r w:rsidRPr="00B94159">
        <w:rPr>
          <w:rFonts w:ascii="Arial" w:hAnsi="Arial" w:cs="Arial"/>
          <w:rtl/>
          <w:lang w:bidi="he-IL"/>
        </w:rPr>
        <w:t>מקדם הגדלת האוכלוסיה במקרה של הכחדות – 2 (נגדיל פי 2 מהבריאה הקודמת)</w:t>
      </w:r>
      <w:r w:rsidR="00B94159">
        <w:rPr>
          <w:rFonts w:ascii="Arial" w:hAnsi="Arial" w:cs="Arial" w:hint="cs"/>
          <w:rtl/>
          <w:lang w:bidi="he-IL"/>
        </w:rPr>
        <w:t>.</w:t>
      </w:r>
    </w:p>
    <w:p w14:paraId="1EAFB70D" w14:textId="1E59BB90"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ציון הניתן לכל מערכת – 0-100</w:t>
      </w:r>
      <w:r w:rsidR="00B94159">
        <w:rPr>
          <w:rFonts w:ascii="Arial" w:hAnsi="Arial" w:cs="Arial" w:hint="cs"/>
          <w:rtl/>
          <w:lang w:bidi="he-IL"/>
        </w:rPr>
        <w:t>:</w:t>
      </w:r>
    </w:p>
    <w:p w14:paraId="560E319B" w14:textId="7C1D1EA1"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100</w:t>
      </w:r>
      <w:r w:rsidRPr="00CD1EDD">
        <w:rPr>
          <w:rFonts w:ascii="Arial" w:hAnsi="Arial" w:cs="Arial"/>
          <w:lang w:bidi="he-IL"/>
        </w:rPr>
        <w:t xml:space="preserve"> </w:t>
      </w:r>
      <w:r w:rsidRPr="00CD1EDD">
        <w:rPr>
          <w:rFonts w:ascii="Arial" w:hAnsi="Arial" w:cs="Arial"/>
          <w:rtl/>
          <w:lang w:bidi="he-IL"/>
        </w:rPr>
        <w:t>מתקבל עבור מערכת אופטימלית</w:t>
      </w:r>
      <w:r w:rsidR="00B94159">
        <w:rPr>
          <w:rFonts w:ascii="Arial" w:hAnsi="Arial" w:cs="Arial" w:hint="cs"/>
          <w:rtl/>
          <w:lang w:bidi="he-IL"/>
        </w:rPr>
        <w:t>.</w:t>
      </w:r>
    </w:p>
    <w:p w14:paraId="7991F6E0" w14:textId="042D0439"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60-99</w:t>
      </w:r>
      <w:r w:rsidRPr="00CD1EDD">
        <w:rPr>
          <w:rFonts w:ascii="Arial" w:hAnsi="Arial" w:cs="Arial"/>
          <w:lang w:bidi="he-IL"/>
        </w:rPr>
        <w:t xml:space="preserve"> </w:t>
      </w:r>
      <w:r w:rsidRPr="00CD1EDD">
        <w:rPr>
          <w:rFonts w:ascii="Arial" w:hAnsi="Arial" w:cs="Arial"/>
          <w:rtl/>
          <w:lang w:bidi="he-IL"/>
        </w:rPr>
        <w:t>מתקבל עבור מערכת טובה</w:t>
      </w:r>
      <w:r w:rsidR="00B94159">
        <w:rPr>
          <w:rFonts w:ascii="Arial" w:hAnsi="Arial" w:cs="Arial" w:hint="cs"/>
          <w:rtl/>
          <w:lang w:bidi="he-IL"/>
        </w:rPr>
        <w:t>.</w:t>
      </w:r>
    </w:p>
    <w:p w14:paraId="6FB8DAF8" w14:textId="4E07AA64"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10-59</w:t>
      </w:r>
      <w:r w:rsidRPr="00CD1EDD">
        <w:rPr>
          <w:rFonts w:ascii="Arial" w:hAnsi="Arial" w:cs="Arial"/>
          <w:lang w:bidi="he-IL"/>
        </w:rPr>
        <w:t xml:space="preserve"> </w:t>
      </w:r>
      <w:r w:rsidRPr="00CD1EDD">
        <w:rPr>
          <w:rFonts w:ascii="Arial" w:hAnsi="Arial" w:cs="Arial"/>
          <w:rtl/>
          <w:lang w:bidi="he-IL"/>
        </w:rPr>
        <w:t>מתקבל עבור מערכת רעה</w:t>
      </w:r>
      <w:r w:rsidR="00B94159">
        <w:rPr>
          <w:rFonts w:ascii="Arial" w:hAnsi="Arial" w:cs="Arial" w:hint="cs"/>
          <w:rtl/>
          <w:lang w:bidi="he-IL"/>
        </w:rPr>
        <w:t>.</w:t>
      </w:r>
    </w:p>
    <w:p w14:paraId="21B55601" w14:textId="17209433" w:rsidR="00CD1EDD" w:rsidRPr="00CD1EDD" w:rsidRDefault="00CD1EDD" w:rsidP="001329AF">
      <w:pPr>
        <w:pStyle w:val="ListParagraph"/>
        <w:numPr>
          <w:ilvl w:val="1"/>
          <w:numId w:val="29"/>
        </w:numPr>
        <w:bidi/>
        <w:spacing w:line="360" w:lineRule="auto"/>
        <w:rPr>
          <w:rFonts w:ascii="Arial" w:hAnsi="Arial" w:cs="Arial"/>
          <w:rtl/>
          <w:lang w:bidi="he-IL"/>
        </w:rPr>
      </w:pPr>
      <w:r w:rsidRPr="00CD1EDD">
        <w:rPr>
          <w:rFonts w:ascii="Arial" w:hAnsi="Arial" w:cs="Arial"/>
          <w:rtl/>
          <w:lang w:bidi="he-IL"/>
        </w:rPr>
        <w:t>0-9</w:t>
      </w:r>
      <w:r w:rsidRPr="00CD1EDD">
        <w:rPr>
          <w:rFonts w:ascii="Arial" w:hAnsi="Arial" w:cs="Arial"/>
          <w:lang w:bidi="he-IL"/>
        </w:rPr>
        <w:t xml:space="preserve"> </w:t>
      </w:r>
      <w:r w:rsidRPr="00CD1EDD">
        <w:rPr>
          <w:rFonts w:ascii="Arial" w:hAnsi="Arial" w:cs="Arial"/>
          <w:rtl/>
          <w:lang w:bidi="he-IL"/>
        </w:rPr>
        <w:t>מתקבל עבור מערכת לא חוקית</w:t>
      </w:r>
      <w:r w:rsidR="00B94159">
        <w:rPr>
          <w:rFonts w:ascii="Arial" w:hAnsi="Arial" w:cs="Arial" w:hint="cs"/>
          <w:rtl/>
          <w:lang w:bidi="he-IL"/>
        </w:rPr>
        <w:t>.</w:t>
      </w:r>
    </w:p>
    <w:p w14:paraId="44B12C38" w14:textId="29E5EC31"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פיצוץ אוכלוסין רמה 3: פי 3.5 מהאוכלוסיה בבריאה</w:t>
      </w:r>
      <w:r w:rsidR="00B94159">
        <w:rPr>
          <w:rFonts w:ascii="Arial" w:hAnsi="Arial" w:cs="Arial" w:hint="cs"/>
          <w:rtl/>
          <w:lang w:bidi="he-IL"/>
        </w:rPr>
        <w:t>.</w:t>
      </w:r>
    </w:p>
    <w:p w14:paraId="5BFA4199" w14:textId="359ED88A"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פיצוץ אוכלוסין רמה 2: פי 12.25 מהאוכלוסיה בבריאה</w:t>
      </w:r>
      <w:r w:rsidR="00B94159">
        <w:rPr>
          <w:rFonts w:ascii="Arial" w:hAnsi="Arial" w:cs="Arial" w:hint="cs"/>
          <w:rtl/>
          <w:lang w:bidi="he-IL"/>
        </w:rPr>
        <w:t>.</w:t>
      </w:r>
    </w:p>
    <w:p w14:paraId="2AB381F2" w14:textId="1087679E"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פיצוץ אוכלוסין רמה 1: פי 42.875 מהאוכלוסיה בבריאה</w:t>
      </w:r>
      <w:r w:rsidR="00B94159">
        <w:rPr>
          <w:rFonts w:ascii="Arial" w:hAnsi="Arial" w:cs="Arial" w:hint="cs"/>
          <w:rtl/>
          <w:lang w:bidi="he-IL"/>
        </w:rPr>
        <w:t>.</w:t>
      </w:r>
    </w:p>
    <w:p w14:paraId="438CE1F4" w14:textId="373F4002"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סכנת הכחדה רמה 3: 0.75 מהאכלוסיה בבריאה</w:t>
      </w:r>
      <w:r w:rsidR="00B94159">
        <w:rPr>
          <w:rFonts w:ascii="Arial" w:hAnsi="Arial" w:cs="Arial" w:hint="cs"/>
          <w:rtl/>
          <w:lang w:bidi="he-IL"/>
        </w:rPr>
        <w:t>.</w:t>
      </w:r>
    </w:p>
    <w:p w14:paraId="0EC51A98" w14:textId="2060A8FA"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lastRenderedPageBreak/>
        <w:t>סכנת הכחדה רמה 2: 0.5 מהאוכלוסיה בבריאה</w:t>
      </w:r>
      <w:r w:rsidR="00B94159">
        <w:rPr>
          <w:rFonts w:ascii="Arial" w:hAnsi="Arial" w:cs="Arial" w:hint="cs"/>
          <w:rtl/>
          <w:lang w:bidi="he-IL"/>
        </w:rPr>
        <w:t>.</w:t>
      </w:r>
    </w:p>
    <w:p w14:paraId="3A9A019A" w14:textId="21BE6620"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סכנה הכחדה רמה 1: 0.25 מהאוכלוסיה בבריאה</w:t>
      </w:r>
      <w:r w:rsidR="00B94159">
        <w:rPr>
          <w:rFonts w:ascii="Arial" w:hAnsi="Arial" w:cs="Arial" w:hint="cs"/>
          <w:rtl/>
          <w:lang w:bidi="he-IL"/>
        </w:rPr>
        <w:t>.</w:t>
      </w:r>
    </w:p>
    <w:p w14:paraId="413C3641" w14:textId="631B19EC" w:rsidR="00CD1EDD" w:rsidRPr="00CD1EDD" w:rsidRDefault="00CD1EDD" w:rsidP="001329AF">
      <w:pPr>
        <w:pStyle w:val="ListParagraph"/>
        <w:numPr>
          <w:ilvl w:val="0"/>
          <w:numId w:val="29"/>
        </w:numPr>
        <w:bidi/>
        <w:spacing w:line="360" w:lineRule="auto"/>
        <w:rPr>
          <w:rFonts w:ascii="Arial" w:hAnsi="Arial" w:cs="Arial"/>
          <w:rtl/>
          <w:lang w:bidi="he-IL"/>
        </w:rPr>
      </w:pPr>
      <w:r w:rsidRPr="00CD1EDD">
        <w:rPr>
          <w:rFonts w:ascii="Arial" w:hAnsi="Arial" w:cs="Arial"/>
          <w:rtl/>
          <w:lang w:bidi="he-IL"/>
        </w:rPr>
        <w:t>מקדם ילודה מצב רגיל: 1-5</w:t>
      </w:r>
      <w:r w:rsidR="00B94159">
        <w:rPr>
          <w:rFonts w:ascii="Arial" w:hAnsi="Arial" w:cs="Arial" w:hint="cs"/>
          <w:rtl/>
          <w:lang w:bidi="he-IL"/>
        </w:rPr>
        <w:t>.</w:t>
      </w:r>
    </w:p>
    <w:p w14:paraId="2D2174F4" w14:textId="416D67F8" w:rsidR="009F2DA6" w:rsidRDefault="00CD1EDD" w:rsidP="001329AF">
      <w:pPr>
        <w:pStyle w:val="ListParagraph"/>
        <w:numPr>
          <w:ilvl w:val="0"/>
          <w:numId w:val="29"/>
        </w:numPr>
        <w:bidi/>
        <w:spacing w:line="360" w:lineRule="auto"/>
        <w:rPr>
          <w:rFonts w:ascii="Arial" w:hAnsi="Arial" w:cs="Arial"/>
          <w:lang w:bidi="he-IL"/>
        </w:rPr>
      </w:pPr>
      <w:r w:rsidRPr="00CD1EDD">
        <w:rPr>
          <w:rFonts w:ascii="Arial" w:hAnsi="Arial" w:cs="Arial"/>
          <w:rtl/>
          <w:lang w:bidi="he-IL"/>
        </w:rPr>
        <w:t>מקדם ילודה פיצוץ אוכלוסין רמה 3: 1-3</w:t>
      </w:r>
      <w:r w:rsidR="00B94159">
        <w:rPr>
          <w:rFonts w:ascii="Arial" w:hAnsi="Arial" w:cs="Arial" w:hint="cs"/>
          <w:rtl/>
          <w:lang w:bidi="he-IL"/>
        </w:rPr>
        <w:t>.</w:t>
      </w:r>
    </w:p>
    <w:p w14:paraId="426A214D" w14:textId="346870B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פיצוץ אוכלוסין רמה 2 : 1-2</w:t>
      </w:r>
      <w:r>
        <w:rPr>
          <w:rFonts w:ascii="Arial" w:hAnsi="Arial" w:cs="Arial" w:hint="cs"/>
          <w:rtl/>
          <w:lang w:bidi="he-IL"/>
        </w:rPr>
        <w:t>.</w:t>
      </w:r>
    </w:p>
    <w:p w14:paraId="7C8C5904" w14:textId="13D6D9A6"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פיצוץ אוכלוסין רמה 1 : 1</w:t>
      </w:r>
      <w:r>
        <w:rPr>
          <w:rFonts w:ascii="Arial" w:hAnsi="Arial" w:cs="Arial" w:hint="cs"/>
          <w:rtl/>
          <w:lang w:bidi="he-IL"/>
        </w:rPr>
        <w:t>.</w:t>
      </w:r>
    </w:p>
    <w:p w14:paraId="2F3FEAB0" w14:textId="216DFEDB"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בסכנת הכחדה רמה 3 : 3-5</w:t>
      </w:r>
      <w:r>
        <w:rPr>
          <w:rFonts w:ascii="Arial" w:hAnsi="Arial" w:cs="Arial" w:hint="cs"/>
          <w:rtl/>
          <w:lang w:bidi="he-IL"/>
        </w:rPr>
        <w:t>.</w:t>
      </w:r>
    </w:p>
    <w:p w14:paraId="421B1BB5" w14:textId="3A5D1EA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בסכנת הכחדה רמה 2 : 4-5</w:t>
      </w:r>
      <w:r>
        <w:rPr>
          <w:rFonts w:ascii="Arial" w:hAnsi="Arial" w:cs="Arial" w:hint="cs"/>
          <w:rtl/>
          <w:lang w:bidi="he-IL"/>
        </w:rPr>
        <w:t>.</w:t>
      </w:r>
    </w:p>
    <w:p w14:paraId="77185DEA" w14:textId="7218BED0"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ילודה בסכנת הכחדה רמה 1 : 5</w:t>
      </w:r>
      <w:r>
        <w:rPr>
          <w:rFonts w:ascii="Arial" w:hAnsi="Arial" w:cs="Arial" w:hint="cs"/>
          <w:rtl/>
          <w:lang w:bidi="he-IL"/>
        </w:rPr>
        <w:t>.</w:t>
      </w:r>
    </w:p>
    <w:p w14:paraId="7CD7C7B3" w14:textId="694863D2"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מצב רגיל : נבחר 50% טובים ביותר</w:t>
      </w:r>
      <w:r>
        <w:rPr>
          <w:rFonts w:ascii="Arial" w:hAnsi="Arial" w:cs="Arial" w:hint="cs"/>
          <w:rtl/>
          <w:lang w:bidi="he-IL"/>
        </w:rPr>
        <w:t>.</w:t>
      </w:r>
    </w:p>
    <w:p w14:paraId="7D151B3B" w14:textId="77B80297"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פיצוץ אוכלוסין רמה 3 : נבחר 28% טובים ביותר</w:t>
      </w:r>
      <w:r>
        <w:rPr>
          <w:rFonts w:ascii="Arial" w:hAnsi="Arial" w:cs="Arial" w:hint="cs"/>
          <w:rtl/>
          <w:lang w:bidi="he-IL"/>
        </w:rPr>
        <w:t>.</w:t>
      </w:r>
    </w:p>
    <w:p w14:paraId="2DC2945B" w14:textId="5B4B71AB"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פיצוץ אוכלוסין רמה 2 : נבחר 8% טובים ביותר</w:t>
      </w:r>
      <w:r>
        <w:rPr>
          <w:rFonts w:ascii="Arial" w:hAnsi="Arial" w:cs="Arial" w:hint="cs"/>
          <w:rtl/>
          <w:lang w:bidi="he-IL"/>
        </w:rPr>
        <w:t>.</w:t>
      </w:r>
    </w:p>
    <w:p w14:paraId="1CC22C85" w14:textId="485AB7D6"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פיצוץ אוכלוסין רמה 1 : נבחר 3% טובים ביותר</w:t>
      </w:r>
      <w:r>
        <w:rPr>
          <w:rFonts w:ascii="Arial" w:hAnsi="Arial" w:cs="Arial" w:hint="cs"/>
          <w:rtl/>
          <w:lang w:bidi="he-IL"/>
        </w:rPr>
        <w:t>.</w:t>
      </w:r>
    </w:p>
    <w:p w14:paraId="6032AC67" w14:textId="2B6477F5"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בסכנת הכחדה רמה 3 : נבחר 60% טובים ביותר</w:t>
      </w:r>
      <w:r>
        <w:rPr>
          <w:rFonts w:ascii="Arial" w:hAnsi="Arial" w:cs="Arial" w:hint="cs"/>
          <w:rtl/>
          <w:lang w:bidi="he-IL"/>
        </w:rPr>
        <w:t>.</w:t>
      </w:r>
    </w:p>
    <w:p w14:paraId="130CCD34" w14:textId="45D58537"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בסכנת הכחדה רמה 2 : נבחר 70% טובים ביותר</w:t>
      </w:r>
      <w:r>
        <w:rPr>
          <w:rFonts w:ascii="Arial" w:hAnsi="Arial" w:cs="Arial" w:hint="cs"/>
          <w:rtl/>
          <w:lang w:bidi="he-IL"/>
        </w:rPr>
        <w:t>.</w:t>
      </w:r>
    </w:p>
    <w:p w14:paraId="6D28F8F0" w14:textId="25519533"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מקדם מבול בסכנת הכחדה רמה 1 : נבחר 80% טובים ביותר</w:t>
      </w:r>
      <w:r>
        <w:rPr>
          <w:rFonts w:ascii="Arial" w:hAnsi="Arial" w:cs="Arial" w:hint="cs"/>
          <w:rtl/>
          <w:lang w:bidi="he-IL"/>
        </w:rPr>
        <w:t>.</w:t>
      </w:r>
    </w:p>
    <w:p w14:paraId="57E3001A" w14:textId="320FDB01"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קבלת מוטציה עבור מערכת לא חוקית : 100%</w:t>
      </w:r>
      <w:r>
        <w:rPr>
          <w:rFonts w:ascii="Arial" w:hAnsi="Arial" w:cs="Arial" w:hint="cs"/>
          <w:rtl/>
          <w:lang w:bidi="he-IL"/>
        </w:rPr>
        <w:t>.</w:t>
      </w:r>
    </w:p>
    <w:p w14:paraId="3A87DB75" w14:textId="716E5DC2"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קבלת מוטציה עבור מערכת רעה : 75%</w:t>
      </w:r>
      <w:r>
        <w:rPr>
          <w:rFonts w:ascii="Arial" w:hAnsi="Arial" w:cs="Arial" w:hint="cs"/>
          <w:rtl/>
          <w:lang w:bidi="he-IL"/>
        </w:rPr>
        <w:t>.</w:t>
      </w:r>
    </w:p>
    <w:p w14:paraId="08FAF492" w14:textId="0D041A37"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קבלת מוטציה עבור מערכת טובה : 36%</w:t>
      </w:r>
      <w:r>
        <w:rPr>
          <w:rFonts w:ascii="Arial" w:hAnsi="Arial" w:cs="Arial" w:hint="cs"/>
          <w:rtl/>
          <w:lang w:bidi="he-IL"/>
        </w:rPr>
        <w:t>.</w:t>
      </w:r>
    </w:p>
    <w:p w14:paraId="1E852915" w14:textId="6D19ACB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1 : 259 אב , 252 אם</w:t>
      </w:r>
      <w:r>
        <w:rPr>
          <w:rFonts w:ascii="Arial" w:hAnsi="Arial" w:cs="Arial" w:hint="cs"/>
          <w:rtl/>
          <w:lang w:bidi="he-IL"/>
        </w:rPr>
        <w:t>.</w:t>
      </w:r>
    </w:p>
    <w:p w14:paraId="7585CC43" w14:textId="2739BD23"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2 : 154 אב , 357 אם</w:t>
      </w:r>
      <w:r>
        <w:rPr>
          <w:rFonts w:ascii="Arial" w:hAnsi="Arial" w:cs="Arial" w:hint="cs"/>
          <w:rtl/>
          <w:lang w:bidi="he-IL"/>
        </w:rPr>
        <w:t>.</w:t>
      </w:r>
    </w:p>
    <w:p w14:paraId="28FA2B0A" w14:textId="1A4A15F9"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3 : 357 אב , 154 אם</w:t>
      </w:r>
      <w:r>
        <w:rPr>
          <w:rFonts w:ascii="Arial" w:hAnsi="Arial" w:cs="Arial" w:hint="cs"/>
          <w:rtl/>
          <w:lang w:bidi="he-IL"/>
        </w:rPr>
        <w:t>.</w:t>
      </w:r>
    </w:p>
    <w:p w14:paraId="2051EC7C" w14:textId="054A9BDD"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4 : 434 אב , 77 אם</w:t>
      </w:r>
      <w:r>
        <w:rPr>
          <w:rFonts w:ascii="Arial" w:hAnsi="Arial" w:cs="Arial" w:hint="cs"/>
          <w:rtl/>
          <w:lang w:bidi="he-IL"/>
        </w:rPr>
        <w:t>.</w:t>
      </w:r>
    </w:p>
    <w:p w14:paraId="1D3A6F3C" w14:textId="54420F1D" w:rsidR="001329AF" w:rsidRPr="001329AF" w:rsidRDefault="001329AF" w:rsidP="001329AF">
      <w:pPr>
        <w:pStyle w:val="ListParagraph"/>
        <w:numPr>
          <w:ilvl w:val="0"/>
          <w:numId w:val="29"/>
        </w:numPr>
        <w:bidi/>
        <w:spacing w:line="360" w:lineRule="auto"/>
        <w:rPr>
          <w:rFonts w:ascii="Arial" w:hAnsi="Arial" w:cs="Arial"/>
          <w:rtl/>
        </w:rPr>
      </w:pPr>
      <w:r w:rsidRPr="001329AF">
        <w:rPr>
          <w:rFonts w:ascii="Arial" w:hAnsi="Arial" w:cs="Arial"/>
          <w:rtl/>
          <w:lang w:bidi="he-IL"/>
        </w:rPr>
        <w:t>לקיחת גנים מההורים ילד 5 : 77 אב , 434 אם</w:t>
      </w:r>
      <w:r>
        <w:rPr>
          <w:rFonts w:ascii="Arial" w:hAnsi="Arial" w:cs="Arial" w:hint="cs"/>
          <w:rtl/>
          <w:lang w:bidi="he-IL"/>
        </w:rPr>
        <w:t>.</w:t>
      </w:r>
    </w:p>
    <w:sdt>
      <w:sdtPr>
        <w:rPr>
          <w:rFonts w:ascii="Arial" w:eastAsiaTheme="minorEastAsia" w:hAnsi="Arial" w:cs="Arial"/>
          <w:rtl/>
        </w:rPr>
        <w:id w:val="62297111"/>
        <w:docPartObj>
          <w:docPartGallery w:val="Bibliographies"/>
          <w:docPartUnique/>
        </w:docPartObj>
      </w:sdtPr>
      <w:sdtEndPr>
        <w:rPr>
          <w:rtl w:val="0"/>
        </w:rPr>
      </w:sdtEndPr>
      <w:sdtContent>
        <w:p w14:paraId="4C2CF9F1" w14:textId="0D8437FF" w:rsidR="00E81978" w:rsidRPr="003E3F0F" w:rsidRDefault="00A66BE8" w:rsidP="007D1115">
          <w:pPr>
            <w:pStyle w:val="SectionTitle"/>
            <w:bidi/>
            <w:spacing w:line="600" w:lineRule="auto"/>
            <w:rPr>
              <w:rFonts w:ascii="Arial" w:hAnsi="Arial" w:cs="Arial"/>
              <w:b/>
              <w:bCs/>
              <w:sz w:val="28"/>
              <w:szCs w:val="28"/>
              <w:lang w:bidi="he-IL"/>
            </w:rPr>
          </w:pPr>
          <w:r w:rsidRPr="003E3F0F">
            <w:rPr>
              <w:rFonts w:ascii="Arial" w:hAnsi="Arial" w:cs="Arial"/>
              <w:b/>
              <w:bCs/>
              <w:sz w:val="28"/>
              <w:szCs w:val="28"/>
              <w:rtl/>
              <w:lang w:bidi="he-IL"/>
            </w:rPr>
            <w:t>ביבליוגרפיה</w:t>
          </w:r>
        </w:p>
        <w:p w14:paraId="5386807E" w14:textId="0DCC9919" w:rsidR="006916A0" w:rsidRPr="004C78F2" w:rsidRDefault="00C31D30" w:rsidP="004C78F2">
          <w:pPr>
            <w:ind w:firstLine="0"/>
            <w:rPr>
              <w:rStyle w:val="Hyperlink"/>
              <w:rtl/>
              <w:lang w:bidi="he-IL"/>
            </w:rPr>
          </w:pPr>
          <w:r w:rsidRPr="004C78F2">
            <w:rPr>
              <w:rStyle w:val="Hyperlink"/>
            </w:rPr>
            <w:fldChar w:fldCharType="begin"/>
          </w:r>
          <w:r w:rsidRPr="004C78F2">
            <w:rPr>
              <w:rStyle w:val="Hyperlink"/>
            </w:rPr>
            <w:instrText xml:space="preserve"> BIBLIOGRAPHY </w:instrText>
          </w:r>
          <w:r w:rsidRPr="004C78F2">
            <w:rPr>
              <w:rStyle w:val="Hyperlink"/>
            </w:rPr>
            <w:fldChar w:fldCharType="separate"/>
          </w:r>
          <w:r w:rsidR="006916A0" w:rsidRPr="004C78F2">
            <w:rPr>
              <w:rStyle w:val="Hyperlink"/>
            </w:rPr>
            <w:t xml:space="preserve"> https://towardsdatascience.com/genetic-algorithm-implementation-in-python-5ab67bb124a6</w:t>
          </w:r>
        </w:p>
        <w:p w14:paraId="0296BF03" w14:textId="77777777" w:rsidR="007D1115" w:rsidRPr="004C78F2" w:rsidRDefault="007D1115" w:rsidP="004C78F2">
          <w:pPr>
            <w:ind w:firstLine="0"/>
            <w:rPr>
              <w:rStyle w:val="Hyperlink"/>
            </w:rPr>
          </w:pPr>
          <w:r w:rsidRPr="004C78F2">
            <w:rPr>
              <w:rStyle w:val="Hyperlink"/>
            </w:rPr>
            <w:t>https://towardsdatascience.com/using-genetic-algorithms-to-schedule-timetables-27f132c9e280</w:t>
          </w:r>
          <w:r w:rsidR="00C31D30" w:rsidRPr="004C78F2">
            <w:rPr>
              <w:rStyle w:val="Hyperlink"/>
            </w:rPr>
            <w:fldChar w:fldCharType="end"/>
          </w:r>
        </w:p>
        <w:p w14:paraId="794496CF" w14:textId="0D438FB8" w:rsidR="004C78F2" w:rsidRDefault="0024553A" w:rsidP="007D1115">
          <w:pPr>
            <w:ind w:firstLine="0"/>
          </w:pPr>
          <w:hyperlink r:id="rId13" w:history="1">
            <w:r w:rsidR="004C78F2" w:rsidRPr="00B234DF">
              <w:rPr>
                <w:rStyle w:val="Hyperlink"/>
              </w:rPr>
              <w:t>https://en.wikipedia.org/wiki/Genetic_algorithm</w:t>
            </w:r>
          </w:hyperlink>
        </w:p>
        <w:p w14:paraId="0E0CA377" w14:textId="7C3238CC" w:rsidR="00E81978" w:rsidRPr="007D1115" w:rsidRDefault="0024553A" w:rsidP="009C76FA">
          <w:pPr>
            <w:ind w:firstLine="0"/>
          </w:pPr>
          <w:hyperlink r:id="rId14" w:history="1">
            <w:r w:rsidR="009C76FA" w:rsidRPr="00B234DF">
              <w:rPr>
                <w:rStyle w:val="Hyperlink"/>
              </w:rPr>
              <w:t>https://github.com/ahmedfgad/GeneticAlgorithmPython</w:t>
            </w:r>
          </w:hyperlink>
        </w:p>
      </w:sdtContent>
    </w:sdt>
    <w:p w14:paraId="0710BC4E" w14:textId="77777777" w:rsidR="00E81978" w:rsidRPr="001B2A92" w:rsidRDefault="005D3A03" w:rsidP="001329AF">
      <w:pPr>
        <w:pStyle w:val="SectionTitle"/>
        <w:bidi/>
        <w:spacing w:line="360" w:lineRule="auto"/>
        <w:rPr>
          <w:rFonts w:ascii="Arial" w:hAnsi="Arial" w:cs="Arial"/>
        </w:rPr>
      </w:pPr>
      <w:r w:rsidRPr="001B2A92">
        <w:rPr>
          <w:rFonts w:ascii="Arial" w:hAnsi="Arial" w:cs="Arial"/>
        </w:rPr>
        <w:lastRenderedPageBreak/>
        <w:t>Tables</w:t>
      </w:r>
    </w:p>
    <w:p w14:paraId="28149FC7" w14:textId="77777777" w:rsidR="00E81978" w:rsidRPr="001B2A92" w:rsidRDefault="005D3A03" w:rsidP="001329AF">
      <w:pPr>
        <w:pStyle w:val="NoSpacing"/>
        <w:bidi/>
        <w:spacing w:line="360" w:lineRule="auto"/>
        <w:rPr>
          <w:rFonts w:ascii="Arial" w:hAnsi="Arial" w:cs="Arial"/>
        </w:rPr>
      </w:pPr>
      <w:r w:rsidRPr="001B2A92">
        <w:rPr>
          <w:rFonts w:ascii="Arial" w:hAnsi="Arial" w:cs="Arial"/>
        </w:rPr>
        <w:t>Table 1</w:t>
      </w:r>
    </w:p>
    <w:sdt>
      <w:sdtPr>
        <w:rPr>
          <w:rFonts w:ascii="Arial" w:hAnsi="Arial" w:cs="Arial"/>
          <w:rtl/>
        </w:rPr>
        <w:alias w:val="Table title:"/>
        <w:tag w:val="Table title:"/>
        <w:id w:val="1042324137"/>
        <w:placeholder>
          <w:docPart w:val="C7F8EF4FE3E540AFBD7BC007D40774D2"/>
        </w:placeholder>
        <w:temporary/>
        <w:showingPlcHdr/>
        <w15:appearance w15:val="hidden"/>
        <w:text/>
      </w:sdtPr>
      <w:sdtEndPr/>
      <w:sdtContent>
        <w:p w14:paraId="3A426BE9" w14:textId="77777777" w:rsidR="00E81978" w:rsidRPr="001B2A92" w:rsidRDefault="005D3A03" w:rsidP="001329AF">
          <w:pPr>
            <w:pStyle w:val="NoSpacing"/>
            <w:bidi/>
            <w:spacing w:line="360" w:lineRule="auto"/>
            <w:rPr>
              <w:rStyle w:val="Emphasis"/>
              <w:rFonts w:ascii="Arial" w:hAnsi="Arial" w:cs="Arial"/>
              <w:i w:val="0"/>
              <w:iCs w:val="0"/>
            </w:rPr>
          </w:pPr>
          <w:r w:rsidRPr="001B2A92">
            <w:rPr>
              <w:rFonts w:ascii="Arial" w:hAnsi="Arial" w:cs="Arial"/>
            </w:rPr>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1B2A92" w14:paraId="7EC93BFF" w14:textId="77777777" w:rsidTr="00BF4184">
        <w:trPr>
          <w:cnfStyle w:val="100000000000" w:firstRow="1" w:lastRow="0" w:firstColumn="0" w:lastColumn="0" w:oddVBand="0" w:evenVBand="0" w:oddHBand="0" w:evenHBand="0" w:firstRowFirstColumn="0" w:firstRowLastColumn="0" w:lastRowFirstColumn="0" w:lastRowLastColumn="0"/>
        </w:trPr>
        <w:sdt>
          <w:sdtPr>
            <w:rPr>
              <w:rFonts w:ascii="Arial" w:hAnsi="Arial" w:cs="Arial"/>
              <w:rtl/>
            </w:rPr>
            <w:alias w:val="Column Head 1:"/>
            <w:tag w:val="Column Head 1:"/>
            <w:id w:val="1128514005"/>
            <w:placeholder>
              <w:docPart w:val="F0F9FC6099BD41D5A1F4961AD77CF12B"/>
            </w:placeholder>
            <w:temporary/>
            <w:showingPlcHdr/>
            <w15:appearance w15:val="hidden"/>
          </w:sdtPr>
          <w:sdtEndPr/>
          <w:sdtContent>
            <w:tc>
              <w:tcPr>
                <w:tcW w:w="1872" w:type="dxa"/>
              </w:tcPr>
              <w:p w14:paraId="2132A296"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2:"/>
            <w:tag w:val="Column Head 2:"/>
            <w:id w:val="-477000835"/>
            <w:placeholder>
              <w:docPart w:val="80021C66B7D94612B1170DC5939735D1"/>
            </w:placeholder>
            <w:temporary/>
            <w:showingPlcHdr/>
            <w15:appearance w15:val="hidden"/>
          </w:sdtPr>
          <w:sdtEndPr/>
          <w:sdtContent>
            <w:tc>
              <w:tcPr>
                <w:tcW w:w="1872" w:type="dxa"/>
              </w:tcPr>
              <w:p w14:paraId="2E941F46"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3:"/>
            <w:tag w:val="Column Head 3:"/>
            <w:id w:val="1425763633"/>
            <w:placeholder>
              <w:docPart w:val="ED53C1AA6580497B8683683718EB25E4"/>
            </w:placeholder>
            <w:temporary/>
            <w:showingPlcHdr/>
            <w15:appearance w15:val="hidden"/>
          </w:sdtPr>
          <w:sdtEndPr/>
          <w:sdtContent>
            <w:tc>
              <w:tcPr>
                <w:tcW w:w="1872" w:type="dxa"/>
              </w:tcPr>
              <w:p w14:paraId="03807E8D"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4:"/>
            <w:tag w:val="Column Head 4:"/>
            <w:id w:val="-1292590422"/>
            <w:placeholder>
              <w:docPart w:val="5ED86DA42B1842E787E2ED2CEEF37A47"/>
            </w:placeholder>
            <w:temporary/>
            <w:showingPlcHdr/>
            <w15:appearance w15:val="hidden"/>
          </w:sdtPr>
          <w:sdtEndPr/>
          <w:sdtContent>
            <w:tc>
              <w:tcPr>
                <w:tcW w:w="1872" w:type="dxa"/>
              </w:tcPr>
              <w:p w14:paraId="73838A96"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sdt>
          <w:sdtPr>
            <w:rPr>
              <w:rFonts w:ascii="Arial" w:hAnsi="Arial" w:cs="Arial"/>
              <w:rtl/>
            </w:rPr>
            <w:alias w:val="Column Head 5:"/>
            <w:tag w:val="Column Head 5:"/>
            <w:id w:val="-531649396"/>
            <w:placeholder>
              <w:docPart w:val="0B3F3390DC2B49E6BCFD6573DF745305"/>
            </w:placeholder>
            <w:temporary/>
            <w:showingPlcHdr/>
            <w15:appearance w15:val="hidden"/>
          </w:sdtPr>
          <w:sdtEndPr/>
          <w:sdtContent>
            <w:tc>
              <w:tcPr>
                <w:tcW w:w="1872" w:type="dxa"/>
              </w:tcPr>
              <w:p w14:paraId="18689282" w14:textId="77777777" w:rsidR="00E6004D" w:rsidRPr="001B2A92" w:rsidRDefault="00E6004D" w:rsidP="001329AF">
                <w:pPr>
                  <w:bidi/>
                  <w:spacing w:line="360" w:lineRule="auto"/>
                  <w:rPr>
                    <w:rFonts w:ascii="Arial" w:hAnsi="Arial" w:cs="Arial"/>
                  </w:rPr>
                </w:pPr>
                <w:r w:rsidRPr="001B2A92">
                  <w:rPr>
                    <w:rFonts w:ascii="Arial" w:hAnsi="Arial" w:cs="Arial"/>
                  </w:rPr>
                  <w:t>Column Head</w:t>
                </w:r>
              </w:p>
            </w:tc>
          </w:sdtContent>
        </w:sdt>
      </w:tr>
      <w:tr w:rsidR="00E6004D" w:rsidRPr="001B2A92" w14:paraId="25E2875C" w14:textId="77777777" w:rsidTr="00BF4184">
        <w:sdt>
          <w:sdtPr>
            <w:rPr>
              <w:rFonts w:ascii="Arial" w:hAnsi="Arial" w:cs="Arial"/>
              <w:rtl/>
            </w:rPr>
            <w:alias w:val="Row Head:"/>
            <w:tag w:val="Row Head:"/>
            <w:id w:val="-2069871036"/>
            <w:placeholder>
              <w:docPart w:val="F121E043177F40F99916576BF8536CDD"/>
            </w:placeholder>
            <w:temporary/>
            <w:showingPlcHdr/>
            <w15:appearance w15:val="hidden"/>
          </w:sdtPr>
          <w:sdtEndPr/>
          <w:sdtContent>
            <w:tc>
              <w:tcPr>
                <w:tcW w:w="1872" w:type="dxa"/>
              </w:tcPr>
              <w:p w14:paraId="090F9D60"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626080037"/>
            <w:placeholder>
              <w:docPart w:val="68A53A3640894583B0D469E05BE746E5"/>
            </w:placeholder>
            <w:temporary/>
            <w:showingPlcHdr/>
            <w15:appearance w15:val="hidden"/>
          </w:sdtPr>
          <w:sdtEndPr/>
          <w:sdtContent>
            <w:tc>
              <w:tcPr>
                <w:tcW w:w="1872" w:type="dxa"/>
              </w:tcPr>
              <w:p w14:paraId="3715298B"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326245292"/>
            <w:placeholder>
              <w:docPart w:val="4D83B73AE51D4082B9969BB89B2017F4"/>
            </w:placeholder>
            <w:temporary/>
            <w:showingPlcHdr/>
            <w15:appearance w15:val="hidden"/>
          </w:sdtPr>
          <w:sdtEndPr/>
          <w:sdtContent>
            <w:tc>
              <w:tcPr>
                <w:tcW w:w="1872" w:type="dxa"/>
              </w:tcPr>
              <w:p w14:paraId="41E77FC7"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701724"/>
            <w:placeholder>
              <w:docPart w:val="1AFD0737C4BB43EE9F67C15AFAAD7D5A"/>
            </w:placeholder>
            <w:temporary/>
            <w:showingPlcHdr/>
            <w15:appearance w15:val="hidden"/>
          </w:sdtPr>
          <w:sdtEndPr/>
          <w:sdtContent>
            <w:tc>
              <w:tcPr>
                <w:tcW w:w="1872" w:type="dxa"/>
              </w:tcPr>
              <w:p w14:paraId="691DDDAA"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607620690"/>
            <w:placeholder>
              <w:docPart w:val="7944DD47C5F04A47A032FBE180A3025B"/>
            </w:placeholder>
            <w:temporary/>
            <w:showingPlcHdr/>
            <w15:appearance w15:val="hidden"/>
          </w:sdtPr>
          <w:sdtEndPr/>
          <w:sdtContent>
            <w:tc>
              <w:tcPr>
                <w:tcW w:w="1872" w:type="dxa"/>
              </w:tcPr>
              <w:p w14:paraId="39CDC3EF"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tr>
      <w:tr w:rsidR="00E6004D" w:rsidRPr="001B2A92" w14:paraId="4B132DCA" w14:textId="77777777" w:rsidTr="00BF4184">
        <w:sdt>
          <w:sdtPr>
            <w:rPr>
              <w:rFonts w:ascii="Arial" w:hAnsi="Arial" w:cs="Arial"/>
              <w:rtl/>
            </w:rPr>
            <w:alias w:val="Row Head:"/>
            <w:tag w:val="Row Head:"/>
            <w:id w:val="-631786698"/>
            <w:placeholder>
              <w:docPart w:val="CA62CFAD48984738A865FF6FD7C6DC37"/>
            </w:placeholder>
            <w:temporary/>
            <w:showingPlcHdr/>
            <w15:appearance w15:val="hidden"/>
          </w:sdtPr>
          <w:sdtEndPr/>
          <w:sdtContent>
            <w:tc>
              <w:tcPr>
                <w:tcW w:w="1872" w:type="dxa"/>
              </w:tcPr>
              <w:p w14:paraId="7E6F9E99"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3589260"/>
            <w:placeholder>
              <w:docPart w:val="6B3EFFC628CF4C3F86BA76D5DA01F8E0"/>
            </w:placeholder>
            <w:temporary/>
            <w:showingPlcHdr/>
            <w15:appearance w15:val="hidden"/>
          </w:sdtPr>
          <w:sdtEndPr/>
          <w:sdtContent>
            <w:tc>
              <w:tcPr>
                <w:tcW w:w="1872" w:type="dxa"/>
              </w:tcPr>
              <w:p w14:paraId="1B244D0B"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982615618"/>
            <w:placeholder>
              <w:docPart w:val="185323A9F6514628A72086EACC9BC246"/>
            </w:placeholder>
            <w:temporary/>
            <w:showingPlcHdr/>
            <w15:appearance w15:val="hidden"/>
          </w:sdtPr>
          <w:sdtEndPr/>
          <w:sdtContent>
            <w:tc>
              <w:tcPr>
                <w:tcW w:w="1872" w:type="dxa"/>
              </w:tcPr>
              <w:p w14:paraId="5AAC6368"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459300509"/>
            <w:placeholder>
              <w:docPart w:val="47ACEE08EC684F558A5BB1B9A27B9E11"/>
            </w:placeholder>
            <w:temporary/>
            <w:showingPlcHdr/>
            <w15:appearance w15:val="hidden"/>
          </w:sdtPr>
          <w:sdtEndPr/>
          <w:sdtContent>
            <w:tc>
              <w:tcPr>
                <w:tcW w:w="1872" w:type="dxa"/>
              </w:tcPr>
              <w:p w14:paraId="226E6067"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069851301"/>
            <w:placeholder>
              <w:docPart w:val="BEA86213969246D08902A69464F8A533"/>
            </w:placeholder>
            <w:temporary/>
            <w:showingPlcHdr/>
            <w15:appearance w15:val="hidden"/>
          </w:sdtPr>
          <w:sdtEndPr/>
          <w:sdtContent>
            <w:tc>
              <w:tcPr>
                <w:tcW w:w="1872" w:type="dxa"/>
              </w:tcPr>
              <w:p w14:paraId="7F751E2A"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tr>
      <w:tr w:rsidR="00E6004D" w:rsidRPr="001B2A92" w14:paraId="55047B03" w14:textId="77777777" w:rsidTr="00BF4184">
        <w:sdt>
          <w:sdtPr>
            <w:rPr>
              <w:rFonts w:ascii="Arial" w:hAnsi="Arial" w:cs="Arial"/>
              <w:rtl/>
            </w:rPr>
            <w:alias w:val="Row Head:"/>
            <w:tag w:val="Row Head:"/>
            <w:id w:val="2007858907"/>
            <w:placeholder>
              <w:docPart w:val="716B207041E440AE97133FF711DA84ED"/>
            </w:placeholder>
            <w:temporary/>
            <w:showingPlcHdr/>
            <w15:appearance w15:val="hidden"/>
          </w:sdtPr>
          <w:sdtEndPr/>
          <w:sdtContent>
            <w:tc>
              <w:tcPr>
                <w:tcW w:w="1872" w:type="dxa"/>
              </w:tcPr>
              <w:p w14:paraId="39D07407"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43091368"/>
            <w:placeholder>
              <w:docPart w:val="BC06958872BC47FFA7306E75EC5341D3"/>
            </w:placeholder>
            <w:temporary/>
            <w:showingPlcHdr/>
            <w15:appearance w15:val="hidden"/>
          </w:sdtPr>
          <w:sdtEndPr/>
          <w:sdtContent>
            <w:tc>
              <w:tcPr>
                <w:tcW w:w="1872" w:type="dxa"/>
              </w:tcPr>
              <w:p w14:paraId="0CFFFBA0"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961350932"/>
            <w:placeholder>
              <w:docPart w:val="68B88D021B1C42DEAA09CC9188F47E64"/>
            </w:placeholder>
            <w:temporary/>
            <w:showingPlcHdr/>
            <w15:appearance w15:val="hidden"/>
          </w:sdtPr>
          <w:sdtEndPr/>
          <w:sdtContent>
            <w:tc>
              <w:tcPr>
                <w:tcW w:w="1872" w:type="dxa"/>
              </w:tcPr>
              <w:p w14:paraId="5364DCC0"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2023539032"/>
            <w:placeholder>
              <w:docPart w:val="BFA40BFA6D3A4EDB87BA0E0DFDD79507"/>
            </w:placeholder>
            <w:temporary/>
            <w:showingPlcHdr/>
            <w15:appearance w15:val="hidden"/>
          </w:sdtPr>
          <w:sdtEndPr/>
          <w:sdtContent>
            <w:tc>
              <w:tcPr>
                <w:tcW w:w="1872" w:type="dxa"/>
              </w:tcPr>
              <w:p w14:paraId="5F75915B"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1358728049"/>
            <w:placeholder>
              <w:docPart w:val="CB7BC2B460234C15A277520F29934693"/>
            </w:placeholder>
            <w:temporary/>
            <w:showingPlcHdr/>
            <w15:appearance w15:val="hidden"/>
          </w:sdtPr>
          <w:sdtEndPr/>
          <w:sdtContent>
            <w:tc>
              <w:tcPr>
                <w:tcW w:w="1872" w:type="dxa"/>
              </w:tcPr>
              <w:p w14:paraId="3C564792"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tr>
      <w:tr w:rsidR="00E6004D" w:rsidRPr="001B2A92" w14:paraId="492F14D2" w14:textId="77777777" w:rsidTr="00BF4184">
        <w:sdt>
          <w:sdtPr>
            <w:rPr>
              <w:rFonts w:ascii="Arial" w:hAnsi="Arial" w:cs="Arial"/>
              <w:rtl/>
            </w:rPr>
            <w:alias w:val="Row Head:"/>
            <w:tag w:val="Row Head:"/>
            <w:id w:val="-1816319134"/>
            <w:placeholder>
              <w:docPart w:val="0C335E5966F04C899ADBDAA3647CD20E"/>
            </w:placeholder>
            <w:temporary/>
            <w:showingPlcHdr/>
            <w15:appearance w15:val="hidden"/>
          </w:sdtPr>
          <w:sdtEndPr/>
          <w:sdtContent>
            <w:tc>
              <w:tcPr>
                <w:tcW w:w="1872" w:type="dxa"/>
              </w:tcPr>
              <w:p w14:paraId="27F00D2A"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126006529"/>
            <w:placeholder>
              <w:docPart w:val="79B7B9E51F0E4B469C8D9B176A12E17D"/>
            </w:placeholder>
            <w:temporary/>
            <w:showingPlcHdr/>
            <w15:appearance w15:val="hidden"/>
          </w:sdtPr>
          <w:sdtEndPr/>
          <w:sdtContent>
            <w:tc>
              <w:tcPr>
                <w:tcW w:w="1872" w:type="dxa"/>
              </w:tcPr>
              <w:p w14:paraId="3F35CD63"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1664535047"/>
            <w:placeholder>
              <w:docPart w:val="5CE55B50356F40C39F7D8810B76013FD"/>
            </w:placeholder>
            <w:temporary/>
            <w:showingPlcHdr/>
            <w15:appearance w15:val="hidden"/>
          </w:sdtPr>
          <w:sdtEndPr/>
          <w:sdtContent>
            <w:tc>
              <w:tcPr>
                <w:tcW w:w="1872" w:type="dxa"/>
              </w:tcPr>
              <w:p w14:paraId="0E153399"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793413143"/>
            <w:placeholder>
              <w:docPart w:val="C4F6D9AD09E642508164E8C795E1D7F1"/>
            </w:placeholder>
            <w:temporary/>
            <w:showingPlcHdr/>
            <w15:appearance w15:val="hidden"/>
          </w:sdtPr>
          <w:sdtEndPr/>
          <w:sdtContent>
            <w:tc>
              <w:tcPr>
                <w:tcW w:w="1872" w:type="dxa"/>
              </w:tcPr>
              <w:p w14:paraId="5E6925E2"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sdt>
          <w:sdtPr>
            <w:rPr>
              <w:rFonts w:ascii="Arial" w:hAnsi="Arial" w:cs="Arial"/>
              <w:rtl/>
            </w:rPr>
            <w:alias w:val="Table data:"/>
            <w:tag w:val="Table data:"/>
            <w:id w:val="-705955148"/>
            <w:placeholder>
              <w:docPart w:val="A926FE76261E44F4A727C0D57FE4658F"/>
            </w:placeholder>
            <w:temporary/>
            <w:showingPlcHdr/>
            <w15:appearance w15:val="hidden"/>
          </w:sdtPr>
          <w:sdtEndPr/>
          <w:sdtContent>
            <w:tc>
              <w:tcPr>
                <w:tcW w:w="1872" w:type="dxa"/>
              </w:tcPr>
              <w:p w14:paraId="02DF3CE0" w14:textId="77777777" w:rsidR="00E6004D" w:rsidRPr="001B2A92" w:rsidRDefault="00E6004D" w:rsidP="001329AF">
                <w:pPr>
                  <w:bidi/>
                  <w:spacing w:line="360" w:lineRule="auto"/>
                  <w:rPr>
                    <w:rFonts w:ascii="Arial" w:hAnsi="Arial" w:cs="Arial"/>
                  </w:rPr>
                </w:pPr>
                <w:r w:rsidRPr="001B2A92">
                  <w:rPr>
                    <w:rFonts w:ascii="Arial" w:hAnsi="Arial" w:cs="Arial"/>
                  </w:rPr>
                  <w:t>123</w:t>
                </w:r>
              </w:p>
            </w:tc>
          </w:sdtContent>
        </w:sdt>
      </w:tr>
      <w:tr w:rsidR="00E6004D" w:rsidRPr="001B2A92" w14:paraId="768CDC00" w14:textId="77777777" w:rsidTr="00BF4184">
        <w:sdt>
          <w:sdtPr>
            <w:rPr>
              <w:rFonts w:ascii="Arial" w:hAnsi="Arial" w:cs="Arial"/>
              <w:rtl/>
            </w:rPr>
            <w:alias w:val="Row Head:"/>
            <w:tag w:val="Row Head:"/>
            <w:id w:val="1343273948"/>
            <w:placeholder>
              <w:docPart w:val="94C909D427D84FE6A98AFE349979C1F2"/>
            </w:placeholder>
            <w:temporary/>
            <w:showingPlcHdr/>
            <w15:appearance w15:val="hidden"/>
          </w:sdtPr>
          <w:sdtEndPr/>
          <w:sdtContent>
            <w:tc>
              <w:tcPr>
                <w:tcW w:w="1872" w:type="dxa"/>
              </w:tcPr>
              <w:p w14:paraId="2E3EA604"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340502274"/>
            <w:placeholder>
              <w:docPart w:val="76910B63E9F14866B6055BBE671C1A23"/>
            </w:placeholder>
            <w:temporary/>
            <w:showingPlcHdr/>
            <w15:appearance w15:val="hidden"/>
          </w:sdtPr>
          <w:sdtEndPr/>
          <w:sdtContent>
            <w:tc>
              <w:tcPr>
                <w:tcW w:w="1872" w:type="dxa"/>
              </w:tcPr>
              <w:p w14:paraId="3473BD3F"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123895777"/>
            <w:placeholder>
              <w:docPart w:val="F2EB64994B324BCDA77AAE797FCC17D1"/>
            </w:placeholder>
            <w:temporary/>
            <w:showingPlcHdr/>
            <w15:appearance w15:val="hidden"/>
          </w:sdtPr>
          <w:sdtEndPr/>
          <w:sdtContent>
            <w:tc>
              <w:tcPr>
                <w:tcW w:w="1872" w:type="dxa"/>
              </w:tcPr>
              <w:p w14:paraId="572FF2E7"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354022435"/>
            <w:placeholder>
              <w:docPart w:val="0732A21CAB674CD48287BF617B8E1484"/>
            </w:placeholder>
            <w:temporary/>
            <w:showingPlcHdr/>
            <w15:appearance w15:val="hidden"/>
          </w:sdtPr>
          <w:sdtEndPr/>
          <w:sdtContent>
            <w:tc>
              <w:tcPr>
                <w:tcW w:w="1872" w:type="dxa"/>
              </w:tcPr>
              <w:p w14:paraId="658659AA"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sdt>
          <w:sdtPr>
            <w:rPr>
              <w:rFonts w:ascii="Arial" w:hAnsi="Arial" w:cs="Arial"/>
              <w:rtl/>
            </w:rPr>
            <w:alias w:val="Table data:"/>
            <w:tag w:val="Table data:"/>
            <w:id w:val="1583876576"/>
            <w:placeholder>
              <w:docPart w:val="EE6CFF635BDC4A9EBA20D526B78981D2"/>
            </w:placeholder>
            <w:temporary/>
            <w:showingPlcHdr/>
            <w15:appearance w15:val="hidden"/>
          </w:sdtPr>
          <w:sdtEndPr/>
          <w:sdtContent>
            <w:tc>
              <w:tcPr>
                <w:tcW w:w="1872" w:type="dxa"/>
              </w:tcPr>
              <w:p w14:paraId="6E2AAF1D" w14:textId="77777777" w:rsidR="00E6004D" w:rsidRPr="001B2A92" w:rsidRDefault="00E6004D" w:rsidP="001329AF">
                <w:pPr>
                  <w:bidi/>
                  <w:spacing w:line="360" w:lineRule="auto"/>
                  <w:rPr>
                    <w:rFonts w:ascii="Arial" w:hAnsi="Arial" w:cs="Arial"/>
                  </w:rPr>
                </w:pPr>
                <w:r w:rsidRPr="001B2A92">
                  <w:rPr>
                    <w:rFonts w:ascii="Arial" w:hAnsi="Arial" w:cs="Arial"/>
                  </w:rPr>
                  <w:t>456</w:t>
                </w:r>
              </w:p>
            </w:tc>
          </w:sdtContent>
        </w:sdt>
      </w:tr>
      <w:tr w:rsidR="00E6004D" w:rsidRPr="001B2A92" w14:paraId="2C52178B" w14:textId="77777777" w:rsidTr="00BF4184">
        <w:sdt>
          <w:sdtPr>
            <w:rPr>
              <w:rFonts w:ascii="Arial" w:hAnsi="Arial" w:cs="Arial"/>
              <w:rtl/>
            </w:rPr>
            <w:alias w:val="Row Head:"/>
            <w:tag w:val="Row Head:"/>
            <w:id w:val="-1439600689"/>
            <w:placeholder>
              <w:docPart w:val="3591609AF65D4141A0FC8902153F28E5"/>
            </w:placeholder>
            <w:temporary/>
            <w:showingPlcHdr/>
            <w15:appearance w15:val="hidden"/>
          </w:sdtPr>
          <w:sdtEndPr/>
          <w:sdtContent>
            <w:tc>
              <w:tcPr>
                <w:tcW w:w="1872" w:type="dxa"/>
              </w:tcPr>
              <w:p w14:paraId="14E0DE91" w14:textId="77777777" w:rsidR="00E6004D" w:rsidRPr="001B2A92" w:rsidRDefault="00E6004D" w:rsidP="001329AF">
                <w:pPr>
                  <w:bidi/>
                  <w:spacing w:line="360" w:lineRule="auto"/>
                  <w:rPr>
                    <w:rFonts w:ascii="Arial" w:hAnsi="Arial" w:cs="Arial"/>
                  </w:rPr>
                </w:pPr>
                <w:r w:rsidRPr="001B2A92">
                  <w:rPr>
                    <w:rFonts w:ascii="Arial" w:hAnsi="Arial" w:cs="Arial"/>
                  </w:rPr>
                  <w:t>Row Head</w:t>
                </w:r>
              </w:p>
            </w:tc>
          </w:sdtContent>
        </w:sdt>
        <w:sdt>
          <w:sdtPr>
            <w:rPr>
              <w:rFonts w:ascii="Arial" w:hAnsi="Arial" w:cs="Arial"/>
              <w:rtl/>
            </w:rPr>
            <w:alias w:val="Table data:"/>
            <w:tag w:val="Table data:"/>
            <w:id w:val="-1490947208"/>
            <w:placeholder>
              <w:docPart w:val="6DD41004CC2840BAA4EFECA8BB9F0F99"/>
            </w:placeholder>
            <w:temporary/>
            <w:showingPlcHdr/>
            <w15:appearance w15:val="hidden"/>
          </w:sdtPr>
          <w:sdtEndPr/>
          <w:sdtContent>
            <w:tc>
              <w:tcPr>
                <w:tcW w:w="1872" w:type="dxa"/>
              </w:tcPr>
              <w:p w14:paraId="11C7302E"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470683202"/>
            <w:placeholder>
              <w:docPart w:val="538BFAF5511F461F93331BDC6991152A"/>
            </w:placeholder>
            <w:temporary/>
            <w:showingPlcHdr/>
            <w15:appearance w15:val="hidden"/>
          </w:sdtPr>
          <w:sdtEndPr/>
          <w:sdtContent>
            <w:tc>
              <w:tcPr>
                <w:tcW w:w="1872" w:type="dxa"/>
              </w:tcPr>
              <w:p w14:paraId="218FFD79"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1440877877"/>
            <w:placeholder>
              <w:docPart w:val="092145618B6E4F11951AE314C83FC539"/>
            </w:placeholder>
            <w:temporary/>
            <w:showingPlcHdr/>
            <w15:appearance w15:val="hidden"/>
          </w:sdtPr>
          <w:sdtEndPr/>
          <w:sdtContent>
            <w:tc>
              <w:tcPr>
                <w:tcW w:w="1872" w:type="dxa"/>
              </w:tcPr>
              <w:p w14:paraId="2BFBDD9B"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sdt>
          <w:sdtPr>
            <w:rPr>
              <w:rFonts w:ascii="Arial" w:hAnsi="Arial" w:cs="Arial"/>
              <w:rtl/>
            </w:rPr>
            <w:alias w:val="Table data:"/>
            <w:tag w:val="Table data:"/>
            <w:id w:val="695431633"/>
            <w:placeholder>
              <w:docPart w:val="92BE89A9BABC4755A381F8948F3C8E0C"/>
            </w:placeholder>
            <w:temporary/>
            <w:showingPlcHdr/>
            <w15:appearance w15:val="hidden"/>
          </w:sdtPr>
          <w:sdtEndPr/>
          <w:sdtContent>
            <w:tc>
              <w:tcPr>
                <w:tcW w:w="1872" w:type="dxa"/>
              </w:tcPr>
              <w:p w14:paraId="78714432" w14:textId="77777777" w:rsidR="00E6004D" w:rsidRPr="001B2A92" w:rsidRDefault="00E6004D" w:rsidP="001329AF">
                <w:pPr>
                  <w:bidi/>
                  <w:spacing w:line="360" w:lineRule="auto"/>
                  <w:rPr>
                    <w:rFonts w:ascii="Arial" w:hAnsi="Arial" w:cs="Arial"/>
                  </w:rPr>
                </w:pPr>
                <w:r w:rsidRPr="001B2A92">
                  <w:rPr>
                    <w:rFonts w:ascii="Arial" w:hAnsi="Arial" w:cs="Arial"/>
                  </w:rPr>
                  <w:t>789</w:t>
                </w:r>
              </w:p>
            </w:tc>
          </w:sdtContent>
        </w:sdt>
      </w:tr>
    </w:tbl>
    <w:p w14:paraId="645E0031" w14:textId="77777777" w:rsidR="00E81978" w:rsidRPr="001B2A92" w:rsidRDefault="005D3A03" w:rsidP="001329AF">
      <w:pPr>
        <w:pStyle w:val="TableFigure"/>
        <w:bidi/>
        <w:spacing w:before="0" w:line="360" w:lineRule="auto"/>
        <w:rPr>
          <w:rFonts w:ascii="Arial" w:hAnsi="Arial" w:cs="Arial"/>
        </w:rPr>
      </w:pPr>
      <w:r w:rsidRPr="001B2A92">
        <w:rPr>
          <w:rStyle w:val="Emphasis"/>
          <w:rFonts w:ascii="Arial" w:hAnsi="Arial" w:cs="Arial"/>
        </w:rPr>
        <w:t>Note</w:t>
      </w:r>
      <w:r w:rsidRPr="001B2A92">
        <w:rPr>
          <w:rFonts w:ascii="Arial" w:hAnsi="Arial" w:cs="Arial"/>
        </w:rPr>
        <w:t xml:space="preserve">:  </w:t>
      </w:r>
      <w:sdt>
        <w:sdtPr>
          <w:rPr>
            <w:rFonts w:ascii="Arial" w:hAnsi="Arial" w:cs="Arial"/>
            <w:rtl/>
          </w:rPr>
          <w:alias w:val="Table note text:"/>
          <w:tag w:val="Table note text:"/>
          <w:id w:val="668988805"/>
          <w:placeholder>
            <w:docPart w:val="F52825CDB4BA4647881F03C4F4B6F611"/>
          </w:placeholder>
          <w:temporary/>
          <w:showingPlcHdr/>
          <w15:appearance w15:val="hidden"/>
        </w:sdtPr>
        <w:sdtEndPr/>
        <w:sdtContent>
          <w:r w:rsidRPr="001B2A92">
            <w:rPr>
              <w:rFonts w:ascii="Arial" w:hAnsi="Arial" w:cs="Arial"/>
            </w:rP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rPr>
          <w:rFonts w:ascii="Arial" w:hAnsi="Arial" w:cs="Arial"/>
          <w:rtl/>
        </w:rPr>
        <w:alias w:val="Figures title:"/>
        <w:tag w:val="Figures title:"/>
        <w:id w:val="-2071720289"/>
        <w:placeholder>
          <w:docPart w:val="3D6560CD19BF471DA1091DED69785183"/>
        </w:placeholder>
        <w:temporary/>
        <w:showingPlcHdr/>
        <w15:appearance w15:val="hidden"/>
      </w:sdtPr>
      <w:sdtEndPr/>
      <w:sdtContent>
        <w:p w14:paraId="053A49B2" w14:textId="77777777" w:rsidR="00E81978" w:rsidRPr="001B2A92" w:rsidRDefault="005D3A03" w:rsidP="001329AF">
          <w:pPr>
            <w:pStyle w:val="SectionTitle"/>
            <w:bidi/>
            <w:spacing w:line="360" w:lineRule="auto"/>
            <w:rPr>
              <w:rFonts w:ascii="Arial" w:hAnsi="Arial" w:cs="Arial"/>
            </w:rPr>
          </w:pPr>
          <w:r w:rsidRPr="001B2A92">
            <w:rPr>
              <w:rFonts w:ascii="Arial" w:hAnsi="Arial" w:cs="Arial"/>
            </w:rPr>
            <w:t>Figures title:</w:t>
          </w:r>
        </w:p>
      </w:sdtContent>
    </w:sdt>
    <w:p w14:paraId="2829E8BD" w14:textId="77777777" w:rsidR="00E81978" w:rsidRPr="001B2A92" w:rsidRDefault="005D3A03" w:rsidP="001329AF">
      <w:pPr>
        <w:pStyle w:val="NoSpacing"/>
        <w:bidi/>
        <w:spacing w:line="360" w:lineRule="auto"/>
        <w:rPr>
          <w:rFonts w:ascii="Arial" w:hAnsi="Arial" w:cs="Arial"/>
        </w:rPr>
      </w:pPr>
      <w:r w:rsidRPr="001B2A92">
        <w:rPr>
          <w:rFonts w:ascii="Arial" w:hAnsi="Arial" w:cs="Arial"/>
          <w:noProof/>
          <w:lang w:eastAsia="en-US"/>
        </w:rPr>
        <w:drawing>
          <wp:inline distT="0" distB="0" distL="0" distR="0" wp14:anchorId="04FDDF1D" wp14:editId="1A651EAC">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AD2618A" w14:textId="77777777" w:rsidR="00E81978" w:rsidRPr="001B2A92" w:rsidRDefault="005D3A03" w:rsidP="001329AF">
      <w:pPr>
        <w:pStyle w:val="TableFigure"/>
        <w:bidi/>
        <w:spacing w:before="0" w:line="360" w:lineRule="auto"/>
        <w:rPr>
          <w:rFonts w:ascii="Arial" w:hAnsi="Arial" w:cs="Arial"/>
        </w:rPr>
      </w:pPr>
      <w:r w:rsidRPr="001B2A92">
        <w:rPr>
          <w:rStyle w:val="Emphasis"/>
          <w:rFonts w:ascii="Arial" w:hAnsi="Arial" w:cs="Arial"/>
        </w:rPr>
        <w:t>Figure 1</w:t>
      </w:r>
      <w:r w:rsidRPr="001B2A92">
        <w:rPr>
          <w:rFonts w:ascii="Arial" w:hAnsi="Arial" w:cs="Arial"/>
        </w:rPr>
        <w:t xml:space="preserve">. </w:t>
      </w:r>
      <w:sdt>
        <w:sdtPr>
          <w:rPr>
            <w:rFonts w:ascii="Arial" w:hAnsi="Arial" w:cs="Arial"/>
            <w:rtl/>
          </w:rPr>
          <w:alias w:val="Figure 1 text:"/>
          <w:tag w:val="Figure 1 text:"/>
          <w:id w:val="1420302148"/>
          <w:placeholder>
            <w:docPart w:val="619FF416F30B49C38392409175ED1CA6"/>
          </w:placeholder>
          <w:temporary/>
          <w:showingPlcHdr/>
          <w15:appearance w15:val="hidden"/>
          <w:text/>
        </w:sdtPr>
        <w:sdtEndPr/>
        <w:sdtContent>
          <w:r w:rsidRPr="001B2A92">
            <w:rPr>
              <w:rFonts w:ascii="Arial" w:hAnsi="Arial" w:cs="Arial"/>
            </w:rPr>
            <w:t>[Include all figures in their own section, following references (and footnotes and tables, if applicable).  Include a numbered caption for each figure.  Use the Table/Figure style for easy spacing between figure and caption.]</w:t>
          </w:r>
        </w:sdtContent>
      </w:sdt>
    </w:p>
    <w:p w14:paraId="23F4E4E5" w14:textId="77777777" w:rsidR="00E81978" w:rsidRPr="001B2A92" w:rsidRDefault="005D3A03" w:rsidP="001329AF">
      <w:pPr>
        <w:pStyle w:val="TableFigure"/>
        <w:bidi/>
        <w:spacing w:before="0" w:line="360" w:lineRule="auto"/>
        <w:rPr>
          <w:rFonts w:ascii="Arial" w:hAnsi="Arial" w:cs="Arial"/>
        </w:rPr>
      </w:pPr>
      <w:r w:rsidRPr="001B2A92">
        <w:rPr>
          <w:rFonts w:ascii="Arial" w:hAnsi="Arial" w:cs="Arial"/>
        </w:rPr>
        <w:t xml:space="preserve">For more information about all elements of APA formatting, please consult the </w:t>
      </w:r>
      <w:r w:rsidRPr="001B2A92">
        <w:rPr>
          <w:rStyle w:val="Emphasis"/>
          <w:rFonts w:ascii="Arial" w:hAnsi="Arial" w:cs="Arial"/>
        </w:rPr>
        <w:t>APA Style Manual, 6th Edition</w:t>
      </w:r>
      <w:r w:rsidRPr="001B2A92">
        <w:rPr>
          <w:rFonts w:ascii="Arial" w:hAnsi="Arial" w:cs="Arial"/>
        </w:rPr>
        <w:t>.</w:t>
      </w:r>
    </w:p>
    <w:sectPr w:rsidR="00E81978" w:rsidRPr="001B2A92">
      <w:headerReference w:type="default"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2BC4E" w14:textId="77777777" w:rsidR="00537BC7" w:rsidRDefault="00537BC7">
      <w:pPr>
        <w:spacing w:line="240" w:lineRule="auto"/>
      </w:pPr>
      <w:r>
        <w:separator/>
      </w:r>
    </w:p>
    <w:p w14:paraId="167EDB93" w14:textId="77777777" w:rsidR="00537BC7" w:rsidRDefault="00537BC7"/>
  </w:endnote>
  <w:endnote w:type="continuationSeparator" w:id="0">
    <w:p w14:paraId="53EAB755" w14:textId="77777777" w:rsidR="00537BC7" w:rsidRDefault="00537BC7">
      <w:pPr>
        <w:spacing w:line="240" w:lineRule="auto"/>
      </w:pPr>
      <w:r>
        <w:continuationSeparator/>
      </w:r>
    </w:p>
    <w:p w14:paraId="6E882113" w14:textId="77777777" w:rsidR="00537BC7" w:rsidRDefault="00537B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843969"/>
      <w:docPartObj>
        <w:docPartGallery w:val="Page Numbers (Bottom of Page)"/>
        <w:docPartUnique/>
      </w:docPartObj>
    </w:sdtPr>
    <w:sdtEndPr>
      <w:rPr>
        <w:noProof/>
      </w:rPr>
    </w:sdtEndPr>
    <w:sdtContent>
      <w:p w14:paraId="782848DD" w14:textId="1E345125" w:rsidR="00A66BE8" w:rsidRDefault="00A66B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8B921" w14:textId="77777777" w:rsidR="00A66BE8" w:rsidRDefault="00A66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1726477"/>
      <w:docPartObj>
        <w:docPartGallery w:val="Page Numbers (Bottom of Page)"/>
        <w:docPartUnique/>
      </w:docPartObj>
    </w:sdtPr>
    <w:sdtEndPr>
      <w:rPr>
        <w:noProof/>
      </w:rPr>
    </w:sdtEndPr>
    <w:sdtContent>
      <w:p w14:paraId="015B01CF" w14:textId="746CF7D5" w:rsidR="001557BA" w:rsidRDefault="001557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9EF2BD" w14:textId="77777777" w:rsidR="001557BA" w:rsidRDefault="00155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C9F8C" w14:textId="77777777" w:rsidR="00537BC7" w:rsidRDefault="00537BC7">
      <w:pPr>
        <w:spacing w:line="240" w:lineRule="auto"/>
      </w:pPr>
      <w:r>
        <w:separator/>
      </w:r>
    </w:p>
    <w:p w14:paraId="0A61A0D8" w14:textId="77777777" w:rsidR="00537BC7" w:rsidRDefault="00537BC7"/>
  </w:footnote>
  <w:footnote w:type="continuationSeparator" w:id="0">
    <w:p w14:paraId="448F4614" w14:textId="77777777" w:rsidR="00537BC7" w:rsidRDefault="00537BC7">
      <w:pPr>
        <w:spacing w:line="240" w:lineRule="auto"/>
      </w:pPr>
      <w:r>
        <w:continuationSeparator/>
      </w:r>
    </w:p>
    <w:p w14:paraId="478042D5" w14:textId="77777777" w:rsidR="00537BC7" w:rsidRDefault="00537B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4E2D8" w14:textId="77777777" w:rsidR="00A66BE8" w:rsidRDefault="00A66BE8" w:rsidP="00A66BE8">
    <w:pPr>
      <w:pStyle w:val="Header"/>
      <w:bidi/>
      <w:rPr>
        <w:rStyle w:val="Strong"/>
        <w:lang w:bidi="he-IL"/>
      </w:rPr>
    </w:pPr>
    <w:r>
      <w:rPr>
        <w:rFonts w:hint="cs"/>
        <w:rtl/>
        <w:lang w:bidi="he-IL"/>
      </w:rPr>
      <w:t>פרויקט סיכום בקורס מבוא לאופטימיזציה</w:t>
    </w:r>
  </w:p>
  <w:p w14:paraId="39D94C31" w14:textId="4342E3C1" w:rsidR="00E81978" w:rsidRDefault="00E81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23764" w14:textId="2BF68C84" w:rsidR="00E81978" w:rsidRDefault="00FA75A1" w:rsidP="001557BA">
    <w:pPr>
      <w:pStyle w:val="Header"/>
      <w:bidi/>
      <w:rPr>
        <w:rStyle w:val="Strong"/>
        <w:lang w:bidi="he-IL"/>
      </w:rPr>
    </w:pPr>
    <w:r>
      <w:rPr>
        <w:rFonts w:hint="cs"/>
        <w:rtl/>
        <w:lang w:bidi="he-IL"/>
      </w:rPr>
      <w:t>פרויקט סיכום בקורס מבוא לאופטימיזציה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D1E00C9"/>
    <w:multiLevelType w:val="hybridMultilevel"/>
    <w:tmpl w:val="0EDC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7672B"/>
    <w:multiLevelType w:val="hybridMultilevel"/>
    <w:tmpl w:val="717C32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33F61D59"/>
    <w:multiLevelType w:val="hybridMultilevel"/>
    <w:tmpl w:val="493CF8FE"/>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124073AE">
      <w:start w:val="1"/>
      <w:numFmt w:val="bullet"/>
      <w:lvlText w:val="֍"/>
      <w:lvlJc w:val="left"/>
      <w:pPr>
        <w:ind w:left="3600" w:hanging="360"/>
      </w:pPr>
      <w:rPr>
        <w:rFonts w:ascii="Courier New" w:hAnsi="Courier New"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38F71A4B"/>
    <w:multiLevelType w:val="hybridMultilevel"/>
    <w:tmpl w:val="AB26804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3F3473A3"/>
    <w:multiLevelType w:val="hybridMultilevel"/>
    <w:tmpl w:val="F036EDD4"/>
    <w:lvl w:ilvl="0" w:tplc="A1386FB0">
      <w:start w:val="1"/>
      <w:numFmt w:val="decimal"/>
      <w:lvlText w:val="%1."/>
      <w:lvlJc w:val="left"/>
      <w:pPr>
        <w:ind w:left="1440" w:hanging="360"/>
      </w:pPr>
      <w:rPr>
        <w:b w:val="0"/>
        <w:bCs w:val="0"/>
        <w:i w:val="0"/>
        <w:iCs w:val="0"/>
      </w:rPr>
    </w:lvl>
    <w:lvl w:ilvl="1" w:tplc="73027F32">
      <w:start w:val="7"/>
      <w:numFmt w:val="bullet"/>
      <w:lvlText w:val="•"/>
      <w:lvlJc w:val="left"/>
      <w:pPr>
        <w:ind w:left="2520" w:hanging="720"/>
      </w:pPr>
      <w:rPr>
        <w:rFonts w:ascii="Arial" w:eastAsiaTheme="minorEastAsia" w:hAnsi="Arial" w:cs="Arial"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40AC4AE5"/>
    <w:multiLevelType w:val="hybridMultilevel"/>
    <w:tmpl w:val="89A0469E"/>
    <w:lvl w:ilvl="0" w:tplc="A1386FB0">
      <w:start w:val="1"/>
      <w:numFmt w:val="decimal"/>
      <w:lvlText w:val="%1."/>
      <w:lvlJc w:val="left"/>
      <w:pPr>
        <w:ind w:left="1440" w:hanging="360"/>
      </w:pPr>
      <w:rPr>
        <w:b w:val="0"/>
        <w:bCs w:val="0"/>
        <w:i w:val="0"/>
        <w:iCs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4536586D"/>
    <w:multiLevelType w:val="hybridMultilevel"/>
    <w:tmpl w:val="230CD32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490E6EF5"/>
    <w:multiLevelType w:val="hybridMultilevel"/>
    <w:tmpl w:val="4CF2613E"/>
    <w:lvl w:ilvl="0" w:tplc="058E927C">
      <w:start w:val="1"/>
      <w:numFmt w:val="decimal"/>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D4B7BD9"/>
    <w:multiLevelType w:val="hybridMultilevel"/>
    <w:tmpl w:val="F5DA7150"/>
    <w:lvl w:ilvl="0" w:tplc="124073AE">
      <w:start w:val="1"/>
      <w:numFmt w:val="bullet"/>
      <w:lvlText w:val="֍"/>
      <w:lvlJc w:val="left"/>
      <w:pPr>
        <w:ind w:left="1440" w:hanging="360"/>
      </w:pPr>
      <w:rPr>
        <w:rFonts w:ascii="Courier New" w:hAnsi="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53D4C19"/>
    <w:multiLevelType w:val="hybridMultilevel"/>
    <w:tmpl w:val="3C1C81B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6A977293"/>
    <w:multiLevelType w:val="hybridMultilevel"/>
    <w:tmpl w:val="A9803442"/>
    <w:lvl w:ilvl="0" w:tplc="058E927C">
      <w:start w:val="1"/>
      <w:numFmt w:val="decimal"/>
      <w:lvlText w:val="%1."/>
      <w:lvlJc w:val="left"/>
      <w:pPr>
        <w:ind w:left="216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6BAF6821"/>
    <w:multiLevelType w:val="hybridMultilevel"/>
    <w:tmpl w:val="F2403E76"/>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15F284C"/>
    <w:multiLevelType w:val="hybridMultilevel"/>
    <w:tmpl w:val="31944704"/>
    <w:lvl w:ilvl="0" w:tplc="124073AE">
      <w:start w:val="1"/>
      <w:numFmt w:val="bullet"/>
      <w:lvlText w:val="֍"/>
      <w:lvlJc w:val="left"/>
      <w:pPr>
        <w:ind w:left="720" w:hanging="360"/>
      </w:pPr>
      <w:rPr>
        <w:rFonts w:ascii="Courier New" w:hAnsi="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415B6D"/>
    <w:multiLevelType w:val="hybridMultilevel"/>
    <w:tmpl w:val="7E8E737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6"/>
  </w:num>
  <w:num w:numId="13">
    <w:abstractNumId w:val="20"/>
  </w:num>
  <w:num w:numId="14">
    <w:abstractNumId w:val="18"/>
  </w:num>
  <w:num w:numId="15">
    <w:abstractNumId w:val="24"/>
  </w:num>
  <w:num w:numId="16">
    <w:abstractNumId w:val="12"/>
  </w:num>
  <w:num w:numId="17">
    <w:abstractNumId w:val="27"/>
  </w:num>
  <w:num w:numId="18">
    <w:abstractNumId w:val="13"/>
  </w:num>
  <w:num w:numId="19">
    <w:abstractNumId w:val="11"/>
  </w:num>
  <w:num w:numId="20">
    <w:abstractNumId w:val="16"/>
  </w:num>
  <w:num w:numId="21">
    <w:abstractNumId w:val="21"/>
  </w:num>
  <w:num w:numId="22">
    <w:abstractNumId w:val="17"/>
  </w:num>
  <w:num w:numId="23">
    <w:abstractNumId w:val="19"/>
  </w:num>
  <w:num w:numId="24">
    <w:abstractNumId w:val="22"/>
  </w:num>
  <w:num w:numId="25">
    <w:abstractNumId w:val="14"/>
  </w:num>
  <w:num w:numId="26">
    <w:abstractNumId w:val="10"/>
  </w:num>
  <w:num w:numId="27">
    <w:abstractNumId w:val="15"/>
  </w:num>
  <w:num w:numId="28">
    <w:abstractNumId w:val="25"/>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1"/>
    <w:rsid w:val="000043C3"/>
    <w:rsid w:val="00005886"/>
    <w:rsid w:val="00010A09"/>
    <w:rsid w:val="00016884"/>
    <w:rsid w:val="00022F8A"/>
    <w:rsid w:val="0002325E"/>
    <w:rsid w:val="00024E7E"/>
    <w:rsid w:val="00032B84"/>
    <w:rsid w:val="000404D7"/>
    <w:rsid w:val="000579EA"/>
    <w:rsid w:val="00067DD3"/>
    <w:rsid w:val="00082432"/>
    <w:rsid w:val="00094103"/>
    <w:rsid w:val="00096357"/>
    <w:rsid w:val="000A1FF0"/>
    <w:rsid w:val="000A2F7F"/>
    <w:rsid w:val="000A30A6"/>
    <w:rsid w:val="000A7A4E"/>
    <w:rsid w:val="000B0440"/>
    <w:rsid w:val="000B0E56"/>
    <w:rsid w:val="000B714C"/>
    <w:rsid w:val="000C7EC1"/>
    <w:rsid w:val="000D3F41"/>
    <w:rsid w:val="000E5B7B"/>
    <w:rsid w:val="000E64B9"/>
    <w:rsid w:val="000E6994"/>
    <w:rsid w:val="000E6CD7"/>
    <w:rsid w:val="000E7EEA"/>
    <w:rsid w:val="00100109"/>
    <w:rsid w:val="00100F23"/>
    <w:rsid w:val="001036F4"/>
    <w:rsid w:val="001075E9"/>
    <w:rsid w:val="00121A21"/>
    <w:rsid w:val="001274EA"/>
    <w:rsid w:val="001329AF"/>
    <w:rsid w:val="00135C03"/>
    <w:rsid w:val="00153B6B"/>
    <w:rsid w:val="001557BA"/>
    <w:rsid w:val="00157346"/>
    <w:rsid w:val="00164B76"/>
    <w:rsid w:val="00167106"/>
    <w:rsid w:val="001765D5"/>
    <w:rsid w:val="00180B92"/>
    <w:rsid w:val="001839DD"/>
    <w:rsid w:val="00191D77"/>
    <w:rsid w:val="0019291F"/>
    <w:rsid w:val="001947D1"/>
    <w:rsid w:val="001B2A92"/>
    <w:rsid w:val="001B46FF"/>
    <w:rsid w:val="001B4B9F"/>
    <w:rsid w:val="001C2212"/>
    <w:rsid w:val="00202482"/>
    <w:rsid w:val="002157ED"/>
    <w:rsid w:val="00235A5D"/>
    <w:rsid w:val="0024553A"/>
    <w:rsid w:val="00274127"/>
    <w:rsid w:val="002746C7"/>
    <w:rsid w:val="00284FE4"/>
    <w:rsid w:val="002A336F"/>
    <w:rsid w:val="002B168C"/>
    <w:rsid w:val="002C2497"/>
    <w:rsid w:val="002E2367"/>
    <w:rsid w:val="00305251"/>
    <w:rsid w:val="00317AC6"/>
    <w:rsid w:val="00355DCA"/>
    <w:rsid w:val="0035684E"/>
    <w:rsid w:val="00390591"/>
    <w:rsid w:val="00395A25"/>
    <w:rsid w:val="003A4C38"/>
    <w:rsid w:val="003B05E4"/>
    <w:rsid w:val="003C625D"/>
    <w:rsid w:val="003D2C29"/>
    <w:rsid w:val="003D5507"/>
    <w:rsid w:val="003D594F"/>
    <w:rsid w:val="003E3F0F"/>
    <w:rsid w:val="003F0BE7"/>
    <w:rsid w:val="003F77CB"/>
    <w:rsid w:val="004073C1"/>
    <w:rsid w:val="00432042"/>
    <w:rsid w:val="004324C0"/>
    <w:rsid w:val="004327DE"/>
    <w:rsid w:val="004469B1"/>
    <w:rsid w:val="004601BB"/>
    <w:rsid w:val="00484157"/>
    <w:rsid w:val="004921F6"/>
    <w:rsid w:val="00495FB4"/>
    <w:rsid w:val="004C0F7E"/>
    <w:rsid w:val="004C64CA"/>
    <w:rsid w:val="004C6C14"/>
    <w:rsid w:val="004C78F2"/>
    <w:rsid w:val="004D5452"/>
    <w:rsid w:val="004E49AF"/>
    <w:rsid w:val="00500947"/>
    <w:rsid w:val="00506B3F"/>
    <w:rsid w:val="0051693C"/>
    <w:rsid w:val="005169D1"/>
    <w:rsid w:val="0052113C"/>
    <w:rsid w:val="005253D1"/>
    <w:rsid w:val="00530F50"/>
    <w:rsid w:val="0053249E"/>
    <w:rsid w:val="00537BC7"/>
    <w:rsid w:val="00540A13"/>
    <w:rsid w:val="005435A8"/>
    <w:rsid w:val="005451AC"/>
    <w:rsid w:val="00551A02"/>
    <w:rsid w:val="005526E7"/>
    <w:rsid w:val="005534FA"/>
    <w:rsid w:val="00553B6B"/>
    <w:rsid w:val="005649BE"/>
    <w:rsid w:val="005849D7"/>
    <w:rsid w:val="005929D4"/>
    <w:rsid w:val="0059791C"/>
    <w:rsid w:val="005A24B1"/>
    <w:rsid w:val="005A27D1"/>
    <w:rsid w:val="005B1D48"/>
    <w:rsid w:val="005C2A09"/>
    <w:rsid w:val="005D2CCF"/>
    <w:rsid w:val="005D3A03"/>
    <w:rsid w:val="005D3D4F"/>
    <w:rsid w:val="005D5457"/>
    <w:rsid w:val="00601A7D"/>
    <w:rsid w:val="00623C8B"/>
    <w:rsid w:val="00634D34"/>
    <w:rsid w:val="00637596"/>
    <w:rsid w:val="00655F1D"/>
    <w:rsid w:val="00661FEF"/>
    <w:rsid w:val="00673B04"/>
    <w:rsid w:val="00691680"/>
    <w:rsid w:val="006916A0"/>
    <w:rsid w:val="006A3856"/>
    <w:rsid w:val="006A648F"/>
    <w:rsid w:val="006A7555"/>
    <w:rsid w:val="006B119B"/>
    <w:rsid w:val="006C2CDC"/>
    <w:rsid w:val="006C3743"/>
    <w:rsid w:val="006C6669"/>
    <w:rsid w:val="007169D4"/>
    <w:rsid w:val="00720FD5"/>
    <w:rsid w:val="00754E3D"/>
    <w:rsid w:val="00783638"/>
    <w:rsid w:val="00796AFB"/>
    <w:rsid w:val="00797259"/>
    <w:rsid w:val="007D1115"/>
    <w:rsid w:val="007D3963"/>
    <w:rsid w:val="007E7330"/>
    <w:rsid w:val="0080005D"/>
    <w:rsid w:val="008002C0"/>
    <w:rsid w:val="008071F8"/>
    <w:rsid w:val="00811F87"/>
    <w:rsid w:val="00814A88"/>
    <w:rsid w:val="008154AA"/>
    <w:rsid w:val="00823419"/>
    <w:rsid w:val="0082353D"/>
    <w:rsid w:val="00825F12"/>
    <w:rsid w:val="0083072E"/>
    <w:rsid w:val="00836F7E"/>
    <w:rsid w:val="00850675"/>
    <w:rsid w:val="0085187B"/>
    <w:rsid w:val="00851905"/>
    <w:rsid w:val="00851B13"/>
    <w:rsid w:val="00851CB2"/>
    <w:rsid w:val="00855A5A"/>
    <w:rsid w:val="00862B7F"/>
    <w:rsid w:val="008644E6"/>
    <w:rsid w:val="0087263A"/>
    <w:rsid w:val="0087581F"/>
    <w:rsid w:val="0088331F"/>
    <w:rsid w:val="00884456"/>
    <w:rsid w:val="00886FEB"/>
    <w:rsid w:val="00897890"/>
    <w:rsid w:val="008A2838"/>
    <w:rsid w:val="008A3C40"/>
    <w:rsid w:val="008C4E77"/>
    <w:rsid w:val="008C5323"/>
    <w:rsid w:val="008E2AAD"/>
    <w:rsid w:val="008F37AC"/>
    <w:rsid w:val="009053F3"/>
    <w:rsid w:val="0091282D"/>
    <w:rsid w:val="0091631C"/>
    <w:rsid w:val="009321A1"/>
    <w:rsid w:val="00940AB9"/>
    <w:rsid w:val="00944AEC"/>
    <w:rsid w:val="00986A1D"/>
    <w:rsid w:val="009908E9"/>
    <w:rsid w:val="009956F3"/>
    <w:rsid w:val="009A6A3B"/>
    <w:rsid w:val="009B7E81"/>
    <w:rsid w:val="009C76FA"/>
    <w:rsid w:val="009D7EDF"/>
    <w:rsid w:val="009E026C"/>
    <w:rsid w:val="009F2DA6"/>
    <w:rsid w:val="00A06AE1"/>
    <w:rsid w:val="00A10734"/>
    <w:rsid w:val="00A1253E"/>
    <w:rsid w:val="00A12F50"/>
    <w:rsid w:val="00A150E1"/>
    <w:rsid w:val="00A433EA"/>
    <w:rsid w:val="00A504C5"/>
    <w:rsid w:val="00A548B0"/>
    <w:rsid w:val="00A54B75"/>
    <w:rsid w:val="00A66AA9"/>
    <w:rsid w:val="00A66BE8"/>
    <w:rsid w:val="00A8163A"/>
    <w:rsid w:val="00A94338"/>
    <w:rsid w:val="00AA3AD8"/>
    <w:rsid w:val="00AC195D"/>
    <w:rsid w:val="00AD09C6"/>
    <w:rsid w:val="00AF450C"/>
    <w:rsid w:val="00B05A06"/>
    <w:rsid w:val="00B06305"/>
    <w:rsid w:val="00B26364"/>
    <w:rsid w:val="00B3148A"/>
    <w:rsid w:val="00B46CA5"/>
    <w:rsid w:val="00B51509"/>
    <w:rsid w:val="00B565BE"/>
    <w:rsid w:val="00B76B47"/>
    <w:rsid w:val="00B8065F"/>
    <w:rsid w:val="00B823AA"/>
    <w:rsid w:val="00B94159"/>
    <w:rsid w:val="00BA45DB"/>
    <w:rsid w:val="00BB10B2"/>
    <w:rsid w:val="00BC7F99"/>
    <w:rsid w:val="00BF4184"/>
    <w:rsid w:val="00C0601E"/>
    <w:rsid w:val="00C067BC"/>
    <w:rsid w:val="00C10FC7"/>
    <w:rsid w:val="00C30DB9"/>
    <w:rsid w:val="00C3197A"/>
    <w:rsid w:val="00C31D30"/>
    <w:rsid w:val="00C334EE"/>
    <w:rsid w:val="00C40EB0"/>
    <w:rsid w:val="00C41684"/>
    <w:rsid w:val="00C555EB"/>
    <w:rsid w:val="00C74796"/>
    <w:rsid w:val="00C90707"/>
    <w:rsid w:val="00C91873"/>
    <w:rsid w:val="00C9526A"/>
    <w:rsid w:val="00CA4FD6"/>
    <w:rsid w:val="00CA582A"/>
    <w:rsid w:val="00CA589C"/>
    <w:rsid w:val="00CB0487"/>
    <w:rsid w:val="00CB1E89"/>
    <w:rsid w:val="00CB5058"/>
    <w:rsid w:val="00CB5761"/>
    <w:rsid w:val="00CB5FDB"/>
    <w:rsid w:val="00CC4FBF"/>
    <w:rsid w:val="00CD1EDD"/>
    <w:rsid w:val="00CD6E39"/>
    <w:rsid w:val="00CE1E57"/>
    <w:rsid w:val="00CF0098"/>
    <w:rsid w:val="00CF6E91"/>
    <w:rsid w:val="00D04435"/>
    <w:rsid w:val="00D079FE"/>
    <w:rsid w:val="00D14180"/>
    <w:rsid w:val="00D31695"/>
    <w:rsid w:val="00D32251"/>
    <w:rsid w:val="00D425C0"/>
    <w:rsid w:val="00D476ED"/>
    <w:rsid w:val="00D53AFD"/>
    <w:rsid w:val="00D6502A"/>
    <w:rsid w:val="00D71D93"/>
    <w:rsid w:val="00D77B4F"/>
    <w:rsid w:val="00D81766"/>
    <w:rsid w:val="00D8355F"/>
    <w:rsid w:val="00D85B68"/>
    <w:rsid w:val="00D920BF"/>
    <w:rsid w:val="00DB45C4"/>
    <w:rsid w:val="00DE2080"/>
    <w:rsid w:val="00DE2EBA"/>
    <w:rsid w:val="00DE6384"/>
    <w:rsid w:val="00DE6584"/>
    <w:rsid w:val="00DF0947"/>
    <w:rsid w:val="00DF1F25"/>
    <w:rsid w:val="00DF2B1B"/>
    <w:rsid w:val="00DF3DCC"/>
    <w:rsid w:val="00E14486"/>
    <w:rsid w:val="00E219E4"/>
    <w:rsid w:val="00E25069"/>
    <w:rsid w:val="00E56F90"/>
    <w:rsid w:val="00E6004D"/>
    <w:rsid w:val="00E7019C"/>
    <w:rsid w:val="00E81978"/>
    <w:rsid w:val="00E825D1"/>
    <w:rsid w:val="00E96153"/>
    <w:rsid w:val="00EA3CAC"/>
    <w:rsid w:val="00EB1E9D"/>
    <w:rsid w:val="00EB7B5A"/>
    <w:rsid w:val="00EC4D34"/>
    <w:rsid w:val="00ED5A4B"/>
    <w:rsid w:val="00ED6B8B"/>
    <w:rsid w:val="00F17F47"/>
    <w:rsid w:val="00F3241C"/>
    <w:rsid w:val="00F367BF"/>
    <w:rsid w:val="00F379B7"/>
    <w:rsid w:val="00F525FA"/>
    <w:rsid w:val="00F76099"/>
    <w:rsid w:val="00F9590D"/>
    <w:rsid w:val="00FA162A"/>
    <w:rsid w:val="00FA75A1"/>
    <w:rsid w:val="00FB6A54"/>
    <w:rsid w:val="00FC10B9"/>
    <w:rsid w:val="00FC5F6B"/>
    <w:rsid w:val="00FE3E94"/>
    <w:rsid w:val="00FE5F60"/>
    <w:rsid w:val="00FF2002"/>
    <w:rsid w:val="00FF36E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AB73A8"/>
  <w15:chartTrackingRefBased/>
  <w15:docId w15:val="{A0F41AEF-EA6F-4EB8-A812-149A56EA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13C"/>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916A0"/>
    <w:rPr>
      <w:color w:val="0000FF"/>
      <w:u w:val="single"/>
    </w:rPr>
  </w:style>
  <w:style w:type="character" w:styleId="UnresolvedMention">
    <w:name w:val="Unresolved Mention"/>
    <w:basedOn w:val="DefaultParagraphFont"/>
    <w:uiPriority w:val="99"/>
    <w:semiHidden/>
    <w:unhideWhenUsed/>
    <w:rsid w:val="004C7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0459893">
      <w:bodyDiv w:val="1"/>
      <w:marLeft w:val="0"/>
      <w:marRight w:val="0"/>
      <w:marTop w:val="0"/>
      <w:marBottom w:val="0"/>
      <w:divBdr>
        <w:top w:val="none" w:sz="0" w:space="0" w:color="auto"/>
        <w:left w:val="none" w:sz="0" w:space="0" w:color="auto"/>
        <w:bottom w:val="none" w:sz="0" w:space="0" w:color="auto"/>
        <w:right w:val="none" w:sz="0" w:space="0" w:color="auto"/>
      </w:divBdr>
    </w:div>
    <w:div w:id="5708487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324079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Genetic_algorith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hmedfgad/GeneticAlgorithmPytho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7250\AppData\Local\Microsoft\Office\16.0\DTS\en-US%7b85F03B60-5A98-42F3-ADB9-94769B671C6D%7d\%7bD1A1C5AC-C39A-4BA2-B171-7BAE164CA315%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9D1DA6DCC14516971D3D66E3903768"/>
        <w:category>
          <w:name w:val="General"/>
          <w:gallery w:val="placeholder"/>
        </w:category>
        <w:types>
          <w:type w:val="bbPlcHdr"/>
        </w:types>
        <w:behaviors>
          <w:behavior w:val="content"/>
        </w:behaviors>
        <w:guid w:val="{88AC359C-70FC-461C-BD94-22C679C19CA0}"/>
      </w:docPartPr>
      <w:docPartBody>
        <w:p w:rsidR="00096D52" w:rsidRDefault="00B60E3A">
          <w:pPr>
            <w:pStyle w:val="C99D1DA6DCC14516971D3D66E3903768"/>
          </w:pPr>
          <w:r>
            <w:t>[Title Here, up to 12 Words, on One to Two Lines]</w:t>
          </w:r>
        </w:p>
      </w:docPartBody>
    </w:docPart>
    <w:docPart>
      <w:docPartPr>
        <w:name w:val="C7F8EF4FE3E540AFBD7BC007D40774D2"/>
        <w:category>
          <w:name w:val="General"/>
          <w:gallery w:val="placeholder"/>
        </w:category>
        <w:types>
          <w:type w:val="bbPlcHdr"/>
        </w:types>
        <w:behaviors>
          <w:behavior w:val="content"/>
        </w:behaviors>
        <w:guid w:val="{0319F00F-AC35-45B1-8D57-E711BB12899C}"/>
      </w:docPartPr>
      <w:docPartBody>
        <w:p w:rsidR="00096D52" w:rsidRDefault="00B60E3A">
          <w:pPr>
            <w:pStyle w:val="C7F8EF4FE3E540AFBD7BC007D40774D2"/>
          </w:pPr>
          <w:r w:rsidRPr="00C0601E">
            <w:t>[Table Title]</w:t>
          </w:r>
        </w:p>
      </w:docPartBody>
    </w:docPart>
    <w:docPart>
      <w:docPartPr>
        <w:name w:val="F0F9FC6099BD41D5A1F4961AD77CF12B"/>
        <w:category>
          <w:name w:val="General"/>
          <w:gallery w:val="placeholder"/>
        </w:category>
        <w:types>
          <w:type w:val="bbPlcHdr"/>
        </w:types>
        <w:behaviors>
          <w:behavior w:val="content"/>
        </w:behaviors>
        <w:guid w:val="{2618D95C-4954-4816-B7A3-1A3DCD7BB1C3}"/>
      </w:docPartPr>
      <w:docPartBody>
        <w:p w:rsidR="00096D52" w:rsidRDefault="00B60E3A">
          <w:pPr>
            <w:pStyle w:val="F0F9FC6099BD41D5A1F4961AD77CF12B"/>
          </w:pPr>
          <w:r w:rsidRPr="00BF4184">
            <w:t>Column Head</w:t>
          </w:r>
        </w:p>
      </w:docPartBody>
    </w:docPart>
    <w:docPart>
      <w:docPartPr>
        <w:name w:val="80021C66B7D94612B1170DC5939735D1"/>
        <w:category>
          <w:name w:val="General"/>
          <w:gallery w:val="placeholder"/>
        </w:category>
        <w:types>
          <w:type w:val="bbPlcHdr"/>
        </w:types>
        <w:behaviors>
          <w:behavior w:val="content"/>
        </w:behaviors>
        <w:guid w:val="{69F6E5C7-5651-406F-9D9F-B20D7A8BA8F1}"/>
      </w:docPartPr>
      <w:docPartBody>
        <w:p w:rsidR="00096D52" w:rsidRDefault="00B60E3A">
          <w:pPr>
            <w:pStyle w:val="80021C66B7D94612B1170DC5939735D1"/>
          </w:pPr>
          <w:r w:rsidRPr="00BF4184">
            <w:t>Column Head</w:t>
          </w:r>
        </w:p>
      </w:docPartBody>
    </w:docPart>
    <w:docPart>
      <w:docPartPr>
        <w:name w:val="ED53C1AA6580497B8683683718EB25E4"/>
        <w:category>
          <w:name w:val="General"/>
          <w:gallery w:val="placeholder"/>
        </w:category>
        <w:types>
          <w:type w:val="bbPlcHdr"/>
        </w:types>
        <w:behaviors>
          <w:behavior w:val="content"/>
        </w:behaviors>
        <w:guid w:val="{15ED912D-F30B-4C82-8AFB-57ABFEAE7B5B}"/>
      </w:docPartPr>
      <w:docPartBody>
        <w:p w:rsidR="00096D52" w:rsidRDefault="00B60E3A">
          <w:pPr>
            <w:pStyle w:val="ED53C1AA6580497B8683683718EB25E4"/>
          </w:pPr>
          <w:r w:rsidRPr="00BF4184">
            <w:t>Column Head</w:t>
          </w:r>
        </w:p>
      </w:docPartBody>
    </w:docPart>
    <w:docPart>
      <w:docPartPr>
        <w:name w:val="5ED86DA42B1842E787E2ED2CEEF37A47"/>
        <w:category>
          <w:name w:val="General"/>
          <w:gallery w:val="placeholder"/>
        </w:category>
        <w:types>
          <w:type w:val="bbPlcHdr"/>
        </w:types>
        <w:behaviors>
          <w:behavior w:val="content"/>
        </w:behaviors>
        <w:guid w:val="{30FAD437-703E-47CE-B904-53F7D6DC66E6}"/>
      </w:docPartPr>
      <w:docPartBody>
        <w:p w:rsidR="00096D52" w:rsidRDefault="00B60E3A">
          <w:pPr>
            <w:pStyle w:val="5ED86DA42B1842E787E2ED2CEEF37A47"/>
          </w:pPr>
          <w:r w:rsidRPr="00BF4184">
            <w:t>Column Head</w:t>
          </w:r>
        </w:p>
      </w:docPartBody>
    </w:docPart>
    <w:docPart>
      <w:docPartPr>
        <w:name w:val="0B3F3390DC2B49E6BCFD6573DF745305"/>
        <w:category>
          <w:name w:val="General"/>
          <w:gallery w:val="placeholder"/>
        </w:category>
        <w:types>
          <w:type w:val="bbPlcHdr"/>
        </w:types>
        <w:behaviors>
          <w:behavior w:val="content"/>
        </w:behaviors>
        <w:guid w:val="{2EABD8BF-2C73-47BA-A25F-C82EECC955EA}"/>
      </w:docPartPr>
      <w:docPartBody>
        <w:p w:rsidR="00096D52" w:rsidRDefault="00B60E3A">
          <w:pPr>
            <w:pStyle w:val="0B3F3390DC2B49E6BCFD6573DF745305"/>
          </w:pPr>
          <w:r w:rsidRPr="00BF4184">
            <w:t>Column Head</w:t>
          </w:r>
        </w:p>
      </w:docPartBody>
    </w:docPart>
    <w:docPart>
      <w:docPartPr>
        <w:name w:val="F121E043177F40F99916576BF8536CDD"/>
        <w:category>
          <w:name w:val="General"/>
          <w:gallery w:val="placeholder"/>
        </w:category>
        <w:types>
          <w:type w:val="bbPlcHdr"/>
        </w:types>
        <w:behaviors>
          <w:behavior w:val="content"/>
        </w:behaviors>
        <w:guid w:val="{D1AB8C9E-63DE-4AC8-AFC2-1DF9F05C6273}"/>
      </w:docPartPr>
      <w:docPartBody>
        <w:p w:rsidR="00096D52" w:rsidRDefault="00B60E3A">
          <w:pPr>
            <w:pStyle w:val="F121E043177F40F99916576BF8536CDD"/>
          </w:pPr>
          <w:r w:rsidRPr="00BF4184">
            <w:t>Row Head</w:t>
          </w:r>
        </w:p>
      </w:docPartBody>
    </w:docPart>
    <w:docPart>
      <w:docPartPr>
        <w:name w:val="68A53A3640894583B0D469E05BE746E5"/>
        <w:category>
          <w:name w:val="General"/>
          <w:gallery w:val="placeholder"/>
        </w:category>
        <w:types>
          <w:type w:val="bbPlcHdr"/>
        </w:types>
        <w:behaviors>
          <w:behavior w:val="content"/>
        </w:behaviors>
        <w:guid w:val="{632C6BE8-AD17-4C05-BA0D-625BDB735F0D}"/>
      </w:docPartPr>
      <w:docPartBody>
        <w:p w:rsidR="00096D52" w:rsidRDefault="00B60E3A">
          <w:pPr>
            <w:pStyle w:val="68A53A3640894583B0D469E05BE746E5"/>
          </w:pPr>
          <w:r w:rsidRPr="00BF4184">
            <w:t>123</w:t>
          </w:r>
        </w:p>
      </w:docPartBody>
    </w:docPart>
    <w:docPart>
      <w:docPartPr>
        <w:name w:val="4D83B73AE51D4082B9969BB89B2017F4"/>
        <w:category>
          <w:name w:val="General"/>
          <w:gallery w:val="placeholder"/>
        </w:category>
        <w:types>
          <w:type w:val="bbPlcHdr"/>
        </w:types>
        <w:behaviors>
          <w:behavior w:val="content"/>
        </w:behaviors>
        <w:guid w:val="{A92489EE-C0F6-4177-9C51-2225514501D4}"/>
      </w:docPartPr>
      <w:docPartBody>
        <w:p w:rsidR="00096D52" w:rsidRDefault="00B60E3A">
          <w:pPr>
            <w:pStyle w:val="4D83B73AE51D4082B9969BB89B2017F4"/>
          </w:pPr>
          <w:r w:rsidRPr="00BF4184">
            <w:t>123</w:t>
          </w:r>
        </w:p>
      </w:docPartBody>
    </w:docPart>
    <w:docPart>
      <w:docPartPr>
        <w:name w:val="1AFD0737C4BB43EE9F67C15AFAAD7D5A"/>
        <w:category>
          <w:name w:val="General"/>
          <w:gallery w:val="placeholder"/>
        </w:category>
        <w:types>
          <w:type w:val="bbPlcHdr"/>
        </w:types>
        <w:behaviors>
          <w:behavior w:val="content"/>
        </w:behaviors>
        <w:guid w:val="{79FA4EC5-3B13-4718-94C6-F5421E9897CA}"/>
      </w:docPartPr>
      <w:docPartBody>
        <w:p w:rsidR="00096D52" w:rsidRDefault="00B60E3A">
          <w:pPr>
            <w:pStyle w:val="1AFD0737C4BB43EE9F67C15AFAAD7D5A"/>
          </w:pPr>
          <w:r w:rsidRPr="00BF4184">
            <w:t>123</w:t>
          </w:r>
        </w:p>
      </w:docPartBody>
    </w:docPart>
    <w:docPart>
      <w:docPartPr>
        <w:name w:val="7944DD47C5F04A47A032FBE180A3025B"/>
        <w:category>
          <w:name w:val="General"/>
          <w:gallery w:val="placeholder"/>
        </w:category>
        <w:types>
          <w:type w:val="bbPlcHdr"/>
        </w:types>
        <w:behaviors>
          <w:behavior w:val="content"/>
        </w:behaviors>
        <w:guid w:val="{625A0404-F0B5-44F9-B969-EFC274C5F7F3}"/>
      </w:docPartPr>
      <w:docPartBody>
        <w:p w:rsidR="00096D52" w:rsidRDefault="00B60E3A">
          <w:pPr>
            <w:pStyle w:val="7944DD47C5F04A47A032FBE180A3025B"/>
          </w:pPr>
          <w:r w:rsidRPr="00BF4184">
            <w:t>123</w:t>
          </w:r>
        </w:p>
      </w:docPartBody>
    </w:docPart>
    <w:docPart>
      <w:docPartPr>
        <w:name w:val="CA62CFAD48984738A865FF6FD7C6DC37"/>
        <w:category>
          <w:name w:val="General"/>
          <w:gallery w:val="placeholder"/>
        </w:category>
        <w:types>
          <w:type w:val="bbPlcHdr"/>
        </w:types>
        <w:behaviors>
          <w:behavior w:val="content"/>
        </w:behaviors>
        <w:guid w:val="{2A6506FF-5E3E-41E1-A741-6A363E7EB14F}"/>
      </w:docPartPr>
      <w:docPartBody>
        <w:p w:rsidR="00096D52" w:rsidRDefault="00B60E3A">
          <w:pPr>
            <w:pStyle w:val="CA62CFAD48984738A865FF6FD7C6DC37"/>
          </w:pPr>
          <w:r w:rsidRPr="00BF4184">
            <w:t>Row Head</w:t>
          </w:r>
        </w:p>
      </w:docPartBody>
    </w:docPart>
    <w:docPart>
      <w:docPartPr>
        <w:name w:val="6B3EFFC628CF4C3F86BA76D5DA01F8E0"/>
        <w:category>
          <w:name w:val="General"/>
          <w:gallery w:val="placeholder"/>
        </w:category>
        <w:types>
          <w:type w:val="bbPlcHdr"/>
        </w:types>
        <w:behaviors>
          <w:behavior w:val="content"/>
        </w:behaviors>
        <w:guid w:val="{2DBA62E8-5CC8-40E7-9E8F-5A94565A2598}"/>
      </w:docPartPr>
      <w:docPartBody>
        <w:p w:rsidR="00096D52" w:rsidRDefault="00B60E3A">
          <w:pPr>
            <w:pStyle w:val="6B3EFFC628CF4C3F86BA76D5DA01F8E0"/>
          </w:pPr>
          <w:r w:rsidRPr="00BF4184">
            <w:t>456</w:t>
          </w:r>
        </w:p>
      </w:docPartBody>
    </w:docPart>
    <w:docPart>
      <w:docPartPr>
        <w:name w:val="185323A9F6514628A72086EACC9BC246"/>
        <w:category>
          <w:name w:val="General"/>
          <w:gallery w:val="placeholder"/>
        </w:category>
        <w:types>
          <w:type w:val="bbPlcHdr"/>
        </w:types>
        <w:behaviors>
          <w:behavior w:val="content"/>
        </w:behaviors>
        <w:guid w:val="{EFE986EF-BB50-4B04-8993-20A199B4D063}"/>
      </w:docPartPr>
      <w:docPartBody>
        <w:p w:rsidR="00096D52" w:rsidRDefault="00B60E3A">
          <w:pPr>
            <w:pStyle w:val="185323A9F6514628A72086EACC9BC246"/>
          </w:pPr>
          <w:r w:rsidRPr="00BF4184">
            <w:t>456</w:t>
          </w:r>
        </w:p>
      </w:docPartBody>
    </w:docPart>
    <w:docPart>
      <w:docPartPr>
        <w:name w:val="47ACEE08EC684F558A5BB1B9A27B9E11"/>
        <w:category>
          <w:name w:val="General"/>
          <w:gallery w:val="placeholder"/>
        </w:category>
        <w:types>
          <w:type w:val="bbPlcHdr"/>
        </w:types>
        <w:behaviors>
          <w:behavior w:val="content"/>
        </w:behaviors>
        <w:guid w:val="{92D75F31-B880-4236-BB90-FADC3F10791E}"/>
      </w:docPartPr>
      <w:docPartBody>
        <w:p w:rsidR="00096D52" w:rsidRDefault="00B60E3A">
          <w:pPr>
            <w:pStyle w:val="47ACEE08EC684F558A5BB1B9A27B9E11"/>
          </w:pPr>
          <w:r w:rsidRPr="00BF4184">
            <w:t>456</w:t>
          </w:r>
        </w:p>
      </w:docPartBody>
    </w:docPart>
    <w:docPart>
      <w:docPartPr>
        <w:name w:val="BEA86213969246D08902A69464F8A533"/>
        <w:category>
          <w:name w:val="General"/>
          <w:gallery w:val="placeholder"/>
        </w:category>
        <w:types>
          <w:type w:val="bbPlcHdr"/>
        </w:types>
        <w:behaviors>
          <w:behavior w:val="content"/>
        </w:behaviors>
        <w:guid w:val="{0F93B753-DE5B-431F-829B-E5C87495A011}"/>
      </w:docPartPr>
      <w:docPartBody>
        <w:p w:rsidR="00096D52" w:rsidRDefault="00B60E3A">
          <w:pPr>
            <w:pStyle w:val="BEA86213969246D08902A69464F8A533"/>
          </w:pPr>
          <w:r w:rsidRPr="00BF4184">
            <w:t>456</w:t>
          </w:r>
        </w:p>
      </w:docPartBody>
    </w:docPart>
    <w:docPart>
      <w:docPartPr>
        <w:name w:val="716B207041E440AE97133FF711DA84ED"/>
        <w:category>
          <w:name w:val="General"/>
          <w:gallery w:val="placeholder"/>
        </w:category>
        <w:types>
          <w:type w:val="bbPlcHdr"/>
        </w:types>
        <w:behaviors>
          <w:behavior w:val="content"/>
        </w:behaviors>
        <w:guid w:val="{7306ADFE-872E-4EE6-8437-A569E988175B}"/>
      </w:docPartPr>
      <w:docPartBody>
        <w:p w:rsidR="00096D52" w:rsidRDefault="00B60E3A">
          <w:pPr>
            <w:pStyle w:val="716B207041E440AE97133FF711DA84ED"/>
          </w:pPr>
          <w:r w:rsidRPr="00BF4184">
            <w:t>Row Head</w:t>
          </w:r>
        </w:p>
      </w:docPartBody>
    </w:docPart>
    <w:docPart>
      <w:docPartPr>
        <w:name w:val="BC06958872BC47FFA7306E75EC5341D3"/>
        <w:category>
          <w:name w:val="General"/>
          <w:gallery w:val="placeholder"/>
        </w:category>
        <w:types>
          <w:type w:val="bbPlcHdr"/>
        </w:types>
        <w:behaviors>
          <w:behavior w:val="content"/>
        </w:behaviors>
        <w:guid w:val="{DB0156F9-567B-4D1E-B7A2-E0A6F1C91187}"/>
      </w:docPartPr>
      <w:docPartBody>
        <w:p w:rsidR="00096D52" w:rsidRDefault="00B60E3A">
          <w:pPr>
            <w:pStyle w:val="BC06958872BC47FFA7306E75EC5341D3"/>
          </w:pPr>
          <w:r w:rsidRPr="00BF4184">
            <w:t>789</w:t>
          </w:r>
        </w:p>
      </w:docPartBody>
    </w:docPart>
    <w:docPart>
      <w:docPartPr>
        <w:name w:val="68B88D021B1C42DEAA09CC9188F47E64"/>
        <w:category>
          <w:name w:val="General"/>
          <w:gallery w:val="placeholder"/>
        </w:category>
        <w:types>
          <w:type w:val="bbPlcHdr"/>
        </w:types>
        <w:behaviors>
          <w:behavior w:val="content"/>
        </w:behaviors>
        <w:guid w:val="{0A2372F5-E87C-41B2-8144-0A2ADF5E4308}"/>
      </w:docPartPr>
      <w:docPartBody>
        <w:p w:rsidR="00096D52" w:rsidRDefault="00B60E3A">
          <w:pPr>
            <w:pStyle w:val="68B88D021B1C42DEAA09CC9188F47E64"/>
          </w:pPr>
          <w:r w:rsidRPr="00BF4184">
            <w:t>789</w:t>
          </w:r>
        </w:p>
      </w:docPartBody>
    </w:docPart>
    <w:docPart>
      <w:docPartPr>
        <w:name w:val="BFA40BFA6D3A4EDB87BA0E0DFDD79507"/>
        <w:category>
          <w:name w:val="General"/>
          <w:gallery w:val="placeholder"/>
        </w:category>
        <w:types>
          <w:type w:val="bbPlcHdr"/>
        </w:types>
        <w:behaviors>
          <w:behavior w:val="content"/>
        </w:behaviors>
        <w:guid w:val="{421BF745-8AF0-48D7-AFF5-03126A7C8AFE}"/>
      </w:docPartPr>
      <w:docPartBody>
        <w:p w:rsidR="00096D52" w:rsidRDefault="00B60E3A">
          <w:pPr>
            <w:pStyle w:val="BFA40BFA6D3A4EDB87BA0E0DFDD79507"/>
          </w:pPr>
          <w:r w:rsidRPr="00BF4184">
            <w:t>789</w:t>
          </w:r>
        </w:p>
      </w:docPartBody>
    </w:docPart>
    <w:docPart>
      <w:docPartPr>
        <w:name w:val="CB7BC2B460234C15A277520F29934693"/>
        <w:category>
          <w:name w:val="General"/>
          <w:gallery w:val="placeholder"/>
        </w:category>
        <w:types>
          <w:type w:val="bbPlcHdr"/>
        </w:types>
        <w:behaviors>
          <w:behavior w:val="content"/>
        </w:behaviors>
        <w:guid w:val="{CB52A945-6ECA-4819-AEFA-1DC192F190A3}"/>
      </w:docPartPr>
      <w:docPartBody>
        <w:p w:rsidR="00096D52" w:rsidRDefault="00B60E3A">
          <w:pPr>
            <w:pStyle w:val="CB7BC2B460234C15A277520F29934693"/>
          </w:pPr>
          <w:r w:rsidRPr="00BF4184">
            <w:t>789</w:t>
          </w:r>
        </w:p>
      </w:docPartBody>
    </w:docPart>
    <w:docPart>
      <w:docPartPr>
        <w:name w:val="0C335E5966F04C899ADBDAA3647CD20E"/>
        <w:category>
          <w:name w:val="General"/>
          <w:gallery w:val="placeholder"/>
        </w:category>
        <w:types>
          <w:type w:val="bbPlcHdr"/>
        </w:types>
        <w:behaviors>
          <w:behavior w:val="content"/>
        </w:behaviors>
        <w:guid w:val="{EDAA6257-FD5E-46D8-9468-82B1FD3EB429}"/>
      </w:docPartPr>
      <w:docPartBody>
        <w:p w:rsidR="00096D52" w:rsidRDefault="00B60E3A">
          <w:pPr>
            <w:pStyle w:val="0C335E5966F04C899ADBDAA3647CD20E"/>
          </w:pPr>
          <w:r w:rsidRPr="00BF4184">
            <w:t>Row Head</w:t>
          </w:r>
        </w:p>
      </w:docPartBody>
    </w:docPart>
    <w:docPart>
      <w:docPartPr>
        <w:name w:val="79B7B9E51F0E4B469C8D9B176A12E17D"/>
        <w:category>
          <w:name w:val="General"/>
          <w:gallery w:val="placeholder"/>
        </w:category>
        <w:types>
          <w:type w:val="bbPlcHdr"/>
        </w:types>
        <w:behaviors>
          <w:behavior w:val="content"/>
        </w:behaviors>
        <w:guid w:val="{BB812FC3-EB35-4554-AAD3-B371341454C6}"/>
      </w:docPartPr>
      <w:docPartBody>
        <w:p w:rsidR="00096D52" w:rsidRDefault="00B60E3A">
          <w:pPr>
            <w:pStyle w:val="79B7B9E51F0E4B469C8D9B176A12E17D"/>
          </w:pPr>
          <w:r w:rsidRPr="00BF4184">
            <w:t>123</w:t>
          </w:r>
        </w:p>
      </w:docPartBody>
    </w:docPart>
    <w:docPart>
      <w:docPartPr>
        <w:name w:val="5CE55B50356F40C39F7D8810B76013FD"/>
        <w:category>
          <w:name w:val="General"/>
          <w:gallery w:val="placeholder"/>
        </w:category>
        <w:types>
          <w:type w:val="bbPlcHdr"/>
        </w:types>
        <w:behaviors>
          <w:behavior w:val="content"/>
        </w:behaviors>
        <w:guid w:val="{07E9564F-4DB0-40A6-A016-6EE5AB282217}"/>
      </w:docPartPr>
      <w:docPartBody>
        <w:p w:rsidR="00096D52" w:rsidRDefault="00B60E3A">
          <w:pPr>
            <w:pStyle w:val="5CE55B50356F40C39F7D8810B76013FD"/>
          </w:pPr>
          <w:r w:rsidRPr="00BF4184">
            <w:t>123</w:t>
          </w:r>
        </w:p>
      </w:docPartBody>
    </w:docPart>
    <w:docPart>
      <w:docPartPr>
        <w:name w:val="C4F6D9AD09E642508164E8C795E1D7F1"/>
        <w:category>
          <w:name w:val="General"/>
          <w:gallery w:val="placeholder"/>
        </w:category>
        <w:types>
          <w:type w:val="bbPlcHdr"/>
        </w:types>
        <w:behaviors>
          <w:behavior w:val="content"/>
        </w:behaviors>
        <w:guid w:val="{64EE8D19-19B7-4CC8-8E6B-EE78C7135E1A}"/>
      </w:docPartPr>
      <w:docPartBody>
        <w:p w:rsidR="00096D52" w:rsidRDefault="00B60E3A">
          <w:pPr>
            <w:pStyle w:val="C4F6D9AD09E642508164E8C795E1D7F1"/>
          </w:pPr>
          <w:r w:rsidRPr="00BF4184">
            <w:t>123</w:t>
          </w:r>
        </w:p>
      </w:docPartBody>
    </w:docPart>
    <w:docPart>
      <w:docPartPr>
        <w:name w:val="A926FE76261E44F4A727C0D57FE4658F"/>
        <w:category>
          <w:name w:val="General"/>
          <w:gallery w:val="placeholder"/>
        </w:category>
        <w:types>
          <w:type w:val="bbPlcHdr"/>
        </w:types>
        <w:behaviors>
          <w:behavior w:val="content"/>
        </w:behaviors>
        <w:guid w:val="{9EFEFC07-6CA5-4DA1-8C43-9257AA9F1D14}"/>
      </w:docPartPr>
      <w:docPartBody>
        <w:p w:rsidR="00096D52" w:rsidRDefault="00B60E3A">
          <w:pPr>
            <w:pStyle w:val="A926FE76261E44F4A727C0D57FE4658F"/>
          </w:pPr>
          <w:r w:rsidRPr="00BF4184">
            <w:t>123</w:t>
          </w:r>
        </w:p>
      </w:docPartBody>
    </w:docPart>
    <w:docPart>
      <w:docPartPr>
        <w:name w:val="94C909D427D84FE6A98AFE349979C1F2"/>
        <w:category>
          <w:name w:val="General"/>
          <w:gallery w:val="placeholder"/>
        </w:category>
        <w:types>
          <w:type w:val="bbPlcHdr"/>
        </w:types>
        <w:behaviors>
          <w:behavior w:val="content"/>
        </w:behaviors>
        <w:guid w:val="{59BC690F-EEB4-41F7-827C-128ECF43A19E}"/>
      </w:docPartPr>
      <w:docPartBody>
        <w:p w:rsidR="00096D52" w:rsidRDefault="00B60E3A">
          <w:pPr>
            <w:pStyle w:val="94C909D427D84FE6A98AFE349979C1F2"/>
          </w:pPr>
          <w:r w:rsidRPr="00BF4184">
            <w:t>Row Head</w:t>
          </w:r>
        </w:p>
      </w:docPartBody>
    </w:docPart>
    <w:docPart>
      <w:docPartPr>
        <w:name w:val="76910B63E9F14866B6055BBE671C1A23"/>
        <w:category>
          <w:name w:val="General"/>
          <w:gallery w:val="placeholder"/>
        </w:category>
        <w:types>
          <w:type w:val="bbPlcHdr"/>
        </w:types>
        <w:behaviors>
          <w:behavior w:val="content"/>
        </w:behaviors>
        <w:guid w:val="{509D5689-95EF-4556-8CC7-2AE33B7581A2}"/>
      </w:docPartPr>
      <w:docPartBody>
        <w:p w:rsidR="00096D52" w:rsidRDefault="00B60E3A">
          <w:pPr>
            <w:pStyle w:val="76910B63E9F14866B6055BBE671C1A23"/>
          </w:pPr>
          <w:r w:rsidRPr="00BF4184">
            <w:t>456</w:t>
          </w:r>
        </w:p>
      </w:docPartBody>
    </w:docPart>
    <w:docPart>
      <w:docPartPr>
        <w:name w:val="F2EB64994B324BCDA77AAE797FCC17D1"/>
        <w:category>
          <w:name w:val="General"/>
          <w:gallery w:val="placeholder"/>
        </w:category>
        <w:types>
          <w:type w:val="bbPlcHdr"/>
        </w:types>
        <w:behaviors>
          <w:behavior w:val="content"/>
        </w:behaviors>
        <w:guid w:val="{C83C4CFB-60FC-46EE-B852-964EF68A1E94}"/>
      </w:docPartPr>
      <w:docPartBody>
        <w:p w:rsidR="00096D52" w:rsidRDefault="00B60E3A">
          <w:pPr>
            <w:pStyle w:val="F2EB64994B324BCDA77AAE797FCC17D1"/>
          </w:pPr>
          <w:r w:rsidRPr="00BF4184">
            <w:t>456</w:t>
          </w:r>
        </w:p>
      </w:docPartBody>
    </w:docPart>
    <w:docPart>
      <w:docPartPr>
        <w:name w:val="0732A21CAB674CD48287BF617B8E1484"/>
        <w:category>
          <w:name w:val="General"/>
          <w:gallery w:val="placeholder"/>
        </w:category>
        <w:types>
          <w:type w:val="bbPlcHdr"/>
        </w:types>
        <w:behaviors>
          <w:behavior w:val="content"/>
        </w:behaviors>
        <w:guid w:val="{1106D548-1156-4DC2-BB73-5B3862589E37}"/>
      </w:docPartPr>
      <w:docPartBody>
        <w:p w:rsidR="00096D52" w:rsidRDefault="00B60E3A">
          <w:pPr>
            <w:pStyle w:val="0732A21CAB674CD48287BF617B8E1484"/>
          </w:pPr>
          <w:r w:rsidRPr="00BF4184">
            <w:t>456</w:t>
          </w:r>
        </w:p>
      </w:docPartBody>
    </w:docPart>
    <w:docPart>
      <w:docPartPr>
        <w:name w:val="EE6CFF635BDC4A9EBA20D526B78981D2"/>
        <w:category>
          <w:name w:val="General"/>
          <w:gallery w:val="placeholder"/>
        </w:category>
        <w:types>
          <w:type w:val="bbPlcHdr"/>
        </w:types>
        <w:behaviors>
          <w:behavior w:val="content"/>
        </w:behaviors>
        <w:guid w:val="{F2210A98-0564-417B-AEB1-DA60B206D4C5}"/>
      </w:docPartPr>
      <w:docPartBody>
        <w:p w:rsidR="00096D52" w:rsidRDefault="00B60E3A">
          <w:pPr>
            <w:pStyle w:val="EE6CFF635BDC4A9EBA20D526B78981D2"/>
          </w:pPr>
          <w:r w:rsidRPr="00BF4184">
            <w:t>456</w:t>
          </w:r>
        </w:p>
      </w:docPartBody>
    </w:docPart>
    <w:docPart>
      <w:docPartPr>
        <w:name w:val="3591609AF65D4141A0FC8902153F28E5"/>
        <w:category>
          <w:name w:val="General"/>
          <w:gallery w:val="placeholder"/>
        </w:category>
        <w:types>
          <w:type w:val="bbPlcHdr"/>
        </w:types>
        <w:behaviors>
          <w:behavior w:val="content"/>
        </w:behaviors>
        <w:guid w:val="{6C161C0A-C89E-40E9-A0B0-E611CAD12DEA}"/>
      </w:docPartPr>
      <w:docPartBody>
        <w:p w:rsidR="00096D52" w:rsidRDefault="00B60E3A">
          <w:pPr>
            <w:pStyle w:val="3591609AF65D4141A0FC8902153F28E5"/>
          </w:pPr>
          <w:r w:rsidRPr="00BF4184">
            <w:t>Row Head</w:t>
          </w:r>
        </w:p>
      </w:docPartBody>
    </w:docPart>
    <w:docPart>
      <w:docPartPr>
        <w:name w:val="6DD41004CC2840BAA4EFECA8BB9F0F99"/>
        <w:category>
          <w:name w:val="General"/>
          <w:gallery w:val="placeholder"/>
        </w:category>
        <w:types>
          <w:type w:val="bbPlcHdr"/>
        </w:types>
        <w:behaviors>
          <w:behavior w:val="content"/>
        </w:behaviors>
        <w:guid w:val="{4674E1DD-B434-4118-ADFD-564FF5ED889A}"/>
      </w:docPartPr>
      <w:docPartBody>
        <w:p w:rsidR="00096D52" w:rsidRDefault="00B60E3A">
          <w:pPr>
            <w:pStyle w:val="6DD41004CC2840BAA4EFECA8BB9F0F99"/>
          </w:pPr>
          <w:r w:rsidRPr="00BF4184">
            <w:t>789</w:t>
          </w:r>
        </w:p>
      </w:docPartBody>
    </w:docPart>
    <w:docPart>
      <w:docPartPr>
        <w:name w:val="538BFAF5511F461F93331BDC6991152A"/>
        <w:category>
          <w:name w:val="General"/>
          <w:gallery w:val="placeholder"/>
        </w:category>
        <w:types>
          <w:type w:val="bbPlcHdr"/>
        </w:types>
        <w:behaviors>
          <w:behavior w:val="content"/>
        </w:behaviors>
        <w:guid w:val="{3BB35120-AE11-41C2-B830-8B8CE6F4A749}"/>
      </w:docPartPr>
      <w:docPartBody>
        <w:p w:rsidR="00096D52" w:rsidRDefault="00B60E3A">
          <w:pPr>
            <w:pStyle w:val="538BFAF5511F461F93331BDC6991152A"/>
          </w:pPr>
          <w:r w:rsidRPr="00BF4184">
            <w:t>789</w:t>
          </w:r>
        </w:p>
      </w:docPartBody>
    </w:docPart>
    <w:docPart>
      <w:docPartPr>
        <w:name w:val="092145618B6E4F11951AE314C83FC539"/>
        <w:category>
          <w:name w:val="General"/>
          <w:gallery w:val="placeholder"/>
        </w:category>
        <w:types>
          <w:type w:val="bbPlcHdr"/>
        </w:types>
        <w:behaviors>
          <w:behavior w:val="content"/>
        </w:behaviors>
        <w:guid w:val="{E31D0EBE-44DB-4434-8E11-3EE1C15529FC}"/>
      </w:docPartPr>
      <w:docPartBody>
        <w:p w:rsidR="00096D52" w:rsidRDefault="00B60E3A">
          <w:pPr>
            <w:pStyle w:val="092145618B6E4F11951AE314C83FC539"/>
          </w:pPr>
          <w:r w:rsidRPr="00BF4184">
            <w:t>789</w:t>
          </w:r>
        </w:p>
      </w:docPartBody>
    </w:docPart>
    <w:docPart>
      <w:docPartPr>
        <w:name w:val="92BE89A9BABC4755A381F8948F3C8E0C"/>
        <w:category>
          <w:name w:val="General"/>
          <w:gallery w:val="placeholder"/>
        </w:category>
        <w:types>
          <w:type w:val="bbPlcHdr"/>
        </w:types>
        <w:behaviors>
          <w:behavior w:val="content"/>
        </w:behaviors>
        <w:guid w:val="{B2FAF09E-C73A-427C-9E3C-11E5AB54AC94}"/>
      </w:docPartPr>
      <w:docPartBody>
        <w:p w:rsidR="00096D52" w:rsidRDefault="00B60E3A">
          <w:pPr>
            <w:pStyle w:val="92BE89A9BABC4755A381F8948F3C8E0C"/>
          </w:pPr>
          <w:r w:rsidRPr="00BF4184">
            <w:t>789</w:t>
          </w:r>
        </w:p>
      </w:docPartBody>
    </w:docPart>
    <w:docPart>
      <w:docPartPr>
        <w:name w:val="F52825CDB4BA4647881F03C4F4B6F611"/>
        <w:category>
          <w:name w:val="General"/>
          <w:gallery w:val="placeholder"/>
        </w:category>
        <w:types>
          <w:type w:val="bbPlcHdr"/>
        </w:types>
        <w:behaviors>
          <w:behavior w:val="content"/>
        </w:behaviors>
        <w:guid w:val="{B7FE1896-5E96-4389-A645-E698B054B6C8}"/>
      </w:docPartPr>
      <w:docPartBody>
        <w:p w:rsidR="00096D52" w:rsidRDefault="00B60E3A">
          <w:pPr>
            <w:pStyle w:val="F52825CDB4BA4647881F03C4F4B6F61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3D6560CD19BF471DA1091DED69785183"/>
        <w:category>
          <w:name w:val="General"/>
          <w:gallery w:val="placeholder"/>
        </w:category>
        <w:types>
          <w:type w:val="bbPlcHdr"/>
        </w:types>
        <w:behaviors>
          <w:behavior w:val="content"/>
        </w:behaviors>
        <w:guid w:val="{D2E982A2-57D5-4498-8CB9-2D93AFEA0260}"/>
      </w:docPartPr>
      <w:docPartBody>
        <w:p w:rsidR="00096D52" w:rsidRDefault="00B60E3A">
          <w:pPr>
            <w:pStyle w:val="3D6560CD19BF471DA1091DED69785183"/>
          </w:pPr>
          <w:r w:rsidRPr="005D3A03">
            <w:t>Figures title:</w:t>
          </w:r>
        </w:p>
      </w:docPartBody>
    </w:docPart>
    <w:docPart>
      <w:docPartPr>
        <w:name w:val="619FF416F30B49C38392409175ED1CA6"/>
        <w:category>
          <w:name w:val="General"/>
          <w:gallery w:val="placeholder"/>
        </w:category>
        <w:types>
          <w:type w:val="bbPlcHdr"/>
        </w:types>
        <w:behaviors>
          <w:behavior w:val="content"/>
        </w:behaviors>
        <w:guid w:val="{C4C3A47C-271C-4579-8884-426A3799D8C9}"/>
      </w:docPartPr>
      <w:docPartBody>
        <w:p w:rsidR="00096D52" w:rsidRDefault="00B60E3A">
          <w:pPr>
            <w:pStyle w:val="619FF416F30B49C38392409175ED1CA6"/>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1D53B1E66DE74E7F87AFF0B2477CD061"/>
        <w:category>
          <w:name w:val="General"/>
          <w:gallery w:val="placeholder"/>
        </w:category>
        <w:types>
          <w:type w:val="bbPlcHdr"/>
        </w:types>
        <w:behaviors>
          <w:behavior w:val="content"/>
        </w:behaviors>
        <w:guid w:val="{328AC629-DD64-499B-9D1B-4A2EB5CA4CBB}"/>
      </w:docPartPr>
      <w:docPartBody>
        <w:p w:rsidR="00096D52" w:rsidRDefault="00B60E3A" w:rsidP="00B60E3A">
          <w:pPr>
            <w:pStyle w:val="1D53B1E66DE74E7F87AFF0B2477CD061"/>
          </w:pPr>
          <w:r>
            <w:t>[When using headings, don’t skip levels.  If you need a heading 3, 4, or 5 with no text following it before the next heading, just add a period at the end of the heading and then start a new paragraph for the subheading and its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3A"/>
    <w:rsid w:val="00096D52"/>
    <w:rsid w:val="00683269"/>
    <w:rsid w:val="009710DE"/>
    <w:rsid w:val="00B60E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L"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9D1DA6DCC14516971D3D66E3903768">
    <w:name w:val="C99D1DA6DCC14516971D3D66E3903768"/>
  </w:style>
  <w:style w:type="paragraph" w:customStyle="1" w:styleId="FD7F40EC52DD4A56831DCC25F88FFAF8">
    <w:name w:val="FD7F40EC52DD4A56831DCC25F88FFAF8"/>
  </w:style>
  <w:style w:type="paragraph" w:customStyle="1" w:styleId="B58F323488964882BB3A386CA660B3BA">
    <w:name w:val="B58F323488964882BB3A386CA660B3BA"/>
  </w:style>
  <w:style w:type="paragraph" w:customStyle="1" w:styleId="107785A4F01847FCAB4624CB1A15E4E6">
    <w:name w:val="107785A4F01847FCAB4624CB1A15E4E6"/>
  </w:style>
  <w:style w:type="paragraph" w:customStyle="1" w:styleId="0ED785D1217645BA8DF8384082461E41">
    <w:name w:val="0ED785D1217645BA8DF8384082461E41"/>
  </w:style>
  <w:style w:type="paragraph" w:customStyle="1" w:styleId="B11D5A66F9C943A1B34E5EE9ED796367">
    <w:name w:val="B11D5A66F9C943A1B34E5EE9ED796367"/>
  </w:style>
  <w:style w:type="character" w:styleId="Emphasis">
    <w:name w:val="Emphasis"/>
    <w:basedOn w:val="DefaultParagraphFont"/>
    <w:uiPriority w:val="4"/>
    <w:unhideWhenUsed/>
    <w:qFormat/>
    <w:rPr>
      <w:i/>
      <w:iCs/>
    </w:rPr>
  </w:style>
  <w:style w:type="paragraph" w:customStyle="1" w:styleId="F730AEEBEF39418E901207C84C73EED0">
    <w:name w:val="F730AEEBEF39418E901207C84C73EED0"/>
  </w:style>
  <w:style w:type="paragraph" w:customStyle="1" w:styleId="7C2697807C2F46D499BB061091ABE44F">
    <w:name w:val="7C2697807C2F46D499BB061091ABE44F"/>
  </w:style>
  <w:style w:type="paragraph" w:customStyle="1" w:styleId="C0F89F4B69C14B8C888226096CB3B6F0">
    <w:name w:val="C0F89F4B69C14B8C888226096CB3B6F0"/>
  </w:style>
  <w:style w:type="paragraph" w:customStyle="1" w:styleId="BCFBD3821178487C8BA887F6DB2427F9">
    <w:name w:val="BCFBD3821178487C8BA887F6DB2427F9"/>
  </w:style>
  <w:style w:type="paragraph" w:customStyle="1" w:styleId="24845440ECC94B6589C3C9DC96640DE2">
    <w:name w:val="24845440ECC94B6589C3C9DC96640DE2"/>
  </w:style>
  <w:style w:type="paragraph" w:customStyle="1" w:styleId="00FEFB0A63AB49399E871E8FABD47DB0">
    <w:name w:val="00FEFB0A63AB49399E871E8FABD47DB0"/>
  </w:style>
  <w:style w:type="paragraph" w:customStyle="1" w:styleId="3F603C3DC22D41BEA2022320BAA2EFBA">
    <w:name w:val="3F603C3DC22D41BEA2022320BAA2EFBA"/>
  </w:style>
  <w:style w:type="paragraph" w:customStyle="1" w:styleId="6266B8DD9E944339B6A30A6FBB2350F9">
    <w:name w:val="6266B8DD9E944339B6A30A6FBB2350F9"/>
  </w:style>
  <w:style w:type="paragraph" w:customStyle="1" w:styleId="0F26D21050504B8AB2ABD5205ECBD923">
    <w:name w:val="0F26D21050504B8AB2ABD5205ECBD923"/>
  </w:style>
  <w:style w:type="paragraph" w:customStyle="1" w:styleId="54B48856CAF7452B893559053C8C1D9C">
    <w:name w:val="54B48856CAF7452B893559053C8C1D9C"/>
  </w:style>
  <w:style w:type="paragraph" w:customStyle="1" w:styleId="9C20CC071EF44CD9AEF1C0A986CDFD3B">
    <w:name w:val="9C20CC071EF44CD9AEF1C0A986CDFD3B"/>
  </w:style>
  <w:style w:type="paragraph" w:customStyle="1" w:styleId="12A03DDF309B4E1F9D8F689550B8E7A9">
    <w:name w:val="12A03DDF309B4E1F9D8F689550B8E7A9"/>
  </w:style>
  <w:style w:type="paragraph" w:customStyle="1" w:styleId="F98FF065D54249A39920937C3817E674">
    <w:name w:val="F98FF065D54249A39920937C3817E674"/>
  </w:style>
  <w:style w:type="paragraph" w:customStyle="1" w:styleId="DDEFACA80B524D14B9810970C58157CF">
    <w:name w:val="DDEFACA80B524D14B9810970C58157CF"/>
  </w:style>
  <w:style w:type="paragraph" w:customStyle="1" w:styleId="BA2E9316162C4CDF86FBB0D32D31B855">
    <w:name w:val="BA2E9316162C4CDF86FBB0D32D31B855"/>
  </w:style>
  <w:style w:type="paragraph" w:customStyle="1" w:styleId="94EFA41A26A9400B8FB0B4019FABFCF6">
    <w:name w:val="94EFA41A26A9400B8FB0B4019FABFCF6"/>
  </w:style>
  <w:style w:type="paragraph" w:customStyle="1" w:styleId="96590172E5124BC49C5B2405118F9B9D">
    <w:name w:val="96590172E5124BC49C5B2405118F9B9D"/>
  </w:style>
  <w:style w:type="paragraph" w:customStyle="1" w:styleId="A0620CAE4711425A8EF528F92C166C92">
    <w:name w:val="A0620CAE4711425A8EF528F92C166C92"/>
  </w:style>
  <w:style w:type="paragraph" w:customStyle="1" w:styleId="C7F8EF4FE3E540AFBD7BC007D40774D2">
    <w:name w:val="C7F8EF4FE3E540AFBD7BC007D40774D2"/>
  </w:style>
  <w:style w:type="paragraph" w:customStyle="1" w:styleId="F0F9FC6099BD41D5A1F4961AD77CF12B">
    <w:name w:val="F0F9FC6099BD41D5A1F4961AD77CF12B"/>
  </w:style>
  <w:style w:type="paragraph" w:customStyle="1" w:styleId="80021C66B7D94612B1170DC5939735D1">
    <w:name w:val="80021C66B7D94612B1170DC5939735D1"/>
  </w:style>
  <w:style w:type="paragraph" w:customStyle="1" w:styleId="ED53C1AA6580497B8683683718EB25E4">
    <w:name w:val="ED53C1AA6580497B8683683718EB25E4"/>
  </w:style>
  <w:style w:type="paragraph" w:customStyle="1" w:styleId="5ED86DA42B1842E787E2ED2CEEF37A47">
    <w:name w:val="5ED86DA42B1842E787E2ED2CEEF37A47"/>
  </w:style>
  <w:style w:type="paragraph" w:customStyle="1" w:styleId="0B3F3390DC2B49E6BCFD6573DF745305">
    <w:name w:val="0B3F3390DC2B49E6BCFD6573DF745305"/>
  </w:style>
  <w:style w:type="paragraph" w:customStyle="1" w:styleId="F121E043177F40F99916576BF8536CDD">
    <w:name w:val="F121E043177F40F99916576BF8536CDD"/>
  </w:style>
  <w:style w:type="paragraph" w:customStyle="1" w:styleId="68A53A3640894583B0D469E05BE746E5">
    <w:name w:val="68A53A3640894583B0D469E05BE746E5"/>
  </w:style>
  <w:style w:type="paragraph" w:customStyle="1" w:styleId="4D83B73AE51D4082B9969BB89B2017F4">
    <w:name w:val="4D83B73AE51D4082B9969BB89B2017F4"/>
  </w:style>
  <w:style w:type="paragraph" w:customStyle="1" w:styleId="1AFD0737C4BB43EE9F67C15AFAAD7D5A">
    <w:name w:val="1AFD0737C4BB43EE9F67C15AFAAD7D5A"/>
  </w:style>
  <w:style w:type="paragraph" w:customStyle="1" w:styleId="7944DD47C5F04A47A032FBE180A3025B">
    <w:name w:val="7944DD47C5F04A47A032FBE180A3025B"/>
  </w:style>
  <w:style w:type="paragraph" w:customStyle="1" w:styleId="CA62CFAD48984738A865FF6FD7C6DC37">
    <w:name w:val="CA62CFAD48984738A865FF6FD7C6DC37"/>
  </w:style>
  <w:style w:type="paragraph" w:customStyle="1" w:styleId="6B3EFFC628CF4C3F86BA76D5DA01F8E0">
    <w:name w:val="6B3EFFC628CF4C3F86BA76D5DA01F8E0"/>
  </w:style>
  <w:style w:type="paragraph" w:customStyle="1" w:styleId="185323A9F6514628A72086EACC9BC246">
    <w:name w:val="185323A9F6514628A72086EACC9BC246"/>
  </w:style>
  <w:style w:type="paragraph" w:customStyle="1" w:styleId="47ACEE08EC684F558A5BB1B9A27B9E11">
    <w:name w:val="47ACEE08EC684F558A5BB1B9A27B9E11"/>
  </w:style>
  <w:style w:type="paragraph" w:customStyle="1" w:styleId="BEA86213969246D08902A69464F8A533">
    <w:name w:val="BEA86213969246D08902A69464F8A533"/>
  </w:style>
  <w:style w:type="paragraph" w:customStyle="1" w:styleId="716B207041E440AE97133FF711DA84ED">
    <w:name w:val="716B207041E440AE97133FF711DA84ED"/>
  </w:style>
  <w:style w:type="paragraph" w:customStyle="1" w:styleId="BC06958872BC47FFA7306E75EC5341D3">
    <w:name w:val="BC06958872BC47FFA7306E75EC5341D3"/>
  </w:style>
  <w:style w:type="paragraph" w:customStyle="1" w:styleId="68B88D021B1C42DEAA09CC9188F47E64">
    <w:name w:val="68B88D021B1C42DEAA09CC9188F47E64"/>
  </w:style>
  <w:style w:type="paragraph" w:customStyle="1" w:styleId="BFA40BFA6D3A4EDB87BA0E0DFDD79507">
    <w:name w:val="BFA40BFA6D3A4EDB87BA0E0DFDD79507"/>
  </w:style>
  <w:style w:type="paragraph" w:customStyle="1" w:styleId="CB7BC2B460234C15A277520F29934693">
    <w:name w:val="CB7BC2B460234C15A277520F29934693"/>
  </w:style>
  <w:style w:type="paragraph" w:customStyle="1" w:styleId="0C335E5966F04C899ADBDAA3647CD20E">
    <w:name w:val="0C335E5966F04C899ADBDAA3647CD20E"/>
  </w:style>
  <w:style w:type="paragraph" w:customStyle="1" w:styleId="79B7B9E51F0E4B469C8D9B176A12E17D">
    <w:name w:val="79B7B9E51F0E4B469C8D9B176A12E17D"/>
  </w:style>
  <w:style w:type="paragraph" w:customStyle="1" w:styleId="5CE55B50356F40C39F7D8810B76013FD">
    <w:name w:val="5CE55B50356F40C39F7D8810B76013FD"/>
  </w:style>
  <w:style w:type="paragraph" w:customStyle="1" w:styleId="C4F6D9AD09E642508164E8C795E1D7F1">
    <w:name w:val="C4F6D9AD09E642508164E8C795E1D7F1"/>
  </w:style>
  <w:style w:type="paragraph" w:customStyle="1" w:styleId="A926FE76261E44F4A727C0D57FE4658F">
    <w:name w:val="A926FE76261E44F4A727C0D57FE4658F"/>
  </w:style>
  <w:style w:type="paragraph" w:customStyle="1" w:styleId="94C909D427D84FE6A98AFE349979C1F2">
    <w:name w:val="94C909D427D84FE6A98AFE349979C1F2"/>
  </w:style>
  <w:style w:type="paragraph" w:customStyle="1" w:styleId="76910B63E9F14866B6055BBE671C1A23">
    <w:name w:val="76910B63E9F14866B6055BBE671C1A23"/>
  </w:style>
  <w:style w:type="paragraph" w:customStyle="1" w:styleId="F2EB64994B324BCDA77AAE797FCC17D1">
    <w:name w:val="F2EB64994B324BCDA77AAE797FCC17D1"/>
  </w:style>
  <w:style w:type="paragraph" w:customStyle="1" w:styleId="0732A21CAB674CD48287BF617B8E1484">
    <w:name w:val="0732A21CAB674CD48287BF617B8E1484"/>
  </w:style>
  <w:style w:type="paragraph" w:customStyle="1" w:styleId="EE6CFF635BDC4A9EBA20D526B78981D2">
    <w:name w:val="EE6CFF635BDC4A9EBA20D526B78981D2"/>
  </w:style>
  <w:style w:type="paragraph" w:customStyle="1" w:styleId="3591609AF65D4141A0FC8902153F28E5">
    <w:name w:val="3591609AF65D4141A0FC8902153F28E5"/>
  </w:style>
  <w:style w:type="paragraph" w:customStyle="1" w:styleId="6DD41004CC2840BAA4EFECA8BB9F0F99">
    <w:name w:val="6DD41004CC2840BAA4EFECA8BB9F0F99"/>
  </w:style>
  <w:style w:type="paragraph" w:customStyle="1" w:styleId="538BFAF5511F461F93331BDC6991152A">
    <w:name w:val="538BFAF5511F461F93331BDC6991152A"/>
  </w:style>
  <w:style w:type="paragraph" w:customStyle="1" w:styleId="092145618B6E4F11951AE314C83FC539">
    <w:name w:val="092145618B6E4F11951AE314C83FC539"/>
  </w:style>
  <w:style w:type="paragraph" w:customStyle="1" w:styleId="92BE89A9BABC4755A381F8948F3C8E0C">
    <w:name w:val="92BE89A9BABC4755A381F8948F3C8E0C"/>
  </w:style>
  <w:style w:type="paragraph" w:customStyle="1" w:styleId="F52825CDB4BA4647881F03C4F4B6F611">
    <w:name w:val="F52825CDB4BA4647881F03C4F4B6F611"/>
  </w:style>
  <w:style w:type="paragraph" w:customStyle="1" w:styleId="3D6560CD19BF471DA1091DED69785183">
    <w:name w:val="3D6560CD19BF471DA1091DED69785183"/>
  </w:style>
  <w:style w:type="paragraph" w:customStyle="1" w:styleId="619FF416F30B49C38392409175ED1CA6">
    <w:name w:val="619FF416F30B49C38392409175ED1CA6"/>
  </w:style>
  <w:style w:type="paragraph" w:customStyle="1" w:styleId="F998C6697C564906A7268FCF869ABB9D">
    <w:name w:val="F998C6697C564906A7268FCF869ABB9D"/>
    <w:rsid w:val="00B60E3A"/>
  </w:style>
  <w:style w:type="paragraph" w:customStyle="1" w:styleId="59E4C33209A64994BA668D441A15E814">
    <w:name w:val="59E4C33209A64994BA668D441A15E814"/>
    <w:rsid w:val="00B60E3A"/>
  </w:style>
  <w:style w:type="paragraph" w:customStyle="1" w:styleId="7AD25B6F8D9C4CD0A78F9FA87DAB753E">
    <w:name w:val="7AD25B6F8D9C4CD0A78F9FA87DAB753E"/>
    <w:rsid w:val="00B60E3A"/>
  </w:style>
  <w:style w:type="paragraph" w:customStyle="1" w:styleId="36BF2C6E66F34EF2ACD701791B20AA4F">
    <w:name w:val="36BF2C6E66F34EF2ACD701791B20AA4F"/>
    <w:rsid w:val="00B60E3A"/>
  </w:style>
  <w:style w:type="paragraph" w:customStyle="1" w:styleId="DE7F322038564EA3917DF25B95DD7C82">
    <w:name w:val="DE7F322038564EA3917DF25B95DD7C82"/>
    <w:rsid w:val="00B60E3A"/>
  </w:style>
  <w:style w:type="paragraph" w:customStyle="1" w:styleId="59378338CAE3481A8D95D9DD23271965">
    <w:name w:val="59378338CAE3481A8D95D9DD23271965"/>
    <w:rsid w:val="00B60E3A"/>
  </w:style>
  <w:style w:type="paragraph" w:customStyle="1" w:styleId="AD02CEAC70B6408196A865ED083790DC">
    <w:name w:val="AD02CEAC70B6408196A865ED083790DC"/>
    <w:rsid w:val="00B60E3A"/>
  </w:style>
  <w:style w:type="paragraph" w:customStyle="1" w:styleId="F6EC5D00738E4817880E9FE44D96A955">
    <w:name w:val="F6EC5D00738E4817880E9FE44D96A955"/>
    <w:rsid w:val="00B60E3A"/>
  </w:style>
  <w:style w:type="paragraph" w:customStyle="1" w:styleId="1D53B1E66DE74E7F87AFF0B2477CD061">
    <w:name w:val="1D53B1E66DE74E7F87AFF0B2477CD061"/>
    <w:rsid w:val="00B60E3A"/>
  </w:style>
  <w:style w:type="paragraph" w:customStyle="1" w:styleId="78D84E1B98214E0CA02B88D75561A479">
    <w:name w:val="78D84E1B98214E0CA02B88D75561A479"/>
    <w:rsid w:val="00B60E3A"/>
  </w:style>
  <w:style w:type="character" w:styleId="PlaceholderText">
    <w:name w:val="Placeholder Text"/>
    <w:basedOn w:val="DefaultParagraphFont"/>
    <w:uiPriority w:val="99"/>
    <w:semiHidden/>
    <w:rsid w:val="009710DE"/>
    <w:rPr>
      <w:color w:val="404040" w:themeColor="text1" w:themeTint="BF"/>
    </w:rPr>
  </w:style>
  <w:style w:type="paragraph" w:customStyle="1" w:styleId="DF6AF2F8DE2641F5B254B12F2C7375F6">
    <w:name w:val="DF6AF2F8DE2641F5B254B12F2C7375F6"/>
    <w:rsid w:val="00096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AF698FC5F47B489ACA7C79B2EEC7C2" ma:contentTypeVersion="12" ma:contentTypeDescription="Create a new document." ma:contentTypeScope="" ma:versionID="9bcc87aa21eaed9cd4f748e3559493eb">
  <xsd:schema xmlns:xsd="http://www.w3.org/2001/XMLSchema" xmlns:xs="http://www.w3.org/2001/XMLSchema" xmlns:p="http://schemas.microsoft.com/office/2006/metadata/properties" xmlns:ns3="6e6ada83-320e-4d12-95e1-f906ce0ff1ba" xmlns:ns4="0b6e6ab6-949c-4d89-a4ae-d4e367853a04" targetNamespace="http://schemas.microsoft.com/office/2006/metadata/properties" ma:root="true" ma:fieldsID="4ddedb413c0799adfc9ea5bf0377589e" ns3:_="" ns4:_="">
    <xsd:import namespace="6e6ada83-320e-4d12-95e1-f906ce0ff1ba"/>
    <xsd:import namespace="0b6e6ab6-949c-4d89-a4ae-d4e367853a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ada83-320e-4d12-95e1-f906ce0ff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6e6ab6-949c-4d89-a4ae-d4e367853a0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110A4891-8949-4D0C-B504-748845D90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ada83-320e-4d12-95e1-f906ce0ff1ba"/>
    <ds:schemaRef ds:uri="0b6e6ab6-949c-4d89-a4ae-d4e367853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9ED69-E085-4AD2-A458-FF2CBACBD51F}">
  <ds:schemaRefs>
    <ds:schemaRef ds:uri="http://schemas.microsoft.com/sharepoint/v3/contenttype/forms"/>
  </ds:schemaRefs>
</ds:datastoreItem>
</file>

<file path=customXml/itemProps3.xml><?xml version="1.0" encoding="utf-8"?>
<ds:datastoreItem xmlns:ds="http://schemas.openxmlformats.org/officeDocument/2006/customXml" ds:itemID="{0D9ED4CD-CE35-47F6-8532-ED20FFE35D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3F24903-7EE7-44F4-A537-64CB757F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{D1A1C5AC-C39A-4BA2-B171-7BAE164CA315}tf03982351_win32.dotx</Template>
  <TotalTime>2228</TotalTime>
  <Pages>14</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פרויקט סיכום בקורס מבוא לאופטימיזציה – פתרון בעיית שיבוץ מערכת שעות</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סיכום בקורס מבוא לאופטימיזציה – פתרון בעיית שיבוץ מערכת שעות</dc:title>
  <dc:subject/>
  <dc:creator>Noa Abbo</dc:creator>
  <cp:keywords/>
  <dc:description/>
  <cp:lastModifiedBy>Noa Abbo</cp:lastModifiedBy>
  <cp:revision>294</cp:revision>
  <dcterms:created xsi:type="dcterms:W3CDTF">2021-01-07T21:30:00Z</dcterms:created>
  <dcterms:modified xsi:type="dcterms:W3CDTF">2021-01-14T17:02:00Z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0x0101001EAF698FC5F47B489ACA7C79B2EEC7C2</vt:lpwstr>
  </property>
</Properties>
</file>